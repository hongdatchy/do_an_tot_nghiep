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81247B" w:rsidRPr="00E85917" w14:paraId="4741D11D" w14:textId="77777777" w:rsidTr="001710FB">
        <w:trPr>
          <w:trHeight w:val="14134"/>
        </w:trPr>
        <w:tc>
          <w:tcPr>
            <w:tcW w:w="9288" w:type="dxa"/>
          </w:tcPr>
          <w:p w14:paraId="418DF748" w14:textId="77777777" w:rsidR="0081247B" w:rsidRPr="00E85917" w:rsidRDefault="0081247B" w:rsidP="001710FB">
            <w:pPr>
              <w:spacing w:after="0" w:line="240" w:lineRule="auto"/>
              <w:jc w:val="center"/>
              <w:rPr>
                <w:lang w:val="de-DE"/>
              </w:rPr>
            </w:pPr>
            <w:r w:rsidRPr="00E85917">
              <w:rPr>
                <w:lang w:val="de-DE"/>
              </w:rPr>
              <w:br w:type="page"/>
              <w:t>TRƯỜNG ĐẠI HỌC BÁCH KHOA HÀ NỘI</w:t>
            </w:r>
          </w:p>
          <w:p w14:paraId="7E546DC1" w14:textId="77777777" w:rsidR="0081247B" w:rsidRPr="00E85917" w:rsidRDefault="0081247B" w:rsidP="001710FB">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080374D6" w14:textId="77777777" w:rsidR="0081247B" w:rsidRPr="00392F14" w:rsidRDefault="0081247B" w:rsidP="001710FB"/>
          <w:p w14:paraId="07A5E2A1" w14:textId="77777777" w:rsidR="0081247B" w:rsidRPr="00AE1825" w:rsidRDefault="0081247B" w:rsidP="001710FB">
            <w:pPr>
              <w:jc w:val="center"/>
            </w:pPr>
            <w:r>
              <w:rPr>
                <w:noProof/>
              </w:rPr>
              <w:drawing>
                <wp:inline distT="0" distB="0" distL="0" distR="0" wp14:anchorId="43002E6F" wp14:editId="79023D8D">
                  <wp:extent cx="549910" cy="812800"/>
                  <wp:effectExtent l="19050" t="0" r="2540" b="0"/>
                  <wp:docPr id="8"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1F3E666" w14:textId="77777777" w:rsidR="0081247B" w:rsidRPr="00AE1825" w:rsidRDefault="0081247B" w:rsidP="001710FB">
            <w:pPr>
              <w:jc w:val="center"/>
            </w:pPr>
          </w:p>
          <w:p w14:paraId="04DA9B78" w14:textId="77777777" w:rsidR="0081247B" w:rsidRDefault="0081247B" w:rsidP="001710FB">
            <w:pPr>
              <w:jc w:val="center"/>
            </w:pPr>
          </w:p>
          <w:p w14:paraId="518AF7DA" w14:textId="77777777" w:rsidR="0081247B" w:rsidRPr="00AE1825" w:rsidRDefault="0081247B" w:rsidP="001710FB">
            <w:pPr>
              <w:jc w:val="center"/>
            </w:pPr>
          </w:p>
          <w:p w14:paraId="5B534BF0" w14:textId="77777777" w:rsidR="0081247B" w:rsidRPr="00E85917" w:rsidRDefault="0081247B" w:rsidP="001710FB">
            <w:pPr>
              <w:jc w:val="center"/>
              <w:rPr>
                <w:sz w:val="48"/>
                <w:szCs w:val="48"/>
              </w:rPr>
            </w:pPr>
            <w:r w:rsidRPr="00E85917">
              <w:rPr>
                <w:sz w:val="48"/>
                <w:szCs w:val="48"/>
              </w:rPr>
              <w:t>ĐỒ ÁN</w:t>
            </w:r>
          </w:p>
          <w:p w14:paraId="25951A5E" w14:textId="77777777" w:rsidR="0081247B" w:rsidRPr="004966FA" w:rsidRDefault="0081247B" w:rsidP="001710FB">
            <w:pPr>
              <w:jc w:val="center"/>
              <w:rPr>
                <w:b/>
                <w:sz w:val="64"/>
                <w:szCs w:val="64"/>
              </w:rPr>
            </w:pPr>
            <w:r w:rsidRPr="00E85917">
              <w:rPr>
                <w:b/>
                <w:sz w:val="64"/>
                <w:szCs w:val="64"/>
              </w:rPr>
              <w:t>TỐT NGHIỆP ĐẠI HỌC</w:t>
            </w:r>
          </w:p>
          <w:p w14:paraId="64215C5E" w14:textId="77777777" w:rsidR="0081247B" w:rsidRPr="00AE1825" w:rsidRDefault="0081247B" w:rsidP="001710FB"/>
          <w:p w14:paraId="6EE16247" w14:textId="77777777" w:rsidR="0081247B" w:rsidRPr="00AE1825" w:rsidRDefault="0081247B" w:rsidP="001710FB"/>
          <w:p w14:paraId="57843FB8" w14:textId="77777777" w:rsidR="0081247B" w:rsidRPr="00E85917" w:rsidRDefault="0081247B" w:rsidP="001710FB">
            <w:pPr>
              <w:rPr>
                <w:b/>
                <w:sz w:val="28"/>
                <w:szCs w:val="28"/>
              </w:rPr>
            </w:pPr>
            <w:r w:rsidRPr="00E85917">
              <w:rPr>
                <w:b/>
                <w:sz w:val="28"/>
                <w:szCs w:val="28"/>
              </w:rPr>
              <w:t>Đề tài:</w:t>
            </w:r>
          </w:p>
          <w:p w14:paraId="078D4E7D" w14:textId="77777777" w:rsidR="0081247B" w:rsidRDefault="0081247B" w:rsidP="001710FB">
            <w:pPr>
              <w:jc w:val="center"/>
              <w:rPr>
                <w:b/>
                <w:sz w:val="40"/>
                <w:szCs w:val="40"/>
                <w:lang w:val="de-DE"/>
              </w:rPr>
            </w:pPr>
            <w:r>
              <w:rPr>
                <w:b/>
                <w:sz w:val="40"/>
                <w:szCs w:val="40"/>
                <w:lang w:val="de-DE"/>
              </w:rPr>
              <w:t xml:space="preserve">HỆ THỐNG CHO THUÊ – CHIA SẺ </w:t>
            </w:r>
          </w:p>
          <w:p w14:paraId="5308C050" w14:textId="77777777" w:rsidR="0081247B" w:rsidRPr="004966FA" w:rsidRDefault="0081247B" w:rsidP="001710FB">
            <w:pPr>
              <w:jc w:val="center"/>
              <w:rPr>
                <w:b/>
                <w:sz w:val="40"/>
                <w:szCs w:val="40"/>
              </w:rPr>
            </w:pPr>
            <w:r>
              <w:rPr>
                <w:b/>
                <w:sz w:val="40"/>
                <w:szCs w:val="40"/>
                <w:lang w:val="de-DE"/>
              </w:rPr>
              <w:t>XE ĐẠP CÔNG CỘNG</w:t>
            </w:r>
          </w:p>
          <w:p w14:paraId="11C6B207" w14:textId="77777777" w:rsidR="0081247B" w:rsidRPr="00BB0BEF" w:rsidRDefault="0081247B" w:rsidP="001710FB"/>
          <w:p w14:paraId="0EA87EC7" w14:textId="77777777" w:rsidR="0081247B" w:rsidRPr="00BB0BEF" w:rsidRDefault="0081247B" w:rsidP="001710FB"/>
          <w:p w14:paraId="71144FAA" w14:textId="77777777" w:rsidR="0081247B" w:rsidRDefault="0081247B" w:rsidP="001710FB">
            <w:pPr>
              <w:rPr>
                <w:sz w:val="28"/>
                <w:szCs w:val="28"/>
              </w:rPr>
            </w:pPr>
            <w:r>
              <w:rPr>
                <w:sz w:val="28"/>
                <w:szCs w:val="28"/>
              </w:rPr>
              <w:tab/>
            </w:r>
            <w:r>
              <w:rPr>
                <w:sz w:val="28"/>
                <w:szCs w:val="28"/>
              </w:rPr>
              <w:tab/>
            </w:r>
            <w:r w:rsidRPr="00E85917">
              <w:rPr>
                <w:sz w:val="28"/>
                <w:szCs w:val="28"/>
              </w:rPr>
              <w:t>Sinh viên thực hiệ</w:t>
            </w:r>
            <w:r>
              <w:rPr>
                <w:sz w:val="28"/>
                <w:szCs w:val="28"/>
              </w:rPr>
              <w:t>n:</w:t>
            </w:r>
            <w:r>
              <w:rPr>
                <w:sz w:val="28"/>
                <w:szCs w:val="28"/>
              </w:rPr>
              <w:tab/>
            </w:r>
            <w:r>
              <w:rPr>
                <w:sz w:val="28"/>
                <w:szCs w:val="28"/>
                <w:lang w:val="de-DE"/>
              </w:rPr>
              <w:t>PHẠM HỒNG ĐẠT</w:t>
            </w:r>
          </w:p>
          <w:p w14:paraId="33410F84" w14:textId="77777777" w:rsidR="0081247B" w:rsidRPr="00E85917" w:rsidRDefault="0081247B" w:rsidP="001710F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85917">
              <w:rPr>
                <w:sz w:val="28"/>
                <w:szCs w:val="28"/>
              </w:rPr>
              <w:t>Lớ</w:t>
            </w:r>
            <w:r>
              <w:rPr>
                <w:sz w:val="28"/>
                <w:szCs w:val="28"/>
              </w:rPr>
              <w:t>p ĐTVT 09 – K62</w:t>
            </w:r>
          </w:p>
          <w:p w14:paraId="61FCFE03" w14:textId="77777777" w:rsidR="0081247B" w:rsidRPr="00E85917" w:rsidRDefault="0081247B" w:rsidP="001710FB">
            <w:pPr>
              <w:rPr>
                <w:sz w:val="28"/>
                <w:szCs w:val="28"/>
              </w:rPr>
            </w:pPr>
            <w:r>
              <w:rPr>
                <w:sz w:val="28"/>
                <w:szCs w:val="28"/>
              </w:rPr>
              <w:tab/>
            </w:r>
            <w:r>
              <w:rPr>
                <w:sz w:val="28"/>
                <w:szCs w:val="28"/>
              </w:rPr>
              <w:tab/>
            </w:r>
            <w:r w:rsidRPr="00E85917">
              <w:rPr>
                <w:sz w:val="28"/>
                <w:szCs w:val="28"/>
              </w:rPr>
              <w:t>Giảng viên hướng dẫ</w:t>
            </w:r>
            <w:r>
              <w:rPr>
                <w:sz w:val="28"/>
                <w:szCs w:val="28"/>
              </w:rPr>
              <w:t>n:</w:t>
            </w:r>
            <w:r>
              <w:rPr>
                <w:sz w:val="28"/>
                <w:szCs w:val="28"/>
              </w:rPr>
              <w:tab/>
            </w:r>
            <w:r>
              <w:rPr>
                <w:sz w:val="28"/>
                <w:szCs w:val="28"/>
                <w:lang w:val="de-DE"/>
              </w:rPr>
              <w:t>TS. PHÙNG THỊ KIỀU HÀ</w:t>
            </w:r>
          </w:p>
          <w:p w14:paraId="41A9A8BC" w14:textId="77777777" w:rsidR="0081247B" w:rsidRPr="004966FA" w:rsidRDefault="0081247B" w:rsidP="001710FB">
            <w:pPr>
              <w:rPr>
                <w:sz w:val="28"/>
                <w:szCs w:val="28"/>
              </w:rPr>
            </w:pPr>
            <w:r>
              <w:rPr>
                <w:sz w:val="28"/>
                <w:szCs w:val="28"/>
              </w:rPr>
              <w:tab/>
            </w:r>
            <w:r>
              <w:rPr>
                <w:sz w:val="28"/>
                <w:szCs w:val="28"/>
              </w:rPr>
              <w:tab/>
            </w:r>
            <w:r w:rsidRPr="00E85917">
              <w:rPr>
                <w:sz w:val="28"/>
                <w:szCs w:val="28"/>
              </w:rPr>
              <w:t xml:space="preserve">Cán bộ phản biện:            </w:t>
            </w:r>
          </w:p>
          <w:p w14:paraId="24BB0080" w14:textId="77777777" w:rsidR="0081247B" w:rsidRDefault="0081247B" w:rsidP="001710FB">
            <w:pPr>
              <w:jc w:val="center"/>
              <w:rPr>
                <w:sz w:val="28"/>
                <w:szCs w:val="28"/>
                <w:lang w:val="de-DE"/>
              </w:rPr>
            </w:pPr>
          </w:p>
          <w:p w14:paraId="350EFDED" w14:textId="77777777" w:rsidR="0081247B" w:rsidRDefault="0081247B" w:rsidP="001710FB">
            <w:pPr>
              <w:jc w:val="center"/>
              <w:rPr>
                <w:sz w:val="28"/>
                <w:szCs w:val="28"/>
                <w:lang w:val="de-DE"/>
              </w:rPr>
            </w:pPr>
          </w:p>
          <w:p w14:paraId="1B303542" w14:textId="77777777" w:rsidR="0081247B" w:rsidRDefault="0081247B" w:rsidP="001710FB">
            <w:pPr>
              <w:spacing w:after="0" w:line="240" w:lineRule="auto"/>
              <w:jc w:val="center"/>
              <w:rPr>
                <w:sz w:val="28"/>
                <w:szCs w:val="28"/>
                <w:lang w:val="de-DE"/>
              </w:rPr>
            </w:pPr>
          </w:p>
          <w:p w14:paraId="2377D562" w14:textId="77777777" w:rsidR="0081247B" w:rsidRPr="00E85917" w:rsidRDefault="0081247B" w:rsidP="001710FB">
            <w:pPr>
              <w:spacing w:after="0" w:line="240" w:lineRule="auto"/>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7</w:t>
            </w:r>
            <w:r w:rsidRPr="00E85917">
              <w:rPr>
                <w:sz w:val="28"/>
                <w:szCs w:val="28"/>
                <w:lang w:val="de-DE"/>
              </w:rPr>
              <w:t>-20</w:t>
            </w:r>
            <w:r>
              <w:rPr>
                <w:sz w:val="28"/>
                <w:szCs w:val="28"/>
                <w:lang w:val="de-DE"/>
              </w:rPr>
              <w:t>22</w:t>
            </w:r>
          </w:p>
        </w:tc>
      </w:tr>
    </w:tbl>
    <w:p w14:paraId="30372906" w14:textId="77777777" w:rsidR="00B836A5" w:rsidRDefault="00B836A5" w:rsidP="00E7754F">
      <w:pPr>
        <w:pStyle w:val="Heading1"/>
        <w:numPr>
          <w:ilvl w:val="0"/>
          <w:numId w:val="0"/>
        </w:numPr>
        <w:sectPr w:rsidR="00B836A5" w:rsidSect="00073F0F">
          <w:footerReference w:type="even" r:id="rId9"/>
          <w:footerReference w:type="default" r:id="rId10"/>
          <w:pgSz w:w="11906" w:h="16838" w:code="9"/>
          <w:pgMar w:top="1138" w:right="1138" w:bottom="1411" w:left="1699" w:header="850" w:footer="432" w:gutter="0"/>
          <w:pgNumType w:fmt="upperLetter" w:start="1"/>
          <w:cols w:space="454"/>
          <w:docGrid w:type="lines" w:linePitch="360"/>
        </w:sectPr>
      </w:pPr>
    </w:p>
    <w:p w14:paraId="5CBC6F90" w14:textId="77777777" w:rsidR="0081247B" w:rsidRPr="003728BD" w:rsidRDefault="0081247B" w:rsidP="0081247B">
      <w:pPr>
        <w:spacing w:after="0" w:line="276" w:lineRule="auto"/>
        <w:jc w:val="center"/>
        <w:rPr>
          <w:b/>
          <w:sz w:val="28"/>
          <w:szCs w:val="28"/>
        </w:rPr>
      </w:pPr>
      <w:r>
        <w:rPr>
          <w:b/>
          <w:sz w:val="28"/>
          <w:szCs w:val="28"/>
        </w:rPr>
        <w:lastRenderedPageBreak/>
        <w:t>ĐÁNH GIÁ QUYỂN ĐỒ ÁN TỐT NGHIỆP</w:t>
      </w:r>
    </w:p>
    <w:p w14:paraId="4410CD71" w14:textId="77777777" w:rsidR="0081247B" w:rsidRDefault="0081247B" w:rsidP="0081247B">
      <w:pPr>
        <w:spacing w:after="0" w:line="240" w:lineRule="auto"/>
        <w:jc w:val="center"/>
        <w:rPr>
          <w:sz w:val="28"/>
          <w:szCs w:val="28"/>
        </w:rPr>
      </w:pPr>
      <w:r w:rsidRPr="00686263">
        <w:rPr>
          <w:sz w:val="28"/>
          <w:szCs w:val="28"/>
        </w:rPr>
        <w:t xml:space="preserve"> (Dùng cho cán bộ phản biện)</w:t>
      </w:r>
    </w:p>
    <w:p w14:paraId="53A631A1" w14:textId="77777777" w:rsidR="0081247B" w:rsidRPr="00686263" w:rsidRDefault="0081247B" w:rsidP="0081247B">
      <w:pPr>
        <w:spacing w:after="0" w:line="240" w:lineRule="auto"/>
        <w:jc w:val="center"/>
        <w:rPr>
          <w:sz w:val="28"/>
          <w:szCs w:val="28"/>
        </w:rPr>
      </w:pPr>
    </w:p>
    <w:p w14:paraId="29CAD591" w14:textId="77777777" w:rsidR="0081247B" w:rsidRPr="00B05CEE" w:rsidRDefault="0081247B" w:rsidP="0081247B">
      <w:pPr>
        <w:tabs>
          <w:tab w:val="left" w:leader="dot" w:pos="9000"/>
        </w:tabs>
        <w:spacing w:after="0" w:line="240" w:lineRule="auto"/>
      </w:pPr>
      <w:r w:rsidRPr="00B05CEE">
        <w:t>Giảng viên đánh giá:</w:t>
      </w:r>
      <w:r>
        <w:tab/>
      </w:r>
    </w:p>
    <w:p w14:paraId="656FDA9D" w14:textId="77777777" w:rsidR="0081247B" w:rsidRPr="00B05CEE" w:rsidRDefault="0081247B" w:rsidP="0081247B">
      <w:pPr>
        <w:tabs>
          <w:tab w:val="left" w:leader="dot" w:pos="5760"/>
          <w:tab w:val="left" w:leader="dot" w:pos="9000"/>
        </w:tabs>
        <w:spacing w:after="0" w:line="240" w:lineRule="auto"/>
      </w:pPr>
      <w:r w:rsidRPr="00B05CEE">
        <w:t xml:space="preserve">Họ và tên </w:t>
      </w:r>
      <w:r>
        <w:t>s</w:t>
      </w:r>
      <w:r w:rsidRPr="00B05CEE">
        <w:t>inh viên:</w:t>
      </w:r>
      <w:r>
        <w:tab/>
        <w:t xml:space="preserve"> </w:t>
      </w:r>
      <w:r w:rsidRPr="00B05CEE">
        <w:t>MSSV:</w:t>
      </w:r>
      <w:r>
        <w:tab/>
      </w:r>
    </w:p>
    <w:p w14:paraId="0F22A90E" w14:textId="77777777" w:rsidR="0081247B" w:rsidRDefault="0081247B" w:rsidP="0081247B">
      <w:pPr>
        <w:tabs>
          <w:tab w:val="left" w:leader="dot" w:pos="9000"/>
        </w:tabs>
        <w:spacing w:after="0" w:line="240" w:lineRule="auto"/>
      </w:pPr>
      <w:r w:rsidRPr="00B05CEE">
        <w:t>Tên đồ</w:t>
      </w:r>
      <w:r>
        <w:t xml:space="preserve"> án:</w:t>
      </w:r>
      <w:r>
        <w:tab/>
      </w:r>
    </w:p>
    <w:p w14:paraId="3FBC46C4" w14:textId="77777777" w:rsidR="0081247B" w:rsidRDefault="0081247B" w:rsidP="0081247B">
      <w:pPr>
        <w:tabs>
          <w:tab w:val="left" w:leader="dot" w:pos="9000"/>
        </w:tabs>
        <w:spacing w:after="0" w:line="240" w:lineRule="auto"/>
      </w:pPr>
      <w:r>
        <w:tab/>
      </w:r>
    </w:p>
    <w:p w14:paraId="34F3AE63" w14:textId="77777777" w:rsidR="0081247B" w:rsidRPr="003C439F" w:rsidRDefault="0081247B" w:rsidP="0081247B">
      <w:pPr>
        <w:spacing w:after="0" w:line="240" w:lineRule="auto"/>
        <w:ind w:right="-334"/>
        <w:rPr>
          <w:b/>
        </w:rPr>
      </w:pPr>
      <w:r w:rsidRPr="003C439F">
        <w:rPr>
          <w:b/>
        </w:rPr>
        <w:t xml:space="preserve">Chọn các mức điểm phù hợp cho sinh viên trình bày theo các tiêu chí dưới đây: </w:t>
      </w:r>
    </w:p>
    <w:p w14:paraId="0375D5FF" w14:textId="77777777" w:rsidR="0081247B" w:rsidRPr="003C439F" w:rsidRDefault="0081247B" w:rsidP="0081247B">
      <w:pPr>
        <w:spacing w:before="0" w:after="180" w:line="240" w:lineRule="auto"/>
      </w:pPr>
      <w:r w:rsidRPr="003C439F">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81247B" w:rsidRPr="00224C4A" w14:paraId="2EB7CAB0" w14:textId="77777777" w:rsidTr="001710FB">
        <w:tc>
          <w:tcPr>
            <w:tcW w:w="9242" w:type="dxa"/>
            <w:gridSpan w:val="7"/>
            <w:shd w:val="clear" w:color="auto" w:fill="DAEEF3" w:themeFill="accent5" w:themeFillTint="33"/>
            <w:vAlign w:val="center"/>
          </w:tcPr>
          <w:p w14:paraId="5A9F5CCB"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81247B" w:rsidRPr="00224C4A" w14:paraId="1CB75A71" w14:textId="77777777" w:rsidTr="001710FB">
        <w:tc>
          <w:tcPr>
            <w:tcW w:w="648" w:type="dxa"/>
            <w:shd w:val="clear" w:color="auto" w:fill="auto"/>
            <w:vAlign w:val="center"/>
          </w:tcPr>
          <w:p w14:paraId="5BE78DD7"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5D394B05"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79FFD774"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66F978C5"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0B9B12AF"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728736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5DF25BB"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05C2443E" w14:textId="77777777" w:rsidTr="001710FB">
        <w:tc>
          <w:tcPr>
            <w:tcW w:w="648" w:type="dxa"/>
            <w:shd w:val="clear" w:color="auto" w:fill="auto"/>
            <w:vAlign w:val="center"/>
          </w:tcPr>
          <w:p w14:paraId="41155CEB"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6B9A823A"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2182E9A0"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3649710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A81BB1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1DF4096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36195AEF"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43D69357" w14:textId="77777777" w:rsidTr="001710FB">
        <w:tc>
          <w:tcPr>
            <w:tcW w:w="648" w:type="dxa"/>
            <w:shd w:val="clear" w:color="auto" w:fill="auto"/>
            <w:vAlign w:val="center"/>
          </w:tcPr>
          <w:p w14:paraId="08C0A198"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6103F7FE"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704DB8D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0B8193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61AB62F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7006272"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34CD522F"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5B73DFFC" w14:textId="77777777" w:rsidTr="001710FB">
        <w:tc>
          <w:tcPr>
            <w:tcW w:w="648" w:type="dxa"/>
            <w:tcBorders>
              <w:bottom w:val="single" w:sz="4" w:space="0" w:color="auto"/>
            </w:tcBorders>
            <w:shd w:val="clear" w:color="auto" w:fill="auto"/>
            <w:vAlign w:val="center"/>
          </w:tcPr>
          <w:p w14:paraId="19DF4846"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25E46CD7"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14:paraId="47302B8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1E03A9F3"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0D9B8E12"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23A60442"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32FE28E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3ED9348E" w14:textId="77777777" w:rsidTr="001710FB">
        <w:tc>
          <w:tcPr>
            <w:tcW w:w="9242" w:type="dxa"/>
            <w:gridSpan w:val="7"/>
            <w:shd w:val="clear" w:color="auto" w:fill="DAEEF3" w:themeFill="accent5" w:themeFillTint="33"/>
            <w:vAlign w:val="center"/>
          </w:tcPr>
          <w:p w14:paraId="0764BDFD"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Có khả năng phân tích và đánh giá kết quả</w:t>
            </w:r>
            <w:r>
              <w:rPr>
                <w:rFonts w:cs="Times New Roman"/>
                <w:b/>
                <w:sz w:val="22"/>
                <w:szCs w:val="22"/>
              </w:rPr>
              <w:t xml:space="preserve"> </w:t>
            </w:r>
            <w:r w:rsidRPr="00224C4A">
              <w:rPr>
                <w:rFonts w:cs="Times New Roman"/>
                <w:b/>
                <w:sz w:val="22"/>
                <w:szCs w:val="22"/>
              </w:rPr>
              <w:t>(15)</w:t>
            </w:r>
          </w:p>
        </w:tc>
      </w:tr>
      <w:tr w:rsidR="0081247B" w:rsidRPr="00224C4A" w14:paraId="1720ECCE" w14:textId="77777777" w:rsidTr="001710FB">
        <w:tc>
          <w:tcPr>
            <w:tcW w:w="648" w:type="dxa"/>
            <w:shd w:val="clear" w:color="auto" w:fill="auto"/>
            <w:vAlign w:val="center"/>
          </w:tcPr>
          <w:p w14:paraId="2DC1F46B"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04CA75A1"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660F634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76060B3"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76A9EE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05FB327"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268BCD4"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71BB45A2" w14:textId="77777777" w:rsidTr="001710FB">
        <w:tc>
          <w:tcPr>
            <w:tcW w:w="648" w:type="dxa"/>
            <w:shd w:val="clear" w:color="auto" w:fill="auto"/>
            <w:vAlign w:val="center"/>
          </w:tcPr>
          <w:p w14:paraId="652961DE"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7F9C62FA"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2D8E0F27"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3DE8083C"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0990C110"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114B3F6F"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0ECD36C8"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1F96B840" w14:textId="77777777" w:rsidTr="001710FB">
        <w:tc>
          <w:tcPr>
            <w:tcW w:w="648" w:type="dxa"/>
            <w:tcBorders>
              <w:bottom w:val="single" w:sz="4" w:space="0" w:color="auto"/>
            </w:tcBorders>
            <w:shd w:val="clear" w:color="auto" w:fill="auto"/>
            <w:vAlign w:val="center"/>
          </w:tcPr>
          <w:p w14:paraId="386B53C9"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087A0A48"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4CE931D7"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2929DC19"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45ED8080"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43678B09"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764DBE9E"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1CB6C7E2" w14:textId="77777777" w:rsidTr="001710FB">
        <w:tc>
          <w:tcPr>
            <w:tcW w:w="9242" w:type="dxa"/>
            <w:gridSpan w:val="7"/>
            <w:shd w:val="clear" w:color="auto" w:fill="DAEEF3" w:themeFill="accent5" w:themeFillTint="33"/>
            <w:vAlign w:val="center"/>
          </w:tcPr>
          <w:p w14:paraId="742724AC"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Kỹ năng viết</w:t>
            </w:r>
            <w:r>
              <w:rPr>
                <w:rFonts w:cs="Times New Roman"/>
                <w:b/>
                <w:sz w:val="22"/>
                <w:szCs w:val="22"/>
              </w:rPr>
              <w:t xml:space="preserve"> quyển đồ án</w:t>
            </w:r>
            <w:r w:rsidRPr="00224C4A">
              <w:rPr>
                <w:rFonts w:cs="Times New Roman"/>
                <w:b/>
                <w:sz w:val="22"/>
                <w:szCs w:val="22"/>
              </w:rPr>
              <w:t xml:space="preserve"> (10)</w:t>
            </w:r>
          </w:p>
        </w:tc>
      </w:tr>
      <w:tr w:rsidR="0081247B" w:rsidRPr="00224C4A" w14:paraId="39A97DDC" w14:textId="77777777" w:rsidTr="001710FB">
        <w:tc>
          <w:tcPr>
            <w:tcW w:w="648" w:type="dxa"/>
            <w:shd w:val="clear" w:color="auto" w:fill="auto"/>
            <w:vAlign w:val="center"/>
          </w:tcPr>
          <w:p w14:paraId="2B1EE412"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5B205E81"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14:paraId="03D65E2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51E67EC4"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129A106E"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B74FCA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20DE22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6818AA1E" w14:textId="77777777" w:rsidTr="001710FB">
        <w:tc>
          <w:tcPr>
            <w:tcW w:w="648" w:type="dxa"/>
            <w:shd w:val="clear" w:color="auto" w:fill="auto"/>
            <w:vAlign w:val="center"/>
          </w:tcPr>
          <w:p w14:paraId="364E2149"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6E5FC87B"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6B9B0427"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34FB348B"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41B9363"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0F1FD1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6E87BAD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4C6AFF0E" w14:textId="77777777" w:rsidTr="001710FB">
        <w:tc>
          <w:tcPr>
            <w:tcW w:w="9242" w:type="dxa"/>
            <w:gridSpan w:val="7"/>
            <w:shd w:val="clear" w:color="auto" w:fill="DAEEF3" w:themeFill="accent5" w:themeFillTint="33"/>
            <w:vAlign w:val="center"/>
          </w:tcPr>
          <w:p w14:paraId="1543283A"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Thành tựu nghiên cứu khoa học (5) (chọn 1 trong 3 trường hợp)</w:t>
            </w:r>
          </w:p>
        </w:tc>
      </w:tr>
      <w:tr w:rsidR="0081247B" w:rsidRPr="00224C4A" w14:paraId="657B8D22" w14:textId="77777777" w:rsidTr="001710FB">
        <w:tc>
          <w:tcPr>
            <w:tcW w:w="648" w:type="dxa"/>
            <w:shd w:val="clear" w:color="auto" w:fill="auto"/>
            <w:vAlign w:val="center"/>
          </w:tcPr>
          <w:p w14:paraId="3FC78897"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64CFCDCA"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 xml:space="preserve">Có bài báo khoa học được đăng hoặc chấp nhận đăng/đạt giải SVNC khoa học giải 3 </w:t>
            </w:r>
            <w:proofErr w:type="gramStart"/>
            <w:r w:rsidRPr="00224C4A">
              <w:rPr>
                <w:rFonts w:cs="Times New Roman"/>
                <w:sz w:val="22"/>
                <w:szCs w:val="22"/>
              </w:rPr>
              <w:t>cấp  Viện</w:t>
            </w:r>
            <w:proofErr w:type="gramEnd"/>
            <w:r w:rsidRPr="00224C4A">
              <w:rPr>
                <w:rFonts w:cs="Times New Roman"/>
                <w:sz w:val="22"/>
                <w:szCs w:val="22"/>
              </w:rPr>
              <w:t xml:space="preserve"> trở lên/các giải thưởng khoa học (quốc tế/trong nước) từ giải 3 trở lên/ Có đăng ký bằng phát minh sáng chế</w:t>
            </w:r>
          </w:p>
        </w:tc>
        <w:tc>
          <w:tcPr>
            <w:tcW w:w="1904" w:type="dxa"/>
            <w:gridSpan w:val="5"/>
            <w:shd w:val="clear" w:color="auto" w:fill="auto"/>
            <w:vAlign w:val="center"/>
          </w:tcPr>
          <w:p w14:paraId="13169C6C"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672D6088" w14:textId="77777777" w:rsidTr="001710FB">
        <w:tc>
          <w:tcPr>
            <w:tcW w:w="648" w:type="dxa"/>
            <w:shd w:val="clear" w:color="auto" w:fill="auto"/>
            <w:vAlign w:val="center"/>
          </w:tcPr>
          <w:p w14:paraId="4FE25081"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38374812" w14:textId="77777777" w:rsidR="0081247B" w:rsidRPr="00224C4A" w:rsidRDefault="0081247B" w:rsidP="001710FB">
            <w:pPr>
              <w:spacing w:before="20" w:after="20" w:line="240" w:lineRule="auto"/>
              <w:rPr>
                <w:rFonts w:cs="Times New Roman"/>
                <w:color w:val="000000"/>
                <w:sz w:val="22"/>
                <w:szCs w:val="22"/>
              </w:rPr>
            </w:pPr>
            <w:r w:rsidRPr="00224C4A">
              <w:rPr>
                <w:rFonts w:cs="Times New Roman"/>
                <w:color w:val="000000"/>
                <w:sz w:val="22"/>
                <w:szCs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14:paraId="3BD4A0E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r>
      <w:tr w:rsidR="0081247B" w:rsidRPr="00224C4A" w14:paraId="28D03B22" w14:textId="77777777" w:rsidTr="001710FB">
        <w:tc>
          <w:tcPr>
            <w:tcW w:w="648" w:type="dxa"/>
            <w:shd w:val="clear" w:color="auto" w:fill="auto"/>
            <w:vAlign w:val="center"/>
          </w:tcPr>
          <w:p w14:paraId="52DD3E76"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0CB214C7" w14:textId="77777777" w:rsidR="0081247B" w:rsidRPr="00224C4A" w:rsidRDefault="0081247B" w:rsidP="001710FB">
            <w:pPr>
              <w:spacing w:before="20" w:after="20" w:line="240" w:lineRule="auto"/>
              <w:rPr>
                <w:rFonts w:cs="Times New Roman"/>
                <w:color w:val="000000"/>
                <w:sz w:val="22"/>
                <w:szCs w:val="22"/>
              </w:rPr>
            </w:pPr>
            <w:r>
              <w:rPr>
                <w:rFonts w:cs="Times New Roman"/>
                <w:color w:val="000000"/>
                <w:sz w:val="22"/>
                <w:szCs w:val="22"/>
              </w:rPr>
              <w:t xml:space="preserve">Không có thành </w:t>
            </w:r>
            <w:r w:rsidRPr="00224C4A">
              <w:rPr>
                <w:rFonts w:cs="Times New Roman"/>
                <w:color w:val="000000"/>
                <w:sz w:val="22"/>
                <w:szCs w:val="22"/>
              </w:rPr>
              <w:t>tích về nghiên cứu khoa học</w:t>
            </w:r>
          </w:p>
        </w:tc>
        <w:tc>
          <w:tcPr>
            <w:tcW w:w="1904" w:type="dxa"/>
            <w:gridSpan w:val="5"/>
            <w:shd w:val="clear" w:color="auto" w:fill="auto"/>
            <w:vAlign w:val="center"/>
          </w:tcPr>
          <w:p w14:paraId="26D3DCF4"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0</w:t>
            </w:r>
          </w:p>
        </w:tc>
      </w:tr>
      <w:tr w:rsidR="0081247B" w:rsidRPr="00224C4A" w14:paraId="3D61A9FE" w14:textId="77777777" w:rsidTr="001710FB">
        <w:trPr>
          <w:trHeight w:val="262"/>
        </w:trPr>
        <w:tc>
          <w:tcPr>
            <w:tcW w:w="7338" w:type="dxa"/>
            <w:gridSpan w:val="2"/>
            <w:shd w:val="clear" w:color="auto" w:fill="DAEEF3" w:themeFill="accent5" w:themeFillTint="33"/>
            <w:vAlign w:val="center"/>
          </w:tcPr>
          <w:p w14:paraId="57794D8F" w14:textId="77777777" w:rsidR="0081247B" w:rsidRPr="00224C4A" w:rsidRDefault="0081247B" w:rsidP="001710FB">
            <w:pPr>
              <w:spacing w:before="60" w:after="60"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63A1485B" w14:textId="77777777" w:rsidR="0081247B" w:rsidRPr="00224C4A" w:rsidRDefault="0081247B" w:rsidP="001710FB">
            <w:pPr>
              <w:spacing w:before="60" w:after="60" w:line="240" w:lineRule="auto"/>
              <w:ind w:left="582"/>
              <w:jc w:val="center"/>
              <w:rPr>
                <w:rFonts w:cs="Times New Roman"/>
                <w:b/>
                <w:sz w:val="22"/>
                <w:szCs w:val="22"/>
              </w:rPr>
            </w:pPr>
            <w:r w:rsidRPr="00224C4A">
              <w:rPr>
                <w:rFonts w:cs="Times New Roman"/>
                <w:b/>
                <w:sz w:val="22"/>
                <w:szCs w:val="22"/>
              </w:rPr>
              <w:t>/50</w:t>
            </w:r>
          </w:p>
        </w:tc>
      </w:tr>
      <w:tr w:rsidR="0081247B" w:rsidRPr="00224C4A" w14:paraId="63C071E1" w14:textId="77777777" w:rsidTr="001710FB">
        <w:trPr>
          <w:trHeight w:val="136"/>
        </w:trPr>
        <w:tc>
          <w:tcPr>
            <w:tcW w:w="7338" w:type="dxa"/>
            <w:gridSpan w:val="2"/>
            <w:shd w:val="clear" w:color="auto" w:fill="DAEEF3" w:themeFill="accent5" w:themeFillTint="33"/>
            <w:vAlign w:val="center"/>
          </w:tcPr>
          <w:p w14:paraId="66C3546E" w14:textId="77777777" w:rsidR="0081247B" w:rsidRPr="00224C4A" w:rsidRDefault="0081247B" w:rsidP="001710FB">
            <w:pPr>
              <w:spacing w:before="60" w:after="60"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6E8AF406" w14:textId="77777777" w:rsidR="0081247B" w:rsidRPr="00224C4A" w:rsidRDefault="0081247B" w:rsidP="001710FB">
            <w:pPr>
              <w:spacing w:before="60" w:after="60" w:line="240" w:lineRule="auto"/>
              <w:jc w:val="right"/>
              <w:rPr>
                <w:rFonts w:cs="Times New Roman"/>
                <w:b/>
                <w:sz w:val="22"/>
                <w:szCs w:val="22"/>
              </w:rPr>
            </w:pPr>
          </w:p>
        </w:tc>
      </w:tr>
    </w:tbl>
    <w:p w14:paraId="68DDAD90" w14:textId="77777777" w:rsidR="0081247B" w:rsidRPr="00C51B23" w:rsidRDefault="0081247B" w:rsidP="0081247B">
      <w:pPr>
        <w:spacing w:after="0" w:line="240" w:lineRule="auto"/>
        <w:rPr>
          <w:b/>
          <w:i/>
        </w:rPr>
      </w:pPr>
      <w:r w:rsidRPr="00C51B23">
        <w:rPr>
          <w:b/>
          <w:i/>
        </w:rPr>
        <w:t>Nhậ</w:t>
      </w:r>
      <w:r>
        <w:rPr>
          <w:b/>
          <w:i/>
        </w:rPr>
        <w:t>n xét khác của cán bộ phản biện</w:t>
      </w:r>
    </w:p>
    <w:p w14:paraId="1B584B93" w14:textId="77777777" w:rsidR="0081247B" w:rsidRDefault="0081247B" w:rsidP="0081247B">
      <w:pPr>
        <w:tabs>
          <w:tab w:val="left" w:leader="dot" w:pos="9000"/>
        </w:tabs>
        <w:spacing w:after="0" w:line="240" w:lineRule="auto"/>
      </w:pPr>
      <w:r>
        <w:lastRenderedPageBreak/>
        <w:tab/>
      </w:r>
    </w:p>
    <w:p w14:paraId="25580D36" w14:textId="77777777" w:rsidR="0081247B" w:rsidRDefault="0081247B" w:rsidP="0081247B">
      <w:pPr>
        <w:tabs>
          <w:tab w:val="left" w:leader="dot" w:pos="9000"/>
        </w:tabs>
        <w:spacing w:after="0" w:line="240" w:lineRule="auto"/>
      </w:pPr>
      <w:r>
        <w:tab/>
      </w:r>
    </w:p>
    <w:p w14:paraId="3DFF9D0B" w14:textId="77777777" w:rsidR="0081247B" w:rsidRDefault="0081247B" w:rsidP="0081247B">
      <w:pPr>
        <w:tabs>
          <w:tab w:val="left" w:leader="dot" w:pos="9000"/>
        </w:tabs>
        <w:spacing w:after="0" w:line="240" w:lineRule="auto"/>
      </w:pPr>
      <w:r>
        <w:tab/>
      </w:r>
    </w:p>
    <w:p w14:paraId="12389354" w14:textId="77777777" w:rsidR="0081247B" w:rsidRDefault="0081247B" w:rsidP="0081247B">
      <w:pPr>
        <w:tabs>
          <w:tab w:val="left" w:leader="dot" w:pos="9000"/>
        </w:tabs>
        <w:spacing w:after="0" w:line="240" w:lineRule="auto"/>
      </w:pPr>
      <w:r>
        <w:tab/>
      </w:r>
    </w:p>
    <w:p w14:paraId="1F78B950" w14:textId="77777777" w:rsidR="0081247B" w:rsidRDefault="0081247B" w:rsidP="0081247B">
      <w:pPr>
        <w:tabs>
          <w:tab w:val="left" w:leader="dot" w:pos="9000"/>
        </w:tabs>
        <w:spacing w:after="0" w:line="240" w:lineRule="auto"/>
      </w:pPr>
      <w:r>
        <w:tab/>
      </w:r>
    </w:p>
    <w:p w14:paraId="7569E396" w14:textId="77777777" w:rsidR="0081247B" w:rsidRDefault="0081247B" w:rsidP="0081247B">
      <w:pPr>
        <w:tabs>
          <w:tab w:val="left" w:leader="dot" w:pos="9000"/>
        </w:tabs>
        <w:spacing w:after="0" w:line="240" w:lineRule="auto"/>
      </w:pPr>
      <w:r>
        <w:tab/>
      </w:r>
    </w:p>
    <w:p w14:paraId="7A4CF42A" w14:textId="77777777" w:rsidR="0081247B" w:rsidRDefault="0081247B" w:rsidP="0081247B">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4"/>
      </w:tblGrid>
      <w:tr w:rsidR="0081247B" w14:paraId="57D3C8CC" w14:textId="77777777" w:rsidTr="001710FB">
        <w:tc>
          <w:tcPr>
            <w:tcW w:w="4642" w:type="dxa"/>
          </w:tcPr>
          <w:p w14:paraId="753FE711" w14:textId="77777777" w:rsidR="0081247B" w:rsidRDefault="0081247B" w:rsidP="001710FB">
            <w:pPr>
              <w:spacing w:line="240" w:lineRule="auto"/>
            </w:pPr>
          </w:p>
        </w:tc>
        <w:tc>
          <w:tcPr>
            <w:tcW w:w="4643" w:type="dxa"/>
          </w:tcPr>
          <w:p w14:paraId="2F90621A" w14:textId="77777777" w:rsidR="0081247B" w:rsidRDefault="0081247B" w:rsidP="001710FB">
            <w:pPr>
              <w:spacing w:line="240" w:lineRule="auto"/>
              <w:jc w:val="center"/>
            </w:pPr>
            <w:r>
              <w:t>Ngày: … / … / 20…</w:t>
            </w:r>
          </w:p>
          <w:p w14:paraId="51103AB6" w14:textId="77777777" w:rsidR="0081247B" w:rsidRPr="00C368DE" w:rsidRDefault="0081247B" w:rsidP="001710FB">
            <w:pPr>
              <w:spacing w:line="240" w:lineRule="auto"/>
              <w:jc w:val="center"/>
              <w:rPr>
                <w:b/>
              </w:rPr>
            </w:pPr>
            <w:r w:rsidRPr="00C368DE">
              <w:rPr>
                <w:b/>
              </w:rPr>
              <w:t>Người nhận xét</w:t>
            </w:r>
          </w:p>
          <w:p w14:paraId="76A94BF4" w14:textId="77777777" w:rsidR="0081247B" w:rsidRDefault="0081247B" w:rsidP="001710FB">
            <w:pPr>
              <w:spacing w:line="240" w:lineRule="auto"/>
              <w:jc w:val="center"/>
            </w:pPr>
            <w:r w:rsidRPr="00C51B23">
              <w:t>(Ký và ghi rõ họ tên)</w:t>
            </w:r>
          </w:p>
        </w:tc>
      </w:tr>
    </w:tbl>
    <w:p w14:paraId="72CB2F5F" w14:textId="77777777" w:rsidR="0081247B" w:rsidRPr="004966FA" w:rsidRDefault="0081247B" w:rsidP="0081247B">
      <w:pPr>
        <w:spacing w:line="276" w:lineRule="auto"/>
        <w:jc w:val="left"/>
      </w:pPr>
    </w:p>
    <w:p w14:paraId="2887FF83" w14:textId="77E5339D" w:rsidR="0053539D" w:rsidRDefault="0053539D" w:rsidP="0053539D"/>
    <w:p w14:paraId="2EFA01A7" w14:textId="481E21A2" w:rsidR="0081247B" w:rsidRDefault="0081247B" w:rsidP="0053539D"/>
    <w:p w14:paraId="46FD2602" w14:textId="78A7F29D" w:rsidR="0081247B" w:rsidRDefault="0081247B" w:rsidP="0053539D"/>
    <w:p w14:paraId="5E1373B5" w14:textId="2B4ADE91" w:rsidR="0081247B" w:rsidRDefault="0081247B" w:rsidP="0053539D"/>
    <w:p w14:paraId="72492528" w14:textId="7B23707B" w:rsidR="0081247B" w:rsidRDefault="0081247B" w:rsidP="0053539D"/>
    <w:p w14:paraId="199F0FC1" w14:textId="062C1657" w:rsidR="0081247B" w:rsidRDefault="0081247B" w:rsidP="0053539D"/>
    <w:p w14:paraId="6461B60F" w14:textId="13924EF8" w:rsidR="0081247B" w:rsidRDefault="0081247B" w:rsidP="0053539D"/>
    <w:p w14:paraId="6EEC3AAF" w14:textId="77944D6C" w:rsidR="0081247B" w:rsidRDefault="0081247B" w:rsidP="0053539D"/>
    <w:p w14:paraId="0F6B2033" w14:textId="1BBEF0AA" w:rsidR="0081247B" w:rsidRDefault="0081247B" w:rsidP="0053539D"/>
    <w:p w14:paraId="07235CB6" w14:textId="72A8795F" w:rsidR="0081247B" w:rsidRDefault="0081247B" w:rsidP="0053539D"/>
    <w:p w14:paraId="444527C0" w14:textId="2C12BC81" w:rsidR="0081247B" w:rsidRDefault="0081247B" w:rsidP="0053539D"/>
    <w:p w14:paraId="65D66CD7" w14:textId="6E1A54FC" w:rsidR="0081247B" w:rsidRDefault="0081247B" w:rsidP="0053539D"/>
    <w:p w14:paraId="033B426F" w14:textId="099AF1BC" w:rsidR="0081247B" w:rsidRDefault="0081247B" w:rsidP="0053539D"/>
    <w:p w14:paraId="18387671" w14:textId="492488EB" w:rsidR="0081247B" w:rsidRDefault="0081247B" w:rsidP="0053539D"/>
    <w:p w14:paraId="19A57E3C" w14:textId="77777777" w:rsidR="0081247B" w:rsidRDefault="0081247B" w:rsidP="0053539D"/>
    <w:p w14:paraId="56114463" w14:textId="6F797AF4" w:rsidR="0081247B" w:rsidRDefault="0081247B" w:rsidP="0053539D"/>
    <w:p w14:paraId="400EF45C" w14:textId="77777777" w:rsidR="0081247B" w:rsidRPr="003728BD" w:rsidRDefault="0081247B" w:rsidP="0081247B">
      <w:pPr>
        <w:spacing w:after="0" w:line="276" w:lineRule="auto"/>
        <w:jc w:val="center"/>
        <w:rPr>
          <w:b/>
          <w:sz w:val="28"/>
          <w:szCs w:val="28"/>
        </w:rPr>
      </w:pPr>
      <w:r>
        <w:rPr>
          <w:b/>
          <w:sz w:val="28"/>
          <w:szCs w:val="28"/>
        </w:rPr>
        <w:lastRenderedPageBreak/>
        <w:t>ĐÁNH GIÁ QUYỂN ĐỒ ÁN TỐT NGHIỆP</w:t>
      </w:r>
    </w:p>
    <w:p w14:paraId="18C14816" w14:textId="77777777" w:rsidR="0081247B" w:rsidRDefault="0081247B" w:rsidP="0081247B">
      <w:pPr>
        <w:spacing w:after="0" w:line="240" w:lineRule="auto"/>
        <w:jc w:val="center"/>
        <w:rPr>
          <w:sz w:val="28"/>
          <w:szCs w:val="28"/>
        </w:rPr>
      </w:pPr>
      <w:r w:rsidRPr="00686263">
        <w:rPr>
          <w:sz w:val="28"/>
          <w:szCs w:val="28"/>
        </w:rPr>
        <w:t xml:space="preserve"> (Dùng cho cán bộ phản biện)</w:t>
      </w:r>
    </w:p>
    <w:p w14:paraId="49F74597" w14:textId="77777777" w:rsidR="0081247B" w:rsidRPr="00686263" w:rsidRDefault="0081247B" w:rsidP="0081247B">
      <w:pPr>
        <w:spacing w:after="0" w:line="240" w:lineRule="auto"/>
        <w:jc w:val="center"/>
        <w:rPr>
          <w:sz w:val="28"/>
          <w:szCs w:val="28"/>
        </w:rPr>
      </w:pPr>
    </w:p>
    <w:p w14:paraId="2E358447" w14:textId="77777777" w:rsidR="0081247B" w:rsidRPr="00B05CEE" w:rsidRDefault="0081247B" w:rsidP="0081247B">
      <w:pPr>
        <w:tabs>
          <w:tab w:val="left" w:leader="dot" w:pos="9000"/>
        </w:tabs>
        <w:spacing w:after="0" w:line="240" w:lineRule="auto"/>
      </w:pPr>
      <w:r w:rsidRPr="00B05CEE">
        <w:t>Giảng viên đánh giá:</w:t>
      </w:r>
      <w:r>
        <w:tab/>
      </w:r>
    </w:p>
    <w:p w14:paraId="56206A23" w14:textId="77777777" w:rsidR="0081247B" w:rsidRPr="00B05CEE" w:rsidRDefault="0081247B" w:rsidP="0081247B">
      <w:pPr>
        <w:tabs>
          <w:tab w:val="left" w:leader="dot" w:pos="5760"/>
          <w:tab w:val="left" w:leader="dot" w:pos="9000"/>
        </w:tabs>
        <w:spacing w:after="0" w:line="240" w:lineRule="auto"/>
      </w:pPr>
      <w:r w:rsidRPr="00B05CEE">
        <w:t xml:space="preserve">Họ và tên </w:t>
      </w:r>
      <w:r>
        <w:t>s</w:t>
      </w:r>
      <w:r w:rsidRPr="00B05CEE">
        <w:t>inh viên:</w:t>
      </w:r>
      <w:r>
        <w:tab/>
        <w:t xml:space="preserve"> </w:t>
      </w:r>
      <w:r w:rsidRPr="00B05CEE">
        <w:t>MSSV:</w:t>
      </w:r>
      <w:r>
        <w:tab/>
      </w:r>
    </w:p>
    <w:p w14:paraId="3494B275" w14:textId="77777777" w:rsidR="0081247B" w:rsidRDefault="0081247B" w:rsidP="0081247B">
      <w:pPr>
        <w:tabs>
          <w:tab w:val="left" w:leader="dot" w:pos="9000"/>
        </w:tabs>
        <w:spacing w:after="0" w:line="240" w:lineRule="auto"/>
      </w:pPr>
      <w:r w:rsidRPr="00B05CEE">
        <w:t>Tên đồ</w:t>
      </w:r>
      <w:r>
        <w:t xml:space="preserve"> án:</w:t>
      </w:r>
      <w:r>
        <w:tab/>
      </w:r>
    </w:p>
    <w:p w14:paraId="478F0201" w14:textId="77777777" w:rsidR="0081247B" w:rsidRDefault="0081247B" w:rsidP="0081247B">
      <w:pPr>
        <w:tabs>
          <w:tab w:val="left" w:leader="dot" w:pos="9000"/>
        </w:tabs>
        <w:spacing w:after="0" w:line="240" w:lineRule="auto"/>
      </w:pPr>
      <w:r>
        <w:tab/>
      </w:r>
    </w:p>
    <w:p w14:paraId="544CAF7D" w14:textId="77777777" w:rsidR="0081247B" w:rsidRPr="003C439F" w:rsidRDefault="0081247B" w:rsidP="0081247B">
      <w:pPr>
        <w:spacing w:after="0" w:line="240" w:lineRule="auto"/>
        <w:ind w:right="-334"/>
        <w:rPr>
          <w:b/>
        </w:rPr>
      </w:pPr>
      <w:r w:rsidRPr="003C439F">
        <w:rPr>
          <w:b/>
        </w:rPr>
        <w:t xml:space="preserve">Chọn các mức điểm phù hợp cho sinh viên trình bày theo các tiêu chí dưới đây: </w:t>
      </w:r>
    </w:p>
    <w:p w14:paraId="1CF5210F" w14:textId="77777777" w:rsidR="0081247B" w:rsidRPr="003C439F" w:rsidRDefault="0081247B" w:rsidP="0081247B">
      <w:pPr>
        <w:spacing w:before="0" w:after="180" w:line="240" w:lineRule="auto"/>
      </w:pPr>
      <w:r w:rsidRPr="003C439F">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81247B" w:rsidRPr="00224C4A" w14:paraId="7E60B19E" w14:textId="77777777" w:rsidTr="001710FB">
        <w:tc>
          <w:tcPr>
            <w:tcW w:w="9242" w:type="dxa"/>
            <w:gridSpan w:val="7"/>
            <w:shd w:val="clear" w:color="auto" w:fill="DAEEF3" w:themeFill="accent5" w:themeFillTint="33"/>
            <w:vAlign w:val="center"/>
          </w:tcPr>
          <w:p w14:paraId="0301FD57"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81247B" w:rsidRPr="00224C4A" w14:paraId="7A1B5C11" w14:textId="77777777" w:rsidTr="001710FB">
        <w:tc>
          <w:tcPr>
            <w:tcW w:w="648" w:type="dxa"/>
            <w:shd w:val="clear" w:color="auto" w:fill="auto"/>
            <w:vAlign w:val="center"/>
          </w:tcPr>
          <w:p w14:paraId="5E8AF163"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135B3E9B"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2E7D7968"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1EA74DFF"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1367E07E"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131C05B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3514CD79"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34D881D4" w14:textId="77777777" w:rsidTr="001710FB">
        <w:tc>
          <w:tcPr>
            <w:tcW w:w="648" w:type="dxa"/>
            <w:shd w:val="clear" w:color="auto" w:fill="auto"/>
            <w:vAlign w:val="center"/>
          </w:tcPr>
          <w:p w14:paraId="06A7F276"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740D5D20"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3FBA80AC"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0E71DA0"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6D68667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9305120"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DA52DB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212B5E3D" w14:textId="77777777" w:rsidTr="001710FB">
        <w:tc>
          <w:tcPr>
            <w:tcW w:w="648" w:type="dxa"/>
            <w:shd w:val="clear" w:color="auto" w:fill="auto"/>
            <w:vAlign w:val="center"/>
          </w:tcPr>
          <w:p w14:paraId="70F97782"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2D6A99BC"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6D987D2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E06931F"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D46BE3E"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DFD09EC"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3F725B75"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3D0E6652" w14:textId="77777777" w:rsidTr="001710FB">
        <w:tc>
          <w:tcPr>
            <w:tcW w:w="648" w:type="dxa"/>
            <w:tcBorders>
              <w:bottom w:val="single" w:sz="4" w:space="0" w:color="auto"/>
            </w:tcBorders>
            <w:shd w:val="clear" w:color="auto" w:fill="auto"/>
            <w:vAlign w:val="center"/>
          </w:tcPr>
          <w:p w14:paraId="17CB0F9F"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642308D9"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14:paraId="2F174E9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2C2FB873"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3DC3DE55"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1E353275"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79DD623B"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5C25A75D" w14:textId="77777777" w:rsidTr="001710FB">
        <w:tc>
          <w:tcPr>
            <w:tcW w:w="9242" w:type="dxa"/>
            <w:gridSpan w:val="7"/>
            <w:shd w:val="clear" w:color="auto" w:fill="DAEEF3" w:themeFill="accent5" w:themeFillTint="33"/>
            <w:vAlign w:val="center"/>
          </w:tcPr>
          <w:p w14:paraId="6C783F6A"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Có khả năng phân tích và đánh giá kết quả</w:t>
            </w:r>
            <w:r>
              <w:rPr>
                <w:rFonts w:cs="Times New Roman"/>
                <w:b/>
                <w:sz w:val="22"/>
                <w:szCs w:val="22"/>
              </w:rPr>
              <w:t xml:space="preserve"> </w:t>
            </w:r>
            <w:r w:rsidRPr="00224C4A">
              <w:rPr>
                <w:rFonts w:cs="Times New Roman"/>
                <w:b/>
                <w:sz w:val="22"/>
                <w:szCs w:val="22"/>
              </w:rPr>
              <w:t>(15)</w:t>
            </w:r>
          </w:p>
        </w:tc>
      </w:tr>
      <w:tr w:rsidR="0081247B" w:rsidRPr="00224C4A" w14:paraId="120B79B0" w14:textId="77777777" w:rsidTr="001710FB">
        <w:tc>
          <w:tcPr>
            <w:tcW w:w="648" w:type="dxa"/>
            <w:shd w:val="clear" w:color="auto" w:fill="auto"/>
            <w:vAlign w:val="center"/>
          </w:tcPr>
          <w:p w14:paraId="2B927D51"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2DDE60CC"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473439D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399ADA3F"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04B37C2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4ADBE46"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8697DC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4EA6637E" w14:textId="77777777" w:rsidTr="001710FB">
        <w:tc>
          <w:tcPr>
            <w:tcW w:w="648" w:type="dxa"/>
            <w:shd w:val="clear" w:color="auto" w:fill="auto"/>
            <w:vAlign w:val="center"/>
          </w:tcPr>
          <w:p w14:paraId="5D481D77"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329F57D7"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25F9A56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54A3EA5"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C5239E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98507D9"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3F8AE600"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6A026A83" w14:textId="77777777" w:rsidTr="001710FB">
        <w:tc>
          <w:tcPr>
            <w:tcW w:w="648" w:type="dxa"/>
            <w:tcBorders>
              <w:bottom w:val="single" w:sz="4" w:space="0" w:color="auto"/>
            </w:tcBorders>
            <w:shd w:val="clear" w:color="auto" w:fill="auto"/>
            <w:vAlign w:val="center"/>
          </w:tcPr>
          <w:p w14:paraId="6043BC47"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219AD207"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4B780F0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57E5CAD3"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25A2D27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72715348"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0094DD82"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6707ABE8" w14:textId="77777777" w:rsidTr="001710FB">
        <w:tc>
          <w:tcPr>
            <w:tcW w:w="9242" w:type="dxa"/>
            <w:gridSpan w:val="7"/>
            <w:shd w:val="clear" w:color="auto" w:fill="DAEEF3" w:themeFill="accent5" w:themeFillTint="33"/>
            <w:vAlign w:val="center"/>
          </w:tcPr>
          <w:p w14:paraId="79BD1CD2"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Kỹ năng viết</w:t>
            </w:r>
            <w:r>
              <w:rPr>
                <w:rFonts w:cs="Times New Roman"/>
                <w:b/>
                <w:sz w:val="22"/>
                <w:szCs w:val="22"/>
              </w:rPr>
              <w:t xml:space="preserve"> quyển đồ án</w:t>
            </w:r>
            <w:r w:rsidRPr="00224C4A">
              <w:rPr>
                <w:rFonts w:cs="Times New Roman"/>
                <w:b/>
                <w:sz w:val="22"/>
                <w:szCs w:val="22"/>
              </w:rPr>
              <w:t xml:space="preserve"> (10)</w:t>
            </w:r>
          </w:p>
        </w:tc>
      </w:tr>
      <w:tr w:rsidR="0081247B" w:rsidRPr="00224C4A" w14:paraId="207DBF93" w14:textId="77777777" w:rsidTr="001710FB">
        <w:tc>
          <w:tcPr>
            <w:tcW w:w="648" w:type="dxa"/>
            <w:shd w:val="clear" w:color="auto" w:fill="auto"/>
            <w:vAlign w:val="center"/>
          </w:tcPr>
          <w:p w14:paraId="2C5ADACB"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34886CB9"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14:paraId="70BFB9E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64C358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4AD542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8814DA7"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38CED71"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0BAD97EF" w14:textId="77777777" w:rsidTr="001710FB">
        <w:tc>
          <w:tcPr>
            <w:tcW w:w="648" w:type="dxa"/>
            <w:shd w:val="clear" w:color="auto" w:fill="auto"/>
            <w:vAlign w:val="center"/>
          </w:tcPr>
          <w:p w14:paraId="132B34BC"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7B92CAF6"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49814830"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FBB26FC"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9D391AD"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48864B3"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0F8C127A"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2A9E4F96" w14:textId="77777777" w:rsidTr="001710FB">
        <w:tc>
          <w:tcPr>
            <w:tcW w:w="9242" w:type="dxa"/>
            <w:gridSpan w:val="7"/>
            <w:shd w:val="clear" w:color="auto" w:fill="DAEEF3" w:themeFill="accent5" w:themeFillTint="33"/>
            <w:vAlign w:val="center"/>
          </w:tcPr>
          <w:p w14:paraId="1DAA557D" w14:textId="77777777" w:rsidR="0081247B" w:rsidRPr="00224C4A" w:rsidRDefault="0081247B" w:rsidP="001710FB">
            <w:pPr>
              <w:spacing w:before="20" w:after="20" w:line="240" w:lineRule="auto"/>
              <w:jc w:val="left"/>
              <w:rPr>
                <w:rFonts w:cs="Times New Roman"/>
                <w:b/>
                <w:sz w:val="22"/>
                <w:szCs w:val="22"/>
              </w:rPr>
            </w:pPr>
            <w:r w:rsidRPr="00224C4A">
              <w:rPr>
                <w:rFonts w:cs="Times New Roman"/>
                <w:b/>
                <w:sz w:val="22"/>
                <w:szCs w:val="22"/>
              </w:rPr>
              <w:t>Thành tựu nghiên cứu khoa học (5) (chọn 1 trong 3 trường hợp)</w:t>
            </w:r>
          </w:p>
        </w:tc>
      </w:tr>
      <w:tr w:rsidR="0081247B" w:rsidRPr="00224C4A" w14:paraId="39147E8C" w14:textId="77777777" w:rsidTr="001710FB">
        <w:tc>
          <w:tcPr>
            <w:tcW w:w="648" w:type="dxa"/>
            <w:shd w:val="clear" w:color="auto" w:fill="auto"/>
            <w:vAlign w:val="center"/>
          </w:tcPr>
          <w:p w14:paraId="166009A8"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7D5F358A" w14:textId="77777777" w:rsidR="0081247B" w:rsidRPr="00224C4A" w:rsidRDefault="0081247B" w:rsidP="001710FB">
            <w:pPr>
              <w:spacing w:before="20" w:after="20" w:line="240" w:lineRule="auto"/>
              <w:rPr>
                <w:rFonts w:cs="Times New Roman"/>
                <w:sz w:val="22"/>
                <w:szCs w:val="22"/>
              </w:rPr>
            </w:pPr>
            <w:r w:rsidRPr="00224C4A">
              <w:rPr>
                <w:rFonts w:cs="Times New Roman"/>
                <w:sz w:val="22"/>
                <w:szCs w:val="22"/>
              </w:rPr>
              <w:t xml:space="preserve">Có bài báo khoa học được đăng hoặc chấp nhận đăng/đạt giải SVNC khoa học giải 3 </w:t>
            </w:r>
            <w:proofErr w:type="gramStart"/>
            <w:r w:rsidRPr="00224C4A">
              <w:rPr>
                <w:rFonts w:cs="Times New Roman"/>
                <w:sz w:val="22"/>
                <w:szCs w:val="22"/>
              </w:rPr>
              <w:t>cấp  Viện</w:t>
            </w:r>
            <w:proofErr w:type="gramEnd"/>
            <w:r w:rsidRPr="00224C4A">
              <w:rPr>
                <w:rFonts w:cs="Times New Roman"/>
                <w:sz w:val="22"/>
                <w:szCs w:val="22"/>
              </w:rPr>
              <w:t xml:space="preserve"> trở lên/các giải thưởng khoa học (quốc tế/trong nước) từ giải 3 trở lên/ Có đăng ký bằng phát minh sáng chế</w:t>
            </w:r>
          </w:p>
        </w:tc>
        <w:tc>
          <w:tcPr>
            <w:tcW w:w="1904" w:type="dxa"/>
            <w:gridSpan w:val="5"/>
            <w:shd w:val="clear" w:color="auto" w:fill="auto"/>
            <w:vAlign w:val="center"/>
          </w:tcPr>
          <w:p w14:paraId="4895E239"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5</w:t>
            </w:r>
          </w:p>
        </w:tc>
      </w:tr>
      <w:tr w:rsidR="0081247B" w:rsidRPr="00224C4A" w14:paraId="3079F2FF" w14:textId="77777777" w:rsidTr="001710FB">
        <w:tc>
          <w:tcPr>
            <w:tcW w:w="648" w:type="dxa"/>
            <w:shd w:val="clear" w:color="auto" w:fill="auto"/>
            <w:vAlign w:val="center"/>
          </w:tcPr>
          <w:p w14:paraId="62479288"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6ECD44CB" w14:textId="77777777" w:rsidR="0081247B" w:rsidRPr="00224C4A" w:rsidRDefault="0081247B" w:rsidP="001710FB">
            <w:pPr>
              <w:spacing w:before="20" w:after="20" w:line="240" w:lineRule="auto"/>
              <w:rPr>
                <w:rFonts w:cs="Times New Roman"/>
                <w:color w:val="000000"/>
                <w:sz w:val="22"/>
                <w:szCs w:val="22"/>
              </w:rPr>
            </w:pPr>
            <w:r w:rsidRPr="00224C4A">
              <w:rPr>
                <w:rFonts w:cs="Times New Roman"/>
                <w:color w:val="000000"/>
                <w:sz w:val="22"/>
                <w:szCs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14:paraId="53D51455"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2</w:t>
            </w:r>
          </w:p>
        </w:tc>
      </w:tr>
      <w:tr w:rsidR="0081247B" w:rsidRPr="00224C4A" w14:paraId="11607A79" w14:textId="77777777" w:rsidTr="001710FB">
        <w:tc>
          <w:tcPr>
            <w:tcW w:w="648" w:type="dxa"/>
            <w:shd w:val="clear" w:color="auto" w:fill="auto"/>
            <w:vAlign w:val="center"/>
          </w:tcPr>
          <w:p w14:paraId="516BEC9D" w14:textId="77777777" w:rsidR="0081247B" w:rsidRPr="00224C4A" w:rsidRDefault="0081247B" w:rsidP="001710FB">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346123EB" w14:textId="77777777" w:rsidR="0081247B" w:rsidRPr="00224C4A" w:rsidRDefault="0081247B" w:rsidP="001710FB">
            <w:pPr>
              <w:spacing w:before="20" w:after="20" w:line="240" w:lineRule="auto"/>
              <w:rPr>
                <w:rFonts w:cs="Times New Roman"/>
                <w:color w:val="000000"/>
                <w:sz w:val="22"/>
                <w:szCs w:val="22"/>
              </w:rPr>
            </w:pPr>
            <w:r>
              <w:rPr>
                <w:rFonts w:cs="Times New Roman"/>
                <w:color w:val="000000"/>
                <w:sz w:val="22"/>
                <w:szCs w:val="22"/>
              </w:rPr>
              <w:t xml:space="preserve">Không có thành </w:t>
            </w:r>
            <w:r w:rsidRPr="00224C4A">
              <w:rPr>
                <w:rFonts w:cs="Times New Roman"/>
                <w:color w:val="000000"/>
                <w:sz w:val="22"/>
                <w:szCs w:val="22"/>
              </w:rPr>
              <w:t>tích về nghiên cứu khoa học</w:t>
            </w:r>
          </w:p>
        </w:tc>
        <w:tc>
          <w:tcPr>
            <w:tcW w:w="1904" w:type="dxa"/>
            <w:gridSpan w:val="5"/>
            <w:shd w:val="clear" w:color="auto" w:fill="auto"/>
            <w:vAlign w:val="center"/>
          </w:tcPr>
          <w:p w14:paraId="0DABC2E5" w14:textId="77777777" w:rsidR="0081247B" w:rsidRPr="00224C4A" w:rsidRDefault="0081247B" w:rsidP="001710FB">
            <w:pPr>
              <w:spacing w:before="20" w:after="20" w:line="240" w:lineRule="auto"/>
              <w:jc w:val="center"/>
              <w:rPr>
                <w:rFonts w:cs="Times New Roman"/>
                <w:sz w:val="22"/>
                <w:szCs w:val="22"/>
              </w:rPr>
            </w:pPr>
            <w:r w:rsidRPr="00224C4A">
              <w:rPr>
                <w:rFonts w:cs="Times New Roman"/>
                <w:sz w:val="22"/>
                <w:szCs w:val="22"/>
              </w:rPr>
              <w:t>0</w:t>
            </w:r>
          </w:p>
        </w:tc>
      </w:tr>
      <w:tr w:rsidR="0081247B" w:rsidRPr="00224C4A" w14:paraId="4244C196" w14:textId="77777777" w:rsidTr="001710FB">
        <w:trPr>
          <w:trHeight w:val="262"/>
        </w:trPr>
        <w:tc>
          <w:tcPr>
            <w:tcW w:w="7338" w:type="dxa"/>
            <w:gridSpan w:val="2"/>
            <w:shd w:val="clear" w:color="auto" w:fill="DAEEF3" w:themeFill="accent5" w:themeFillTint="33"/>
            <w:vAlign w:val="center"/>
          </w:tcPr>
          <w:p w14:paraId="3D473F09" w14:textId="77777777" w:rsidR="0081247B" w:rsidRPr="00224C4A" w:rsidRDefault="0081247B" w:rsidP="001710FB">
            <w:pPr>
              <w:spacing w:before="60" w:after="60"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714A1641" w14:textId="77777777" w:rsidR="0081247B" w:rsidRPr="00224C4A" w:rsidRDefault="0081247B" w:rsidP="001710FB">
            <w:pPr>
              <w:spacing w:before="60" w:after="60" w:line="240" w:lineRule="auto"/>
              <w:ind w:left="582"/>
              <w:jc w:val="center"/>
              <w:rPr>
                <w:rFonts w:cs="Times New Roman"/>
                <w:b/>
                <w:sz w:val="22"/>
                <w:szCs w:val="22"/>
              </w:rPr>
            </w:pPr>
            <w:r w:rsidRPr="00224C4A">
              <w:rPr>
                <w:rFonts w:cs="Times New Roman"/>
                <w:b/>
                <w:sz w:val="22"/>
                <w:szCs w:val="22"/>
              </w:rPr>
              <w:t>/50</w:t>
            </w:r>
          </w:p>
        </w:tc>
      </w:tr>
      <w:tr w:rsidR="0081247B" w:rsidRPr="00224C4A" w14:paraId="6B774E4B" w14:textId="77777777" w:rsidTr="001710FB">
        <w:trPr>
          <w:trHeight w:val="136"/>
        </w:trPr>
        <w:tc>
          <w:tcPr>
            <w:tcW w:w="7338" w:type="dxa"/>
            <w:gridSpan w:val="2"/>
            <w:shd w:val="clear" w:color="auto" w:fill="DAEEF3" w:themeFill="accent5" w:themeFillTint="33"/>
            <w:vAlign w:val="center"/>
          </w:tcPr>
          <w:p w14:paraId="62C368A3" w14:textId="77777777" w:rsidR="0081247B" w:rsidRPr="00224C4A" w:rsidRDefault="0081247B" w:rsidP="001710FB">
            <w:pPr>
              <w:spacing w:before="60" w:after="60"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7D922A8D" w14:textId="77777777" w:rsidR="0081247B" w:rsidRPr="00224C4A" w:rsidRDefault="0081247B" w:rsidP="001710FB">
            <w:pPr>
              <w:spacing w:before="60" w:after="60" w:line="240" w:lineRule="auto"/>
              <w:jc w:val="right"/>
              <w:rPr>
                <w:rFonts w:cs="Times New Roman"/>
                <w:b/>
                <w:sz w:val="22"/>
                <w:szCs w:val="22"/>
              </w:rPr>
            </w:pPr>
          </w:p>
        </w:tc>
      </w:tr>
    </w:tbl>
    <w:p w14:paraId="5B0382D0" w14:textId="77777777" w:rsidR="0081247B" w:rsidRPr="00C51B23" w:rsidRDefault="0081247B" w:rsidP="0081247B">
      <w:pPr>
        <w:spacing w:after="0" w:line="240" w:lineRule="auto"/>
        <w:rPr>
          <w:b/>
          <w:i/>
        </w:rPr>
      </w:pPr>
      <w:r w:rsidRPr="00C51B23">
        <w:rPr>
          <w:b/>
          <w:i/>
        </w:rPr>
        <w:t>Nhậ</w:t>
      </w:r>
      <w:r>
        <w:rPr>
          <w:b/>
          <w:i/>
        </w:rPr>
        <w:t>n xét khác của cán bộ phản biện</w:t>
      </w:r>
    </w:p>
    <w:p w14:paraId="30BE513C" w14:textId="77777777" w:rsidR="0081247B" w:rsidRDefault="0081247B" w:rsidP="0081247B">
      <w:pPr>
        <w:tabs>
          <w:tab w:val="left" w:leader="dot" w:pos="9000"/>
        </w:tabs>
        <w:spacing w:after="0" w:line="240" w:lineRule="auto"/>
      </w:pPr>
      <w:r>
        <w:lastRenderedPageBreak/>
        <w:tab/>
      </w:r>
    </w:p>
    <w:p w14:paraId="103F4550" w14:textId="77777777" w:rsidR="0081247B" w:rsidRDefault="0081247B" w:rsidP="0081247B">
      <w:pPr>
        <w:tabs>
          <w:tab w:val="left" w:leader="dot" w:pos="9000"/>
        </w:tabs>
        <w:spacing w:after="0" w:line="240" w:lineRule="auto"/>
      </w:pPr>
      <w:r>
        <w:tab/>
      </w:r>
    </w:p>
    <w:p w14:paraId="6652D1B9" w14:textId="77777777" w:rsidR="0081247B" w:rsidRDefault="0081247B" w:rsidP="0081247B">
      <w:pPr>
        <w:tabs>
          <w:tab w:val="left" w:leader="dot" w:pos="9000"/>
        </w:tabs>
        <w:spacing w:after="0" w:line="240" w:lineRule="auto"/>
      </w:pPr>
      <w:r>
        <w:tab/>
      </w:r>
    </w:p>
    <w:p w14:paraId="124480E0" w14:textId="77777777" w:rsidR="0081247B" w:rsidRDefault="0081247B" w:rsidP="0081247B">
      <w:pPr>
        <w:tabs>
          <w:tab w:val="left" w:leader="dot" w:pos="9000"/>
        </w:tabs>
        <w:spacing w:after="0" w:line="240" w:lineRule="auto"/>
      </w:pPr>
      <w:r>
        <w:tab/>
      </w:r>
    </w:p>
    <w:p w14:paraId="6910BC9B" w14:textId="77777777" w:rsidR="0081247B" w:rsidRDefault="0081247B" w:rsidP="0081247B">
      <w:pPr>
        <w:tabs>
          <w:tab w:val="left" w:leader="dot" w:pos="9000"/>
        </w:tabs>
        <w:spacing w:after="0" w:line="240" w:lineRule="auto"/>
      </w:pPr>
      <w:r>
        <w:tab/>
      </w:r>
    </w:p>
    <w:p w14:paraId="42207F18" w14:textId="77777777" w:rsidR="0081247B" w:rsidRDefault="0081247B" w:rsidP="0081247B">
      <w:pPr>
        <w:tabs>
          <w:tab w:val="left" w:leader="dot" w:pos="9000"/>
        </w:tabs>
        <w:spacing w:after="0" w:line="240" w:lineRule="auto"/>
      </w:pPr>
      <w:r>
        <w:tab/>
      </w:r>
    </w:p>
    <w:p w14:paraId="73B88E10" w14:textId="77777777" w:rsidR="0081247B" w:rsidRDefault="0081247B" w:rsidP="0081247B">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4"/>
      </w:tblGrid>
      <w:tr w:rsidR="0081247B" w14:paraId="41EBEC3A" w14:textId="77777777" w:rsidTr="001710FB">
        <w:tc>
          <w:tcPr>
            <w:tcW w:w="4642" w:type="dxa"/>
          </w:tcPr>
          <w:p w14:paraId="0A2EED8F" w14:textId="77777777" w:rsidR="0081247B" w:rsidRDefault="0081247B" w:rsidP="001710FB">
            <w:pPr>
              <w:spacing w:line="240" w:lineRule="auto"/>
            </w:pPr>
          </w:p>
        </w:tc>
        <w:tc>
          <w:tcPr>
            <w:tcW w:w="4643" w:type="dxa"/>
          </w:tcPr>
          <w:p w14:paraId="455C303C" w14:textId="77777777" w:rsidR="0081247B" w:rsidRDefault="0081247B" w:rsidP="001710FB">
            <w:pPr>
              <w:spacing w:line="240" w:lineRule="auto"/>
              <w:jc w:val="center"/>
            </w:pPr>
            <w:r>
              <w:t>Ngày: … / … / 20…</w:t>
            </w:r>
          </w:p>
          <w:p w14:paraId="7CB34ADB" w14:textId="77777777" w:rsidR="0081247B" w:rsidRPr="00C368DE" w:rsidRDefault="0081247B" w:rsidP="001710FB">
            <w:pPr>
              <w:spacing w:line="240" w:lineRule="auto"/>
              <w:jc w:val="center"/>
              <w:rPr>
                <w:b/>
              </w:rPr>
            </w:pPr>
            <w:r w:rsidRPr="00C368DE">
              <w:rPr>
                <w:b/>
              </w:rPr>
              <w:t>Người nhận xét</w:t>
            </w:r>
          </w:p>
          <w:p w14:paraId="054BA454" w14:textId="77777777" w:rsidR="0081247B" w:rsidRDefault="0081247B" w:rsidP="001710FB">
            <w:pPr>
              <w:spacing w:line="240" w:lineRule="auto"/>
              <w:jc w:val="center"/>
            </w:pPr>
            <w:r w:rsidRPr="00C51B23">
              <w:t>(Ký và ghi rõ họ tên)</w:t>
            </w:r>
          </w:p>
        </w:tc>
      </w:tr>
    </w:tbl>
    <w:p w14:paraId="1BB595AB" w14:textId="77777777" w:rsidR="0081247B" w:rsidRDefault="0081247B" w:rsidP="0081247B"/>
    <w:p w14:paraId="269E249B" w14:textId="77777777" w:rsidR="0081247B" w:rsidRDefault="0081247B" w:rsidP="0081247B"/>
    <w:p w14:paraId="3E2F4AA5" w14:textId="77777777" w:rsidR="0081247B" w:rsidRDefault="0081247B" w:rsidP="0081247B"/>
    <w:p w14:paraId="7ACB1BFC" w14:textId="3A893F2B" w:rsidR="0081247B" w:rsidRDefault="0081247B" w:rsidP="0081247B"/>
    <w:p w14:paraId="3E491CA1" w14:textId="15DC1552" w:rsidR="0081247B" w:rsidRDefault="0081247B" w:rsidP="0081247B"/>
    <w:p w14:paraId="372AB38C" w14:textId="7C36C3A5" w:rsidR="0081247B" w:rsidRDefault="0081247B" w:rsidP="0081247B"/>
    <w:p w14:paraId="5BFC7D36" w14:textId="005C6C98" w:rsidR="0081247B" w:rsidRDefault="0081247B" w:rsidP="0081247B"/>
    <w:p w14:paraId="74BEACE0" w14:textId="51FB0D47" w:rsidR="0081247B" w:rsidRDefault="0081247B" w:rsidP="0081247B"/>
    <w:p w14:paraId="2739476B" w14:textId="5B75998E" w:rsidR="0081247B" w:rsidRDefault="0081247B" w:rsidP="0081247B"/>
    <w:p w14:paraId="4990B394" w14:textId="673383C0" w:rsidR="0081247B" w:rsidRDefault="0081247B" w:rsidP="0081247B"/>
    <w:p w14:paraId="3E524B58" w14:textId="76214CB3" w:rsidR="0081247B" w:rsidRDefault="0081247B" w:rsidP="0081247B"/>
    <w:p w14:paraId="76887825" w14:textId="6C760CDD" w:rsidR="0081247B" w:rsidRDefault="0081247B" w:rsidP="0081247B"/>
    <w:p w14:paraId="07D86A02" w14:textId="14677B9D" w:rsidR="0081247B" w:rsidRDefault="0081247B" w:rsidP="0081247B"/>
    <w:p w14:paraId="60FDE1F1" w14:textId="06D1C554" w:rsidR="0081247B" w:rsidRDefault="0081247B" w:rsidP="0081247B"/>
    <w:p w14:paraId="388BD4C6" w14:textId="676E7EAD" w:rsidR="0081247B" w:rsidRDefault="0081247B" w:rsidP="0081247B"/>
    <w:p w14:paraId="14FEAF62" w14:textId="77777777" w:rsidR="0081247B" w:rsidRPr="0081247B" w:rsidRDefault="0081247B" w:rsidP="0081247B"/>
    <w:p w14:paraId="4F2D93A2" w14:textId="4FCCB1BA" w:rsidR="00E7754F" w:rsidRPr="00D45A66" w:rsidRDefault="00AF79CD" w:rsidP="0081247B">
      <w:pPr>
        <w:pStyle w:val="Heading1"/>
        <w:numPr>
          <w:ilvl w:val="0"/>
          <w:numId w:val="0"/>
        </w:numPr>
      </w:pPr>
      <w:bookmarkStart w:id="0" w:name="_Toc110111731"/>
      <w:r w:rsidRPr="00D45A66">
        <w:lastRenderedPageBreak/>
        <w:t>LỜI NÓI ĐẦU</w:t>
      </w:r>
      <w:bookmarkEnd w:id="0"/>
    </w:p>
    <w:p w14:paraId="396383B7" w14:textId="6A91AC6C" w:rsidR="0070099A" w:rsidRDefault="0053539D" w:rsidP="004F65F8">
      <w:pPr>
        <w:ind w:firstLine="720"/>
      </w:pPr>
      <w:r w:rsidRPr="0040236C">
        <w:t>Theo báo cáo năm 2018 của Cơ quan năng lượng quốc tế (IEA), giao thông vận tải đóng góp 24.34% lượng khí thải carbon mỗi năm. Xét riêng lĩnh vực giao thông vận tải, các loại ô tô hạng nhẹ, ô tô tải và ô tô bus lần lượt chiếm 44%, 27% và 6% lượng khí thải carbon mỗi năm.</w:t>
      </w:r>
      <w:r w:rsidR="004F65F8">
        <w:t xml:space="preserve"> </w:t>
      </w:r>
      <w:r w:rsidRPr="0040236C">
        <w:t>Ở Việt Nam, tại thành phố Hà Nội và thành phố Hồ Chí Minh là nơi bị ô nhiễm không khí nặng nhất của cả nước, có nhiều thời điểm bụi mịn (PM 2.5) bao phủ cả bầu trời làm hạn chế tầm nhìn, ảnh hưởng rất lớn đến sức khỏe của người dân.</w:t>
      </w:r>
      <w:r>
        <w:t xml:space="preserve"> </w:t>
      </w:r>
      <w:r w:rsidR="00187AB4">
        <w:t xml:space="preserve">Giảm thiểu sử dụng các phương tiện cá nhân có xả thải ra mỗi trường đang </w:t>
      </w:r>
      <w:r w:rsidR="001436C8">
        <w:t>là</w:t>
      </w:r>
      <w:r w:rsidR="00187AB4">
        <w:t xml:space="preserve"> một giải pháp tốt </w:t>
      </w:r>
      <w:r w:rsidR="001436C8">
        <w:t>không chỉ về vấn đề môi trường mà còn giải quyết được tình trạng tắc đường tại các thành phố lớn.</w:t>
      </w:r>
    </w:p>
    <w:p w14:paraId="1A83C65D" w14:textId="10988936" w:rsidR="0053539D" w:rsidRPr="0040236C" w:rsidRDefault="0070099A" w:rsidP="004F65F8">
      <w:pPr>
        <w:ind w:firstLine="720"/>
      </w:pPr>
      <w:r>
        <w:t xml:space="preserve">Đạp xe để đi làm là một sự lựa chọn vừa tiết kiệm hơn so với phương tiện dùng nhiên liệu, vừa rèn luyện được sức khoẻ. </w:t>
      </w:r>
      <w:r w:rsidR="00187AB4">
        <w:t xml:space="preserve">Xe đạp </w:t>
      </w:r>
      <w:r>
        <w:t xml:space="preserve">cũng </w:t>
      </w:r>
      <w:r w:rsidR="00187AB4">
        <w:t>là một phương tiện tốt để giảm được tình trạng kẹt xe tại các con đường trung tâm giờ tan tầm. Ngoài ra đ</w:t>
      </w:r>
      <w:r w:rsidR="0053539D" w:rsidRPr="0040236C">
        <w:t>ạp xe</w:t>
      </w:r>
      <w:r w:rsidR="00187AB4">
        <w:t xml:space="preserve"> còn để</w:t>
      </w:r>
      <w:r w:rsidR="0053539D" w:rsidRPr="0040236C">
        <w:t xml:space="preserve"> thư giãn, rèn luyện sức khỏe. Nhiều câu lạc bộ, hội nhóm mê xe đạp thể thao được thành lập nhằm kết nối những người có cùng đam mê, sở thích</w:t>
      </w:r>
      <w:r w:rsidR="00187AB4">
        <w:t>,</w:t>
      </w:r>
      <w:r w:rsidR="0053539D" w:rsidRPr="0040236C">
        <w:t xml:space="preserve"> qua đó tổ chức các buổi gặp gỡ và giao lưu bằng xe đạp thể thao, trải nghiệm những cung đường mới lạ.</w:t>
      </w:r>
      <w:r>
        <w:t xml:space="preserve"> </w:t>
      </w:r>
      <w:r w:rsidR="0053539D" w:rsidRPr="0040236C">
        <w:t xml:space="preserve">Đạp xe đúng cách giúp xây dựng cơ bắp và xương chắc khỏe, tốt cho tim mạch, tốt cho trí não, … Sau một ngày dài với đủ thứ công việc bộn bề, 30 phút đạp xe sẽ là khoảng thời gian quý giá cho cơ thể được thư giãn và phục hồi. </w:t>
      </w:r>
    </w:p>
    <w:p w14:paraId="3F6E53CE" w14:textId="77777777" w:rsidR="004F65F8" w:rsidRDefault="0053539D" w:rsidP="004F65F8">
      <w:pPr>
        <w:ind w:firstLine="720"/>
      </w:pPr>
      <w:r w:rsidRPr="0040236C">
        <w:t>Tuy nhiên, không phải ai cũng sẽ sở hữu 1 chiếc xe cho riêng mình vì họ không có thói quen sử dụng hàng ngày, đôi khi chỉ ngẫu hứng muốn đạp xe ngắm phố phường</w:t>
      </w:r>
      <w:r w:rsidR="0070099A">
        <w:t xml:space="preserve"> hay còn là do giá để mua một chiếc xe đạp mới không phải là rẻ</w:t>
      </w:r>
      <w:r w:rsidRPr="0040236C">
        <w:t xml:space="preserve">. Vì vậy, dịch vụ cho thuê xe đạp theo giờ ngày càng trở nên phổ biến và thu hút rất nhiều sự quan tâm. </w:t>
      </w:r>
      <w:r w:rsidR="0070099A">
        <w:t xml:space="preserve">Dù vậy nhưng không phải ai cũng biết được địa chỉ của các quán cho thuê xe đạp và liệu địa chỉ đang muốn đến thuê xe còn có đang còn xe để cho thuê không. </w:t>
      </w:r>
      <w:r w:rsidRPr="0040236C">
        <w:t>Khi thuê xe</w:t>
      </w:r>
      <w:r w:rsidR="0070099A">
        <w:t xml:space="preserve"> thì cần nộp tiền trước và nộp chứng mình thư hoặc giấy tờ các nhân có thể làm chứng. Giá tiền thuê xe bị đẩy lên cao do luôn cần người túc trực để bàn giao xe hay là nhận lại xe.</w:t>
      </w:r>
      <w:r w:rsidR="004F65F8">
        <w:t xml:space="preserve"> </w:t>
      </w:r>
    </w:p>
    <w:p w14:paraId="4C5DA98A" w14:textId="439CD714" w:rsidR="0053539D" w:rsidRPr="0070099A" w:rsidRDefault="0053539D" w:rsidP="004F65F8">
      <w:pPr>
        <w:ind w:firstLine="720"/>
      </w:pPr>
      <w:r w:rsidRPr="0070099A">
        <w:t>Việc thuê xe sẽ dễ dàng và nhanh chóng hơn trong thời đại phát triển công nghệ số 4.0 như hiện nay khi chỉ cần một chiếc Smartphone. Nhận thấy việc dùng điện thoại thông minh để</w:t>
      </w:r>
      <w:r w:rsidR="0070099A" w:rsidRPr="0070099A">
        <w:t xml:space="preserve"> tìm địa điểm</w:t>
      </w:r>
      <w:r w:rsidRPr="0070099A">
        <w:t xml:space="preserve"> thuê xe cũng như </w:t>
      </w:r>
      <w:r w:rsidR="0070099A" w:rsidRPr="0070099A">
        <w:t>thành toán</w:t>
      </w:r>
      <w:r w:rsidRPr="0070099A">
        <w:t xml:space="preserve"> là một biện pháp thông minh</w:t>
      </w:r>
      <w:r w:rsidR="0070099A" w:rsidRPr="0070099A">
        <w:t xml:space="preserve">, </w:t>
      </w:r>
      <w:r w:rsidR="0070099A" w:rsidRPr="0070099A">
        <w:lastRenderedPageBreak/>
        <w:t>tiết kiệm được chi phí và thời gian</w:t>
      </w:r>
      <w:r w:rsidRPr="0070099A">
        <w:t xml:space="preserve"> so với việc thuê xe truyền thống nên em đã lựa chọn xây </w:t>
      </w:r>
      <w:r w:rsidR="0070099A" w:rsidRPr="0070099A">
        <w:t xml:space="preserve">dựng “hệ thống cho thuê – chia sẻ xe đạp công cộng” để nghiên cứu trong Đồ Án Tốt Nghiệp của mình. </w:t>
      </w:r>
      <w:r w:rsidR="0070099A">
        <w:t xml:space="preserve">Hệ thống cần phải đáp ứng được khả năng tiếp giữa thiết bị khoá thông mình trên xe đạp và server, giữa server và mobile app. Việc truyền tải thông tin giữa khoá và server được thực hiện bằng giao thức MQTT </w:t>
      </w:r>
      <w:r w:rsidR="0070099A" w:rsidRPr="0070099A">
        <w:t>(Message Queuing Telemetry Transport)</w:t>
      </w:r>
      <w:r w:rsidR="0070099A">
        <w:t>.  Giao tiếp giữa server và mobile app được thực hiện bằng giao thức HTTP</w:t>
      </w:r>
      <w:r w:rsidR="0070099A" w:rsidRPr="0070099A">
        <w:t xml:space="preserve"> </w:t>
      </w:r>
      <w:r w:rsidR="007D4452" w:rsidRPr="0070099A">
        <w:t>(HyperText Transfer Protocol)</w:t>
      </w:r>
      <w:r w:rsidR="007D4452">
        <w:t xml:space="preserve"> kết hợp giao thức </w:t>
      </w:r>
      <w:proofErr w:type="gramStart"/>
      <w:r w:rsidR="007D4452" w:rsidRPr="0070099A">
        <w:t>WebSocket</w:t>
      </w:r>
      <w:r w:rsidR="007D4452">
        <w:t>.</w:t>
      </w:r>
      <w:r w:rsidR="0070099A">
        <w:t>.</w:t>
      </w:r>
      <w:proofErr w:type="gramEnd"/>
      <w:r w:rsidR="0070099A">
        <w:t xml:space="preserve"> </w:t>
      </w:r>
      <w:r w:rsidR="0070099A" w:rsidRPr="0070099A">
        <w:t xml:space="preserve">Với kết quả này, em hy vọng sẽ mang lại một giải pháp </w:t>
      </w:r>
      <w:r w:rsidR="0070099A">
        <w:t>tốt</w:t>
      </w:r>
      <w:r w:rsidR="0070099A" w:rsidRPr="0070099A">
        <w:t xml:space="preserve"> cho bài toán </w:t>
      </w:r>
      <w:r w:rsidR="0070099A">
        <w:t>thuê – chia sẻ xe đạp</w:t>
      </w:r>
      <w:r w:rsidR="0070099A" w:rsidRPr="0070099A">
        <w:t xml:space="preserve"> </w:t>
      </w:r>
      <w:r w:rsidR="0070099A">
        <w:t xml:space="preserve">thông minh ở </w:t>
      </w:r>
      <w:r w:rsidR="0070099A" w:rsidRPr="0070099A">
        <w:t>Việt Nam với chi phí thấp và cách triển khai dễ dàng</w:t>
      </w:r>
      <w:r w:rsidR="0070099A">
        <w:t>.</w:t>
      </w:r>
    </w:p>
    <w:p w14:paraId="7B6AD82A" w14:textId="476D4B4D" w:rsidR="00AF79CD" w:rsidRPr="003E2F4B" w:rsidRDefault="00AF79CD" w:rsidP="00E2610F">
      <w:pPr>
        <w:ind w:firstLine="360"/>
      </w:pPr>
      <w:r w:rsidRPr="003E2F4B">
        <w:br w:type="page"/>
      </w:r>
    </w:p>
    <w:p w14:paraId="4CF3ADA8" w14:textId="77777777" w:rsidR="00B836A5" w:rsidRDefault="00B836A5" w:rsidP="00417AD0">
      <w:pPr>
        <w:pStyle w:val="Heading1"/>
        <w:numPr>
          <w:ilvl w:val="0"/>
          <w:numId w:val="0"/>
        </w:numPr>
        <w:sectPr w:rsidR="00B836A5" w:rsidSect="0081247B">
          <w:footerReference w:type="default" r:id="rId11"/>
          <w:pgSz w:w="11906" w:h="16838" w:code="9"/>
          <w:pgMar w:top="1134" w:right="1138" w:bottom="1411" w:left="1699" w:header="850" w:footer="432" w:gutter="0"/>
          <w:pgNumType w:fmt="lowerRoman" w:start="1"/>
          <w:cols w:space="454"/>
          <w:docGrid w:type="lines" w:linePitch="360"/>
        </w:sectPr>
      </w:pPr>
    </w:p>
    <w:p w14:paraId="112041B0" w14:textId="7CE8759F" w:rsidR="00187AB4" w:rsidRPr="0081247B" w:rsidRDefault="00187AB4" w:rsidP="0081247B">
      <w:pPr>
        <w:pStyle w:val="Heading1"/>
        <w:numPr>
          <w:ilvl w:val="0"/>
          <w:numId w:val="0"/>
        </w:numPr>
        <w:ind w:left="8"/>
      </w:pPr>
      <w:bookmarkStart w:id="1" w:name="_Toc110111732"/>
      <w:r>
        <w:lastRenderedPageBreak/>
        <w:t>LỜI CAM ĐOAN</w:t>
      </w:r>
      <w:bookmarkEnd w:id="1"/>
    </w:p>
    <w:p w14:paraId="1D84B8F5" w14:textId="639D077B" w:rsidR="00187AB4" w:rsidRDefault="00056E78" w:rsidP="00B10FD0">
      <w:pPr>
        <w:ind w:firstLine="720"/>
      </w:pPr>
      <w:r>
        <w:t>Em</w:t>
      </w:r>
      <w:r w:rsidR="00187AB4">
        <w:t xml:space="preserve"> là </w:t>
      </w:r>
      <w:r>
        <w:t>Phạm Hồng Đạt</w:t>
      </w:r>
      <w:r w:rsidR="00187AB4">
        <w:t xml:space="preserve">, mã số sinh viên </w:t>
      </w:r>
      <w:r>
        <w:t>20172459</w:t>
      </w:r>
      <w:r w:rsidR="00187AB4">
        <w:t xml:space="preserve"> là</w:t>
      </w:r>
      <w:r w:rsidR="00187AB4">
        <w:rPr>
          <w:spacing w:val="-6"/>
        </w:rPr>
        <w:t xml:space="preserve"> </w:t>
      </w:r>
      <w:r w:rsidR="00187AB4">
        <w:t>sinh</w:t>
      </w:r>
      <w:r w:rsidR="00187AB4">
        <w:rPr>
          <w:spacing w:val="-8"/>
        </w:rPr>
        <w:t xml:space="preserve"> </w:t>
      </w:r>
      <w:r w:rsidR="00187AB4">
        <w:t>viên</w:t>
      </w:r>
      <w:r w:rsidR="00187AB4">
        <w:rPr>
          <w:spacing w:val="-6"/>
        </w:rPr>
        <w:t xml:space="preserve"> </w:t>
      </w:r>
      <w:r w:rsidR="00187AB4">
        <w:t>lớp</w:t>
      </w:r>
      <w:r w:rsidR="00187AB4">
        <w:rPr>
          <w:spacing w:val="-7"/>
        </w:rPr>
        <w:t xml:space="preserve"> </w:t>
      </w:r>
      <w:r w:rsidR="00E23D5F">
        <w:t>Đ</w:t>
      </w:r>
      <w:r>
        <w:t>TVT</w:t>
      </w:r>
      <w:r w:rsidR="00187AB4">
        <w:t>.0</w:t>
      </w:r>
      <w:r>
        <w:t>9</w:t>
      </w:r>
      <w:r w:rsidR="00187AB4">
        <w:t>,</w:t>
      </w:r>
      <w:r w:rsidR="00187AB4">
        <w:rPr>
          <w:spacing w:val="-7"/>
        </w:rPr>
        <w:t xml:space="preserve"> </w:t>
      </w:r>
      <w:r w:rsidR="00187AB4">
        <w:t>khóa</w:t>
      </w:r>
      <w:r w:rsidR="00187AB4">
        <w:rPr>
          <w:spacing w:val="-6"/>
        </w:rPr>
        <w:t xml:space="preserve"> </w:t>
      </w:r>
      <w:r w:rsidR="00187AB4">
        <w:t>6</w:t>
      </w:r>
      <w:r>
        <w:t>2</w:t>
      </w:r>
      <w:r w:rsidR="00187AB4">
        <w:t>.</w:t>
      </w:r>
      <w:r w:rsidR="00187AB4">
        <w:rPr>
          <w:spacing w:val="-7"/>
        </w:rPr>
        <w:t xml:space="preserve"> </w:t>
      </w:r>
      <w:r w:rsidR="00187AB4">
        <w:t>Giảng</w:t>
      </w:r>
      <w:r w:rsidR="00187AB4">
        <w:rPr>
          <w:spacing w:val="-7"/>
        </w:rPr>
        <w:t xml:space="preserve"> </w:t>
      </w:r>
      <w:r w:rsidR="00187AB4">
        <w:t>viên hướng</w:t>
      </w:r>
      <w:r w:rsidR="00187AB4">
        <w:rPr>
          <w:spacing w:val="-9"/>
        </w:rPr>
        <w:t xml:space="preserve"> </w:t>
      </w:r>
      <w:r w:rsidR="00187AB4">
        <w:t>dẫn</w:t>
      </w:r>
      <w:r w:rsidR="00187AB4">
        <w:rPr>
          <w:spacing w:val="-9"/>
        </w:rPr>
        <w:t xml:space="preserve"> </w:t>
      </w:r>
      <w:r w:rsidR="00187AB4">
        <w:t>Đồ</w:t>
      </w:r>
      <w:r w:rsidR="00187AB4">
        <w:rPr>
          <w:spacing w:val="-6"/>
        </w:rPr>
        <w:t xml:space="preserve"> </w:t>
      </w:r>
      <w:r w:rsidR="00187AB4">
        <w:t>án</w:t>
      </w:r>
      <w:r w:rsidR="00187AB4">
        <w:rPr>
          <w:spacing w:val="-9"/>
        </w:rPr>
        <w:t xml:space="preserve"> </w:t>
      </w:r>
      <w:r w:rsidR="00187AB4">
        <w:t>Tốt</w:t>
      </w:r>
      <w:r w:rsidR="00187AB4">
        <w:rPr>
          <w:spacing w:val="-7"/>
        </w:rPr>
        <w:t xml:space="preserve"> </w:t>
      </w:r>
      <w:r w:rsidR="00187AB4">
        <w:t>nghiệp</w:t>
      </w:r>
      <w:r w:rsidR="00187AB4">
        <w:rPr>
          <w:spacing w:val="-9"/>
        </w:rPr>
        <w:t xml:space="preserve"> </w:t>
      </w:r>
      <w:r w:rsidR="00187AB4">
        <w:t>của</w:t>
      </w:r>
      <w:r w:rsidR="00187AB4">
        <w:rPr>
          <w:spacing w:val="-9"/>
        </w:rPr>
        <w:t xml:space="preserve"> </w:t>
      </w:r>
      <w:r w:rsidR="00E23D5F">
        <w:t>em</w:t>
      </w:r>
      <w:r w:rsidR="00187AB4">
        <w:rPr>
          <w:spacing w:val="-8"/>
        </w:rPr>
        <w:t xml:space="preserve"> </w:t>
      </w:r>
      <w:r w:rsidR="00187AB4">
        <w:t>là</w:t>
      </w:r>
      <w:r w:rsidR="00187AB4">
        <w:rPr>
          <w:spacing w:val="-9"/>
        </w:rPr>
        <w:t xml:space="preserve"> </w:t>
      </w:r>
      <w:r w:rsidR="00187AB4">
        <w:t>TS.</w:t>
      </w:r>
      <w:r w:rsidR="00187AB4">
        <w:rPr>
          <w:spacing w:val="-7"/>
        </w:rPr>
        <w:t xml:space="preserve"> </w:t>
      </w:r>
      <w:r w:rsidR="00187AB4">
        <w:t>Phùng</w:t>
      </w:r>
      <w:r w:rsidR="00187AB4">
        <w:rPr>
          <w:spacing w:val="-9"/>
        </w:rPr>
        <w:t xml:space="preserve"> </w:t>
      </w:r>
      <w:r w:rsidR="00187AB4">
        <w:t>Thị</w:t>
      </w:r>
      <w:r w:rsidR="00187AB4">
        <w:rPr>
          <w:spacing w:val="-7"/>
        </w:rPr>
        <w:t xml:space="preserve"> </w:t>
      </w:r>
      <w:r w:rsidR="00187AB4">
        <w:t>Kiều</w:t>
      </w:r>
      <w:r w:rsidR="00187AB4">
        <w:rPr>
          <w:spacing w:val="-9"/>
        </w:rPr>
        <w:t xml:space="preserve"> </w:t>
      </w:r>
      <w:r w:rsidR="00187AB4">
        <w:t>Hà.</w:t>
      </w:r>
      <w:r w:rsidR="00187AB4">
        <w:rPr>
          <w:spacing w:val="-9"/>
        </w:rPr>
        <w:t xml:space="preserve"> </w:t>
      </w:r>
      <w:r>
        <w:t>E</w:t>
      </w:r>
      <w:r w:rsidR="00187AB4">
        <w:t>m</w:t>
      </w:r>
      <w:r w:rsidR="00187AB4">
        <w:rPr>
          <w:spacing w:val="-9"/>
        </w:rPr>
        <w:t xml:space="preserve"> </w:t>
      </w:r>
      <w:r w:rsidR="00187AB4">
        <w:t>xin</w:t>
      </w:r>
      <w:r w:rsidR="00187AB4">
        <w:rPr>
          <w:spacing w:val="-7"/>
        </w:rPr>
        <w:t xml:space="preserve"> </w:t>
      </w:r>
      <w:r w:rsidR="00187AB4">
        <w:t>cam</w:t>
      </w:r>
      <w:r w:rsidR="00187AB4">
        <w:rPr>
          <w:spacing w:val="-9"/>
        </w:rPr>
        <w:t xml:space="preserve"> </w:t>
      </w:r>
      <w:r w:rsidR="00187AB4">
        <w:t>đoan rằng</w:t>
      </w:r>
      <w:r w:rsidR="00187AB4">
        <w:rPr>
          <w:spacing w:val="-5"/>
        </w:rPr>
        <w:t xml:space="preserve"> </w:t>
      </w:r>
      <w:r w:rsidR="00187AB4">
        <w:t>toàn</w:t>
      </w:r>
      <w:r w:rsidR="00187AB4">
        <w:rPr>
          <w:spacing w:val="-4"/>
        </w:rPr>
        <w:t xml:space="preserve"> </w:t>
      </w:r>
      <w:r w:rsidR="00187AB4">
        <w:t>bộ</w:t>
      </w:r>
      <w:r w:rsidR="00187AB4">
        <w:rPr>
          <w:spacing w:val="-5"/>
        </w:rPr>
        <w:t xml:space="preserve"> </w:t>
      </w:r>
      <w:r w:rsidR="00187AB4">
        <w:t>mọi</w:t>
      </w:r>
      <w:r w:rsidR="00187AB4">
        <w:rPr>
          <w:spacing w:val="-4"/>
        </w:rPr>
        <w:t xml:space="preserve"> </w:t>
      </w:r>
      <w:r w:rsidR="00187AB4">
        <w:t>nội</w:t>
      </w:r>
      <w:r w:rsidR="00187AB4">
        <w:rPr>
          <w:spacing w:val="-5"/>
        </w:rPr>
        <w:t xml:space="preserve"> </w:t>
      </w:r>
      <w:r w:rsidR="00187AB4">
        <w:t>dung</w:t>
      </w:r>
      <w:r w:rsidR="00187AB4">
        <w:rPr>
          <w:spacing w:val="-4"/>
        </w:rPr>
        <w:t xml:space="preserve"> </w:t>
      </w:r>
      <w:r w:rsidR="00187AB4">
        <w:t>được</w:t>
      </w:r>
      <w:r w:rsidR="00187AB4">
        <w:rPr>
          <w:spacing w:val="-5"/>
        </w:rPr>
        <w:t xml:space="preserve"> </w:t>
      </w:r>
      <w:r w:rsidR="00187AB4">
        <w:t>trình</w:t>
      </w:r>
      <w:r w:rsidR="00187AB4">
        <w:rPr>
          <w:spacing w:val="-4"/>
        </w:rPr>
        <w:t xml:space="preserve"> </w:t>
      </w:r>
      <w:r w:rsidR="00187AB4">
        <w:t>bày</w:t>
      </w:r>
      <w:r w:rsidR="00187AB4">
        <w:rPr>
          <w:spacing w:val="-5"/>
        </w:rPr>
        <w:t xml:space="preserve"> </w:t>
      </w:r>
      <w:r w:rsidR="00187AB4">
        <w:t>trong</w:t>
      </w:r>
      <w:r w:rsidR="00187AB4">
        <w:rPr>
          <w:spacing w:val="-4"/>
        </w:rPr>
        <w:t xml:space="preserve"> </w:t>
      </w:r>
      <w:r w:rsidR="00187AB4">
        <w:t>đồ</w:t>
      </w:r>
      <w:r w:rsidR="00187AB4">
        <w:rPr>
          <w:spacing w:val="-5"/>
        </w:rPr>
        <w:t xml:space="preserve"> </w:t>
      </w:r>
      <w:r w:rsidR="00187AB4">
        <w:t>án</w:t>
      </w:r>
      <w:r w:rsidR="00187AB4">
        <w:rPr>
          <w:spacing w:val="-4"/>
        </w:rPr>
        <w:t xml:space="preserve"> </w:t>
      </w:r>
      <w:r>
        <w:rPr>
          <w:i/>
        </w:rPr>
        <w:t>Hệ thống cho thuê- chia sẻ xe đạp công cộng</w:t>
      </w:r>
      <w:r w:rsidR="00187AB4">
        <w:rPr>
          <w:i/>
        </w:rPr>
        <w:t xml:space="preserve"> </w:t>
      </w:r>
      <w:r w:rsidR="00187AB4">
        <w:t>là kết quả thu được từ quá trình tìm tòi và nghiên cứu em dưới sự hướng dẫn trực tiếp của giảng viên hướng</w:t>
      </w:r>
      <w:r w:rsidR="00187AB4">
        <w:rPr>
          <w:spacing w:val="-37"/>
        </w:rPr>
        <w:t xml:space="preserve"> </w:t>
      </w:r>
      <w:r w:rsidR="00187AB4">
        <w:t>dẫn và</w:t>
      </w:r>
      <w:r w:rsidR="00187AB4">
        <w:rPr>
          <w:spacing w:val="-4"/>
        </w:rPr>
        <w:t xml:space="preserve"> </w:t>
      </w:r>
      <w:r w:rsidR="00187AB4">
        <w:t>TS.</w:t>
      </w:r>
      <w:r w:rsidR="00187AB4">
        <w:rPr>
          <w:spacing w:val="-2"/>
        </w:rPr>
        <w:t xml:space="preserve"> </w:t>
      </w:r>
      <w:r w:rsidR="00187AB4">
        <w:t>Phùng</w:t>
      </w:r>
      <w:r w:rsidR="00187AB4">
        <w:rPr>
          <w:spacing w:val="-3"/>
        </w:rPr>
        <w:t xml:space="preserve"> </w:t>
      </w:r>
      <w:r w:rsidR="00187AB4">
        <w:t>Thị</w:t>
      </w:r>
      <w:r w:rsidR="00187AB4">
        <w:rPr>
          <w:spacing w:val="-2"/>
        </w:rPr>
        <w:t xml:space="preserve"> </w:t>
      </w:r>
      <w:r w:rsidR="00187AB4">
        <w:t>Kiều</w:t>
      </w:r>
      <w:r w:rsidR="00187AB4">
        <w:rPr>
          <w:spacing w:val="-1"/>
        </w:rPr>
        <w:t xml:space="preserve"> </w:t>
      </w:r>
      <w:r w:rsidR="00187AB4">
        <w:t>Hà</w:t>
      </w:r>
      <w:r w:rsidR="00187AB4">
        <w:rPr>
          <w:spacing w:val="-4"/>
        </w:rPr>
        <w:t xml:space="preserve"> </w:t>
      </w:r>
      <w:r w:rsidR="00187AB4">
        <w:t>có</w:t>
      </w:r>
      <w:r w:rsidR="00187AB4">
        <w:rPr>
          <w:spacing w:val="-1"/>
        </w:rPr>
        <w:t xml:space="preserve"> </w:t>
      </w:r>
      <w:r w:rsidR="00187AB4">
        <w:t>toàn</w:t>
      </w:r>
      <w:r w:rsidR="00187AB4">
        <w:rPr>
          <w:spacing w:val="-2"/>
        </w:rPr>
        <w:t xml:space="preserve"> </w:t>
      </w:r>
      <w:r w:rsidR="00187AB4">
        <w:t>quyền</w:t>
      </w:r>
      <w:r w:rsidR="00187AB4">
        <w:rPr>
          <w:spacing w:val="-3"/>
        </w:rPr>
        <w:t xml:space="preserve"> </w:t>
      </w:r>
      <w:r w:rsidR="00187AB4">
        <w:t>sử</w:t>
      </w:r>
      <w:r w:rsidR="00187AB4">
        <w:rPr>
          <w:spacing w:val="-3"/>
        </w:rPr>
        <w:t xml:space="preserve"> </w:t>
      </w:r>
      <w:r w:rsidR="00187AB4">
        <w:t>dụng</w:t>
      </w:r>
      <w:r w:rsidR="00187AB4">
        <w:rPr>
          <w:spacing w:val="-3"/>
        </w:rPr>
        <w:t xml:space="preserve"> </w:t>
      </w:r>
      <w:r w:rsidR="00187AB4">
        <w:t>các</w:t>
      </w:r>
      <w:r w:rsidR="00187AB4">
        <w:rPr>
          <w:spacing w:val="-1"/>
        </w:rPr>
        <w:t xml:space="preserve"> </w:t>
      </w:r>
      <w:r w:rsidR="00187AB4">
        <w:t>kết</w:t>
      </w:r>
      <w:r w:rsidR="00187AB4">
        <w:rPr>
          <w:spacing w:val="-1"/>
        </w:rPr>
        <w:t xml:space="preserve"> </w:t>
      </w:r>
      <w:r w:rsidR="00187AB4">
        <w:t>quả</w:t>
      </w:r>
      <w:r w:rsidR="00187AB4">
        <w:rPr>
          <w:spacing w:val="-4"/>
        </w:rPr>
        <w:t xml:space="preserve"> </w:t>
      </w:r>
      <w:r w:rsidR="00187AB4">
        <w:t>trong</w:t>
      </w:r>
      <w:r w:rsidR="00187AB4">
        <w:rPr>
          <w:spacing w:val="-3"/>
        </w:rPr>
        <w:t xml:space="preserve"> </w:t>
      </w:r>
      <w:r w:rsidR="00187AB4">
        <w:t>đồ</w:t>
      </w:r>
      <w:r w:rsidR="00187AB4">
        <w:rPr>
          <w:spacing w:val="-3"/>
        </w:rPr>
        <w:t xml:space="preserve"> </w:t>
      </w:r>
      <w:r w:rsidR="00187AB4">
        <w:t>án</w:t>
      </w:r>
      <w:r w:rsidR="00187AB4">
        <w:rPr>
          <w:spacing w:val="-3"/>
        </w:rPr>
        <w:t xml:space="preserve"> </w:t>
      </w:r>
      <w:r w:rsidR="00187AB4">
        <w:t>này.</w:t>
      </w:r>
      <w:r w:rsidR="00187AB4">
        <w:rPr>
          <w:spacing w:val="-4"/>
        </w:rPr>
        <w:t xml:space="preserve"> </w:t>
      </w:r>
      <w:r w:rsidR="00187AB4">
        <w:t>Các</w:t>
      </w:r>
      <w:r w:rsidR="00187AB4">
        <w:rPr>
          <w:spacing w:val="-3"/>
        </w:rPr>
        <w:t xml:space="preserve"> </w:t>
      </w:r>
      <w:r w:rsidR="00187AB4">
        <w:t>dữ</w:t>
      </w:r>
      <w:r w:rsidR="00187AB4">
        <w:rPr>
          <w:spacing w:val="-3"/>
        </w:rPr>
        <w:t xml:space="preserve"> </w:t>
      </w:r>
      <w:r w:rsidR="00187AB4">
        <w:t>liệu được nêu trong đồ án là hoàn toàn trung thực và phản ánh đúng các kết quả đã thực hiện được</w:t>
      </w:r>
      <w:r w:rsidR="00187AB4">
        <w:rPr>
          <w:spacing w:val="-11"/>
        </w:rPr>
        <w:t xml:space="preserve"> </w:t>
      </w:r>
      <w:r w:rsidR="00187AB4">
        <w:t>trên</w:t>
      </w:r>
      <w:r w:rsidR="00187AB4">
        <w:rPr>
          <w:spacing w:val="-11"/>
        </w:rPr>
        <w:t xml:space="preserve"> </w:t>
      </w:r>
      <w:r w:rsidR="00187AB4">
        <w:t>thực</w:t>
      </w:r>
      <w:r w:rsidR="00187AB4">
        <w:rPr>
          <w:spacing w:val="-11"/>
        </w:rPr>
        <w:t xml:space="preserve"> </w:t>
      </w:r>
      <w:r w:rsidR="00187AB4">
        <w:t>tế.</w:t>
      </w:r>
      <w:r w:rsidR="00187AB4">
        <w:rPr>
          <w:spacing w:val="-9"/>
        </w:rPr>
        <w:t xml:space="preserve"> </w:t>
      </w:r>
      <w:r w:rsidR="00187AB4">
        <w:t>Mọi</w:t>
      </w:r>
      <w:r w:rsidR="00187AB4">
        <w:rPr>
          <w:spacing w:val="-10"/>
        </w:rPr>
        <w:t xml:space="preserve"> </w:t>
      </w:r>
      <w:r w:rsidR="00187AB4">
        <w:t>trích</w:t>
      </w:r>
      <w:r w:rsidR="00187AB4">
        <w:rPr>
          <w:spacing w:val="-11"/>
        </w:rPr>
        <w:t xml:space="preserve"> </w:t>
      </w:r>
      <w:r w:rsidR="00187AB4">
        <w:t>dẫn</w:t>
      </w:r>
      <w:r w:rsidR="00187AB4">
        <w:rPr>
          <w:spacing w:val="-9"/>
        </w:rPr>
        <w:t xml:space="preserve"> </w:t>
      </w:r>
      <w:r w:rsidR="00187AB4">
        <w:t>trong</w:t>
      </w:r>
      <w:r w:rsidR="00187AB4">
        <w:rPr>
          <w:spacing w:val="-9"/>
        </w:rPr>
        <w:t xml:space="preserve"> </w:t>
      </w:r>
      <w:r w:rsidR="00187AB4">
        <w:t>báo</w:t>
      </w:r>
      <w:r w:rsidR="00187AB4">
        <w:rPr>
          <w:spacing w:val="-10"/>
        </w:rPr>
        <w:t xml:space="preserve"> </w:t>
      </w:r>
      <w:r w:rsidR="00187AB4">
        <w:t>cáo</w:t>
      </w:r>
      <w:r w:rsidR="00187AB4">
        <w:rPr>
          <w:spacing w:val="-7"/>
        </w:rPr>
        <w:t xml:space="preserve"> </w:t>
      </w:r>
      <w:r w:rsidR="00187AB4">
        <w:t>này</w:t>
      </w:r>
      <w:r w:rsidR="00187AB4">
        <w:rPr>
          <w:spacing w:val="-11"/>
        </w:rPr>
        <w:t xml:space="preserve"> </w:t>
      </w:r>
      <w:r w:rsidR="00187AB4">
        <w:t>đều</w:t>
      </w:r>
      <w:r w:rsidR="00187AB4">
        <w:rPr>
          <w:spacing w:val="-9"/>
        </w:rPr>
        <w:t xml:space="preserve"> </w:t>
      </w:r>
      <w:r w:rsidR="00187AB4">
        <w:t>được</w:t>
      </w:r>
      <w:r w:rsidR="00187AB4">
        <w:rPr>
          <w:spacing w:val="-10"/>
        </w:rPr>
        <w:t xml:space="preserve"> </w:t>
      </w:r>
      <w:r w:rsidR="00187AB4">
        <w:t>tuân</w:t>
      </w:r>
      <w:r w:rsidR="00187AB4">
        <w:rPr>
          <w:spacing w:val="-11"/>
        </w:rPr>
        <w:t xml:space="preserve"> </w:t>
      </w:r>
      <w:r w:rsidR="00187AB4">
        <w:t>thủ</w:t>
      </w:r>
      <w:r w:rsidR="00187AB4">
        <w:rPr>
          <w:spacing w:val="-9"/>
        </w:rPr>
        <w:t xml:space="preserve"> </w:t>
      </w:r>
      <w:r w:rsidR="00187AB4">
        <w:t>các</w:t>
      </w:r>
      <w:r w:rsidR="00187AB4">
        <w:rPr>
          <w:spacing w:val="-11"/>
        </w:rPr>
        <w:t xml:space="preserve"> </w:t>
      </w:r>
      <w:r w:rsidR="00187AB4">
        <w:t>quy</w:t>
      </w:r>
      <w:r w:rsidR="00187AB4">
        <w:rPr>
          <w:spacing w:val="-10"/>
        </w:rPr>
        <w:t xml:space="preserve"> </w:t>
      </w:r>
      <w:r w:rsidR="00187AB4">
        <w:t>định</w:t>
      </w:r>
      <w:r w:rsidR="00187AB4">
        <w:rPr>
          <w:spacing w:val="-11"/>
        </w:rPr>
        <w:t xml:space="preserve"> </w:t>
      </w:r>
      <w:r w:rsidR="00187AB4">
        <w:t>về</w:t>
      </w:r>
      <w:r w:rsidR="00187AB4">
        <w:rPr>
          <w:spacing w:val="-9"/>
        </w:rPr>
        <w:t xml:space="preserve"> </w:t>
      </w:r>
      <w:r w:rsidR="00187AB4">
        <w:t xml:space="preserve">quyền sở hữu trí tuệ, các tài liệu tham khảo đã được liệt kê rõ ràng. </w:t>
      </w:r>
      <w:r w:rsidR="00B10FD0">
        <w:t>Em</w:t>
      </w:r>
      <w:r w:rsidR="00187AB4">
        <w:t xml:space="preserve"> xin hoàn toàn</w:t>
      </w:r>
      <w:r w:rsidR="00B10FD0">
        <w:rPr>
          <w:spacing w:val="-44"/>
        </w:rPr>
        <w:t xml:space="preserve"> </w:t>
      </w:r>
      <w:r w:rsidR="00187AB4">
        <w:t>chịu trách nhiệm với những nội dung được trình bày trong đồ án</w:t>
      </w:r>
      <w:r w:rsidR="00187AB4">
        <w:rPr>
          <w:spacing w:val="-5"/>
        </w:rPr>
        <w:t xml:space="preserve"> </w:t>
      </w:r>
      <w:r w:rsidR="00187AB4">
        <w:t>này.</w:t>
      </w:r>
    </w:p>
    <w:p w14:paraId="07B85571" w14:textId="77777777" w:rsidR="00187AB4" w:rsidRDefault="00187AB4" w:rsidP="00187AB4">
      <w:pPr>
        <w:pStyle w:val="BodyText"/>
        <w:ind w:left="0"/>
        <w:rPr>
          <w:sz w:val="28"/>
        </w:rPr>
      </w:pPr>
    </w:p>
    <w:p w14:paraId="45B279A3" w14:textId="77777777" w:rsidR="00187AB4" w:rsidRDefault="00187AB4" w:rsidP="00187AB4">
      <w:pPr>
        <w:pStyle w:val="BodyText"/>
        <w:ind w:left="0"/>
        <w:rPr>
          <w:sz w:val="28"/>
        </w:rPr>
      </w:pPr>
    </w:p>
    <w:p w14:paraId="6AF134C9" w14:textId="77777777" w:rsidR="00187AB4" w:rsidRDefault="00187AB4" w:rsidP="00187AB4">
      <w:pPr>
        <w:pStyle w:val="BodyText"/>
        <w:spacing w:before="10"/>
        <w:ind w:left="0"/>
        <w:rPr>
          <w:sz w:val="37"/>
        </w:rPr>
      </w:pPr>
    </w:p>
    <w:p w14:paraId="4282E34D" w14:textId="37C4B625" w:rsidR="00187AB4" w:rsidRPr="00056E78" w:rsidRDefault="00187AB4" w:rsidP="00187AB4">
      <w:pPr>
        <w:pStyle w:val="BodyText"/>
        <w:ind w:left="4092" w:right="10"/>
        <w:jc w:val="center"/>
        <w:rPr>
          <w:lang w:val="en-US"/>
        </w:rPr>
      </w:pPr>
      <w:r>
        <w:t xml:space="preserve">Hà Nội, ngày 20 tháng </w:t>
      </w:r>
      <w:r w:rsidR="00056E78">
        <w:rPr>
          <w:lang w:val="en-US"/>
        </w:rPr>
        <w:t>7</w:t>
      </w:r>
      <w:r>
        <w:t xml:space="preserve"> năm 202</w:t>
      </w:r>
      <w:r w:rsidR="00056E78">
        <w:rPr>
          <w:lang w:val="en-US"/>
        </w:rPr>
        <w:t>2</w:t>
      </w:r>
    </w:p>
    <w:p w14:paraId="3256EA8C" w14:textId="30C54469" w:rsidR="00187AB4" w:rsidRPr="00121D80" w:rsidRDefault="00121D80" w:rsidP="00121D80">
      <w:pPr>
        <w:ind w:left="5040" w:firstLine="720"/>
        <w:rPr>
          <w:b/>
          <w:bCs/>
        </w:rPr>
      </w:pPr>
      <w:r>
        <w:rPr>
          <w:b/>
          <w:bCs/>
        </w:rPr>
        <w:t xml:space="preserve">   </w:t>
      </w:r>
      <w:r w:rsidR="00187AB4" w:rsidRPr="00121D80">
        <w:rPr>
          <w:b/>
          <w:bCs/>
        </w:rPr>
        <w:t>Người cam đoan</w:t>
      </w:r>
    </w:p>
    <w:p w14:paraId="7ADBCC3E" w14:textId="77777777" w:rsidR="00187AB4" w:rsidRDefault="00187AB4" w:rsidP="00187AB4">
      <w:pPr>
        <w:pStyle w:val="BodyText"/>
        <w:ind w:left="0"/>
        <w:rPr>
          <w:b/>
          <w:sz w:val="28"/>
        </w:rPr>
      </w:pPr>
    </w:p>
    <w:p w14:paraId="5D374DFF" w14:textId="77777777" w:rsidR="00187AB4" w:rsidRDefault="00187AB4" w:rsidP="00187AB4">
      <w:pPr>
        <w:pStyle w:val="BodyText"/>
        <w:ind w:left="0"/>
        <w:rPr>
          <w:b/>
          <w:sz w:val="28"/>
        </w:rPr>
      </w:pPr>
    </w:p>
    <w:p w14:paraId="2DB829FF" w14:textId="77777777" w:rsidR="00187AB4" w:rsidRDefault="00187AB4" w:rsidP="00187AB4">
      <w:pPr>
        <w:pStyle w:val="BodyText"/>
        <w:spacing w:before="6"/>
        <w:ind w:left="0"/>
        <w:rPr>
          <w:b/>
          <w:sz w:val="28"/>
        </w:rPr>
      </w:pPr>
    </w:p>
    <w:p w14:paraId="0D2FE6DE" w14:textId="2B271CD0" w:rsidR="00187AB4" w:rsidRDefault="00056E78" w:rsidP="00056E78">
      <w:pPr>
        <w:tabs>
          <w:tab w:val="left" w:pos="7011"/>
        </w:tabs>
        <w:jc w:val="left"/>
        <w:rPr>
          <w:b/>
        </w:rPr>
      </w:pPr>
      <w:r>
        <w:rPr>
          <w:b/>
        </w:rPr>
        <w:t xml:space="preserve">                                                                                            Phạm Hồng Đat</w:t>
      </w:r>
    </w:p>
    <w:p w14:paraId="2A2711E7"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37E68BA8"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3590954C" w14:textId="1F1D3ED9" w:rsidR="007A05BE"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110111731" w:history="1">
        <w:r w:rsidR="007A05BE" w:rsidRPr="000D1A0A">
          <w:rPr>
            <w:rStyle w:val="Hyperlink"/>
            <w:noProof/>
          </w:rPr>
          <w:t>LỜI NÓI ĐẦU</w:t>
        </w:r>
        <w:r w:rsidR="007A05BE">
          <w:rPr>
            <w:noProof/>
            <w:webHidden/>
          </w:rPr>
          <w:tab/>
        </w:r>
        <w:r w:rsidR="007A05BE">
          <w:rPr>
            <w:noProof/>
            <w:webHidden/>
          </w:rPr>
          <w:fldChar w:fldCharType="begin"/>
        </w:r>
        <w:r w:rsidR="007A05BE">
          <w:rPr>
            <w:noProof/>
            <w:webHidden/>
          </w:rPr>
          <w:instrText xml:space="preserve"> PAGEREF _Toc110111731 \h </w:instrText>
        </w:r>
        <w:r w:rsidR="007A05BE">
          <w:rPr>
            <w:noProof/>
            <w:webHidden/>
          </w:rPr>
        </w:r>
        <w:r w:rsidR="007A05BE">
          <w:rPr>
            <w:noProof/>
            <w:webHidden/>
          </w:rPr>
          <w:fldChar w:fldCharType="separate"/>
        </w:r>
        <w:r w:rsidR="007A05BE">
          <w:rPr>
            <w:noProof/>
            <w:webHidden/>
          </w:rPr>
          <w:t>v</w:t>
        </w:r>
        <w:r w:rsidR="007A05BE">
          <w:rPr>
            <w:noProof/>
            <w:webHidden/>
          </w:rPr>
          <w:fldChar w:fldCharType="end"/>
        </w:r>
      </w:hyperlink>
    </w:p>
    <w:p w14:paraId="06BC4221" w14:textId="561EB850" w:rsidR="007A05BE" w:rsidRDefault="007A05BE">
      <w:pPr>
        <w:pStyle w:val="TOC1"/>
        <w:rPr>
          <w:rFonts w:asciiTheme="minorHAnsi" w:eastAsiaTheme="minorEastAsia" w:hAnsiTheme="minorHAnsi" w:cstheme="minorBidi"/>
          <w:b w:val="0"/>
          <w:noProof/>
          <w:kern w:val="0"/>
          <w:sz w:val="22"/>
          <w:szCs w:val="22"/>
        </w:rPr>
      </w:pPr>
      <w:hyperlink w:anchor="_Toc110111732" w:history="1">
        <w:r w:rsidRPr="000D1A0A">
          <w:rPr>
            <w:rStyle w:val="Hyperlink"/>
            <w:noProof/>
          </w:rPr>
          <w:t>LỜI CAM ĐOAN</w:t>
        </w:r>
        <w:r>
          <w:rPr>
            <w:noProof/>
            <w:webHidden/>
          </w:rPr>
          <w:tab/>
        </w:r>
        <w:r>
          <w:rPr>
            <w:noProof/>
            <w:webHidden/>
          </w:rPr>
          <w:fldChar w:fldCharType="begin"/>
        </w:r>
        <w:r>
          <w:rPr>
            <w:noProof/>
            <w:webHidden/>
          </w:rPr>
          <w:instrText xml:space="preserve"> PAGEREF _Toc110111732 \h </w:instrText>
        </w:r>
        <w:r>
          <w:rPr>
            <w:noProof/>
            <w:webHidden/>
          </w:rPr>
        </w:r>
        <w:r>
          <w:rPr>
            <w:noProof/>
            <w:webHidden/>
          </w:rPr>
          <w:fldChar w:fldCharType="separate"/>
        </w:r>
        <w:r>
          <w:rPr>
            <w:noProof/>
            <w:webHidden/>
          </w:rPr>
          <w:t>i</w:t>
        </w:r>
        <w:r>
          <w:rPr>
            <w:noProof/>
            <w:webHidden/>
          </w:rPr>
          <w:fldChar w:fldCharType="end"/>
        </w:r>
      </w:hyperlink>
    </w:p>
    <w:p w14:paraId="7F41A455" w14:textId="6C9AE714" w:rsidR="007A05BE" w:rsidRDefault="007A05BE">
      <w:pPr>
        <w:pStyle w:val="TOC1"/>
        <w:rPr>
          <w:rFonts w:asciiTheme="minorHAnsi" w:eastAsiaTheme="minorEastAsia" w:hAnsiTheme="minorHAnsi" w:cstheme="minorBidi"/>
          <w:b w:val="0"/>
          <w:noProof/>
          <w:kern w:val="0"/>
          <w:sz w:val="22"/>
          <w:szCs w:val="22"/>
        </w:rPr>
      </w:pPr>
      <w:hyperlink w:anchor="_Toc110111733" w:history="1">
        <w:r w:rsidRPr="000D1A0A">
          <w:rPr>
            <w:rStyle w:val="Hyperlink"/>
            <w:noProof/>
          </w:rPr>
          <w:t>DANH MỤC KÝ HIỆU VÀ CHỮ VIẾT TẮT</w:t>
        </w:r>
        <w:r>
          <w:rPr>
            <w:noProof/>
            <w:webHidden/>
          </w:rPr>
          <w:tab/>
        </w:r>
        <w:r>
          <w:rPr>
            <w:noProof/>
            <w:webHidden/>
          </w:rPr>
          <w:fldChar w:fldCharType="begin"/>
        </w:r>
        <w:r>
          <w:rPr>
            <w:noProof/>
            <w:webHidden/>
          </w:rPr>
          <w:instrText xml:space="preserve"> PAGEREF _Toc110111733 \h </w:instrText>
        </w:r>
        <w:r>
          <w:rPr>
            <w:noProof/>
            <w:webHidden/>
          </w:rPr>
        </w:r>
        <w:r>
          <w:rPr>
            <w:noProof/>
            <w:webHidden/>
          </w:rPr>
          <w:fldChar w:fldCharType="separate"/>
        </w:r>
        <w:r>
          <w:rPr>
            <w:noProof/>
            <w:webHidden/>
          </w:rPr>
          <w:t>i</w:t>
        </w:r>
        <w:r>
          <w:rPr>
            <w:noProof/>
            <w:webHidden/>
          </w:rPr>
          <w:fldChar w:fldCharType="end"/>
        </w:r>
      </w:hyperlink>
    </w:p>
    <w:p w14:paraId="144A4180" w14:textId="41596D3E" w:rsidR="007A05BE" w:rsidRDefault="007A05BE">
      <w:pPr>
        <w:pStyle w:val="TOC1"/>
        <w:rPr>
          <w:rFonts w:asciiTheme="minorHAnsi" w:eastAsiaTheme="minorEastAsia" w:hAnsiTheme="minorHAnsi" w:cstheme="minorBidi"/>
          <w:b w:val="0"/>
          <w:noProof/>
          <w:kern w:val="0"/>
          <w:sz w:val="22"/>
          <w:szCs w:val="22"/>
        </w:rPr>
      </w:pPr>
      <w:hyperlink w:anchor="_Toc110111734" w:history="1">
        <w:r w:rsidRPr="000D1A0A">
          <w:rPr>
            <w:rStyle w:val="Hyperlink"/>
            <w:noProof/>
          </w:rPr>
          <w:t>DANH MỤC HÌNH VẼ</w:t>
        </w:r>
        <w:r>
          <w:rPr>
            <w:noProof/>
            <w:webHidden/>
          </w:rPr>
          <w:tab/>
        </w:r>
        <w:r>
          <w:rPr>
            <w:noProof/>
            <w:webHidden/>
          </w:rPr>
          <w:fldChar w:fldCharType="begin"/>
        </w:r>
        <w:r>
          <w:rPr>
            <w:noProof/>
            <w:webHidden/>
          </w:rPr>
          <w:instrText xml:space="preserve"> PAGEREF _Toc110111734 \h </w:instrText>
        </w:r>
        <w:r>
          <w:rPr>
            <w:noProof/>
            <w:webHidden/>
          </w:rPr>
        </w:r>
        <w:r>
          <w:rPr>
            <w:noProof/>
            <w:webHidden/>
          </w:rPr>
          <w:fldChar w:fldCharType="separate"/>
        </w:r>
        <w:r>
          <w:rPr>
            <w:noProof/>
            <w:webHidden/>
          </w:rPr>
          <w:t>ii</w:t>
        </w:r>
        <w:r>
          <w:rPr>
            <w:noProof/>
            <w:webHidden/>
          </w:rPr>
          <w:fldChar w:fldCharType="end"/>
        </w:r>
      </w:hyperlink>
    </w:p>
    <w:p w14:paraId="7FBF7F46" w14:textId="1EA496B0" w:rsidR="007A05BE" w:rsidRDefault="007A05BE">
      <w:pPr>
        <w:pStyle w:val="TOC1"/>
        <w:rPr>
          <w:rFonts w:asciiTheme="minorHAnsi" w:eastAsiaTheme="minorEastAsia" w:hAnsiTheme="minorHAnsi" w:cstheme="minorBidi"/>
          <w:b w:val="0"/>
          <w:noProof/>
          <w:kern w:val="0"/>
          <w:sz w:val="22"/>
          <w:szCs w:val="22"/>
        </w:rPr>
      </w:pPr>
      <w:hyperlink w:anchor="_Toc110111735" w:history="1">
        <w:r w:rsidRPr="000D1A0A">
          <w:rPr>
            <w:rStyle w:val="Hyperlink"/>
            <w:noProof/>
          </w:rPr>
          <w:t>DANH MỤC BẢNG BIỂU</w:t>
        </w:r>
        <w:r>
          <w:rPr>
            <w:noProof/>
            <w:webHidden/>
          </w:rPr>
          <w:tab/>
        </w:r>
        <w:r>
          <w:rPr>
            <w:noProof/>
            <w:webHidden/>
          </w:rPr>
          <w:fldChar w:fldCharType="begin"/>
        </w:r>
        <w:r>
          <w:rPr>
            <w:noProof/>
            <w:webHidden/>
          </w:rPr>
          <w:instrText xml:space="preserve"> PAGEREF _Toc110111735 \h </w:instrText>
        </w:r>
        <w:r>
          <w:rPr>
            <w:noProof/>
            <w:webHidden/>
          </w:rPr>
        </w:r>
        <w:r>
          <w:rPr>
            <w:noProof/>
            <w:webHidden/>
          </w:rPr>
          <w:fldChar w:fldCharType="separate"/>
        </w:r>
        <w:r>
          <w:rPr>
            <w:noProof/>
            <w:webHidden/>
          </w:rPr>
          <w:t>iii</w:t>
        </w:r>
        <w:r>
          <w:rPr>
            <w:noProof/>
            <w:webHidden/>
          </w:rPr>
          <w:fldChar w:fldCharType="end"/>
        </w:r>
      </w:hyperlink>
    </w:p>
    <w:p w14:paraId="70828DF9" w14:textId="152D577B" w:rsidR="007A05BE" w:rsidRDefault="007A05BE">
      <w:pPr>
        <w:pStyle w:val="TOC1"/>
        <w:rPr>
          <w:rFonts w:asciiTheme="minorHAnsi" w:eastAsiaTheme="minorEastAsia" w:hAnsiTheme="minorHAnsi" w:cstheme="minorBidi"/>
          <w:b w:val="0"/>
          <w:noProof/>
          <w:kern w:val="0"/>
          <w:sz w:val="22"/>
          <w:szCs w:val="22"/>
        </w:rPr>
      </w:pPr>
      <w:hyperlink w:anchor="_Toc110111736" w:history="1">
        <w:r w:rsidRPr="000D1A0A">
          <w:rPr>
            <w:rStyle w:val="Hyperlink"/>
            <w:noProof/>
          </w:rPr>
          <w:t>TÓM TẮT ĐỒ ÁN</w:t>
        </w:r>
        <w:r>
          <w:rPr>
            <w:noProof/>
            <w:webHidden/>
          </w:rPr>
          <w:tab/>
        </w:r>
        <w:r>
          <w:rPr>
            <w:noProof/>
            <w:webHidden/>
          </w:rPr>
          <w:fldChar w:fldCharType="begin"/>
        </w:r>
        <w:r>
          <w:rPr>
            <w:noProof/>
            <w:webHidden/>
          </w:rPr>
          <w:instrText xml:space="preserve"> PAGEREF _Toc110111736 \h </w:instrText>
        </w:r>
        <w:r>
          <w:rPr>
            <w:noProof/>
            <w:webHidden/>
          </w:rPr>
        </w:r>
        <w:r>
          <w:rPr>
            <w:noProof/>
            <w:webHidden/>
          </w:rPr>
          <w:fldChar w:fldCharType="separate"/>
        </w:r>
        <w:r>
          <w:rPr>
            <w:noProof/>
            <w:webHidden/>
          </w:rPr>
          <w:t>iv</w:t>
        </w:r>
        <w:r>
          <w:rPr>
            <w:noProof/>
            <w:webHidden/>
          </w:rPr>
          <w:fldChar w:fldCharType="end"/>
        </w:r>
      </w:hyperlink>
    </w:p>
    <w:p w14:paraId="5B8D78E0" w14:textId="15E1AF52" w:rsidR="007A05BE" w:rsidRDefault="007A05BE">
      <w:pPr>
        <w:pStyle w:val="TOC1"/>
        <w:rPr>
          <w:rFonts w:asciiTheme="minorHAnsi" w:eastAsiaTheme="minorEastAsia" w:hAnsiTheme="minorHAnsi" w:cstheme="minorBidi"/>
          <w:b w:val="0"/>
          <w:noProof/>
          <w:kern w:val="0"/>
          <w:sz w:val="22"/>
          <w:szCs w:val="22"/>
        </w:rPr>
      </w:pPr>
      <w:hyperlink w:anchor="_Toc110111737" w:history="1">
        <w:r w:rsidRPr="000D1A0A">
          <w:rPr>
            <w:rStyle w:val="Hyperlink"/>
            <w:noProof/>
          </w:rPr>
          <w:t>PHẦN MỞ ĐẦU</w:t>
        </w:r>
        <w:r>
          <w:rPr>
            <w:noProof/>
            <w:webHidden/>
          </w:rPr>
          <w:tab/>
        </w:r>
        <w:r>
          <w:rPr>
            <w:noProof/>
            <w:webHidden/>
          </w:rPr>
          <w:fldChar w:fldCharType="begin"/>
        </w:r>
        <w:r>
          <w:rPr>
            <w:noProof/>
            <w:webHidden/>
          </w:rPr>
          <w:instrText xml:space="preserve"> PAGEREF _Toc110111737 \h </w:instrText>
        </w:r>
        <w:r>
          <w:rPr>
            <w:noProof/>
            <w:webHidden/>
          </w:rPr>
        </w:r>
        <w:r>
          <w:rPr>
            <w:noProof/>
            <w:webHidden/>
          </w:rPr>
          <w:fldChar w:fldCharType="separate"/>
        </w:r>
        <w:r>
          <w:rPr>
            <w:noProof/>
            <w:webHidden/>
          </w:rPr>
          <w:t>vi</w:t>
        </w:r>
        <w:r>
          <w:rPr>
            <w:noProof/>
            <w:webHidden/>
          </w:rPr>
          <w:fldChar w:fldCharType="end"/>
        </w:r>
      </w:hyperlink>
    </w:p>
    <w:p w14:paraId="5D63071C" w14:textId="07CC9818" w:rsidR="007A05BE" w:rsidRDefault="007A05BE">
      <w:pPr>
        <w:pStyle w:val="TOC1"/>
        <w:rPr>
          <w:rFonts w:asciiTheme="minorHAnsi" w:eastAsiaTheme="minorEastAsia" w:hAnsiTheme="minorHAnsi" w:cstheme="minorBidi"/>
          <w:b w:val="0"/>
          <w:noProof/>
          <w:kern w:val="0"/>
          <w:sz w:val="22"/>
          <w:szCs w:val="22"/>
        </w:rPr>
      </w:pPr>
      <w:hyperlink w:anchor="_Toc110111738" w:history="1">
        <w:r w:rsidRPr="000D1A0A">
          <w:rPr>
            <w:rStyle w:val="Hyperlink"/>
            <w:noProof/>
          </w:rPr>
          <w:t>CHƯƠNG 1. CƠ SỞ HÌNH THÀNH HỆ THỐNG</w:t>
        </w:r>
        <w:r>
          <w:rPr>
            <w:noProof/>
            <w:webHidden/>
          </w:rPr>
          <w:tab/>
        </w:r>
        <w:r>
          <w:rPr>
            <w:noProof/>
            <w:webHidden/>
          </w:rPr>
          <w:fldChar w:fldCharType="begin"/>
        </w:r>
        <w:r>
          <w:rPr>
            <w:noProof/>
            <w:webHidden/>
          </w:rPr>
          <w:instrText xml:space="preserve"> PAGEREF _Toc110111738 \h </w:instrText>
        </w:r>
        <w:r>
          <w:rPr>
            <w:noProof/>
            <w:webHidden/>
          </w:rPr>
        </w:r>
        <w:r>
          <w:rPr>
            <w:noProof/>
            <w:webHidden/>
          </w:rPr>
          <w:fldChar w:fldCharType="separate"/>
        </w:r>
        <w:r>
          <w:rPr>
            <w:noProof/>
            <w:webHidden/>
          </w:rPr>
          <w:t>1</w:t>
        </w:r>
        <w:r>
          <w:rPr>
            <w:noProof/>
            <w:webHidden/>
          </w:rPr>
          <w:fldChar w:fldCharType="end"/>
        </w:r>
      </w:hyperlink>
    </w:p>
    <w:p w14:paraId="3B149FEE" w14:textId="78380022" w:rsidR="007A05BE" w:rsidRDefault="007A05BE">
      <w:pPr>
        <w:pStyle w:val="TOC2"/>
        <w:tabs>
          <w:tab w:val="right" w:leader="dot" w:pos="9059"/>
        </w:tabs>
        <w:rPr>
          <w:rFonts w:asciiTheme="minorHAnsi" w:eastAsiaTheme="minorEastAsia" w:hAnsiTheme="minorHAnsi" w:cstheme="minorBidi"/>
          <w:b w:val="0"/>
          <w:i w:val="0"/>
          <w:noProof/>
          <w:kern w:val="0"/>
          <w:sz w:val="22"/>
          <w:szCs w:val="22"/>
        </w:rPr>
      </w:pPr>
      <w:hyperlink w:anchor="_Toc110111739" w:history="1">
        <w:r w:rsidRPr="000D1A0A">
          <w:rPr>
            <w:rStyle w:val="Hyperlink"/>
            <w:noProof/>
          </w:rPr>
          <w:t>1.1 Vấn đề ô nhiễm mỗi trường, tắc đường do xe cơ giới và các biện pháp hiện có</w:t>
        </w:r>
        <w:r>
          <w:rPr>
            <w:noProof/>
            <w:webHidden/>
          </w:rPr>
          <w:tab/>
        </w:r>
        <w:r>
          <w:rPr>
            <w:noProof/>
            <w:webHidden/>
          </w:rPr>
          <w:fldChar w:fldCharType="begin"/>
        </w:r>
        <w:r>
          <w:rPr>
            <w:noProof/>
            <w:webHidden/>
          </w:rPr>
          <w:instrText xml:space="preserve"> PAGEREF _Toc110111739 \h </w:instrText>
        </w:r>
        <w:r>
          <w:rPr>
            <w:noProof/>
            <w:webHidden/>
          </w:rPr>
        </w:r>
        <w:r>
          <w:rPr>
            <w:noProof/>
            <w:webHidden/>
          </w:rPr>
          <w:fldChar w:fldCharType="separate"/>
        </w:r>
        <w:r>
          <w:rPr>
            <w:noProof/>
            <w:webHidden/>
          </w:rPr>
          <w:t>1</w:t>
        </w:r>
        <w:r>
          <w:rPr>
            <w:noProof/>
            <w:webHidden/>
          </w:rPr>
          <w:fldChar w:fldCharType="end"/>
        </w:r>
      </w:hyperlink>
    </w:p>
    <w:p w14:paraId="21483060" w14:textId="6468467A" w:rsidR="007A05BE" w:rsidRDefault="007A05BE">
      <w:pPr>
        <w:pStyle w:val="TOC3"/>
        <w:rPr>
          <w:rFonts w:asciiTheme="minorHAnsi" w:eastAsiaTheme="minorEastAsia" w:hAnsiTheme="minorHAnsi" w:cstheme="minorBidi"/>
          <w:noProof/>
          <w:kern w:val="0"/>
          <w:sz w:val="22"/>
          <w:szCs w:val="22"/>
        </w:rPr>
      </w:pPr>
      <w:hyperlink w:anchor="_Toc110111740" w:history="1">
        <w:r w:rsidRPr="000D1A0A">
          <w:rPr>
            <w:rStyle w:val="Hyperlink"/>
            <w:noProof/>
          </w:rPr>
          <w:t>1.1.1 Vấn đề ô nhiễm mỗi trường, tắc đường do xe cơ giới ở nước ta</w:t>
        </w:r>
        <w:r>
          <w:rPr>
            <w:noProof/>
            <w:webHidden/>
          </w:rPr>
          <w:tab/>
        </w:r>
        <w:r>
          <w:rPr>
            <w:noProof/>
            <w:webHidden/>
          </w:rPr>
          <w:fldChar w:fldCharType="begin"/>
        </w:r>
        <w:r>
          <w:rPr>
            <w:noProof/>
            <w:webHidden/>
          </w:rPr>
          <w:instrText xml:space="preserve"> PAGEREF _Toc110111740 \h </w:instrText>
        </w:r>
        <w:r>
          <w:rPr>
            <w:noProof/>
            <w:webHidden/>
          </w:rPr>
        </w:r>
        <w:r>
          <w:rPr>
            <w:noProof/>
            <w:webHidden/>
          </w:rPr>
          <w:fldChar w:fldCharType="separate"/>
        </w:r>
        <w:r>
          <w:rPr>
            <w:noProof/>
            <w:webHidden/>
          </w:rPr>
          <w:t>1</w:t>
        </w:r>
        <w:r>
          <w:rPr>
            <w:noProof/>
            <w:webHidden/>
          </w:rPr>
          <w:fldChar w:fldCharType="end"/>
        </w:r>
      </w:hyperlink>
    </w:p>
    <w:p w14:paraId="69748E37" w14:textId="0BCCD070" w:rsidR="007A05BE" w:rsidRDefault="007A05BE">
      <w:pPr>
        <w:pStyle w:val="TOC1"/>
        <w:rPr>
          <w:rFonts w:asciiTheme="minorHAnsi" w:eastAsiaTheme="minorEastAsia" w:hAnsiTheme="minorHAnsi" w:cstheme="minorBidi"/>
          <w:b w:val="0"/>
          <w:noProof/>
          <w:kern w:val="0"/>
          <w:sz w:val="22"/>
          <w:szCs w:val="22"/>
        </w:rPr>
      </w:pPr>
      <w:hyperlink w:anchor="_Toc110111741" w:history="1">
        <w:r w:rsidRPr="000D1A0A">
          <w:rPr>
            <w:rStyle w:val="Hyperlink"/>
            <w:noProof/>
          </w:rPr>
          <w:t>CHƯƠNG 2. LÝ THUYẾT VỀ JAVA</w:t>
        </w:r>
        <w:r>
          <w:rPr>
            <w:noProof/>
            <w:webHidden/>
          </w:rPr>
          <w:tab/>
        </w:r>
        <w:r>
          <w:rPr>
            <w:noProof/>
            <w:webHidden/>
          </w:rPr>
          <w:fldChar w:fldCharType="begin"/>
        </w:r>
        <w:r>
          <w:rPr>
            <w:noProof/>
            <w:webHidden/>
          </w:rPr>
          <w:instrText xml:space="preserve"> PAGEREF _Toc110111741 \h </w:instrText>
        </w:r>
        <w:r>
          <w:rPr>
            <w:noProof/>
            <w:webHidden/>
          </w:rPr>
        </w:r>
        <w:r>
          <w:rPr>
            <w:noProof/>
            <w:webHidden/>
          </w:rPr>
          <w:fldChar w:fldCharType="separate"/>
        </w:r>
        <w:r>
          <w:rPr>
            <w:noProof/>
            <w:webHidden/>
          </w:rPr>
          <w:t>2</w:t>
        </w:r>
        <w:r>
          <w:rPr>
            <w:noProof/>
            <w:webHidden/>
          </w:rPr>
          <w:fldChar w:fldCharType="end"/>
        </w:r>
      </w:hyperlink>
    </w:p>
    <w:p w14:paraId="3780CECA" w14:textId="18402EFD" w:rsidR="007A05BE" w:rsidRDefault="007A05BE">
      <w:pPr>
        <w:pStyle w:val="TOC2"/>
        <w:tabs>
          <w:tab w:val="right" w:leader="dot" w:pos="9059"/>
        </w:tabs>
        <w:rPr>
          <w:rFonts w:asciiTheme="minorHAnsi" w:eastAsiaTheme="minorEastAsia" w:hAnsiTheme="minorHAnsi" w:cstheme="minorBidi"/>
          <w:b w:val="0"/>
          <w:i w:val="0"/>
          <w:noProof/>
          <w:kern w:val="0"/>
          <w:sz w:val="22"/>
          <w:szCs w:val="22"/>
        </w:rPr>
      </w:pPr>
      <w:hyperlink w:anchor="_Toc110111742" w:history="1">
        <w:r w:rsidRPr="000D1A0A">
          <w:rPr>
            <w:rStyle w:val="Hyperlink"/>
            <w:noProof/>
          </w:rPr>
          <w:t>2.1 Java Core</w:t>
        </w:r>
        <w:r>
          <w:rPr>
            <w:noProof/>
            <w:webHidden/>
          </w:rPr>
          <w:tab/>
        </w:r>
        <w:r>
          <w:rPr>
            <w:noProof/>
            <w:webHidden/>
          </w:rPr>
          <w:fldChar w:fldCharType="begin"/>
        </w:r>
        <w:r>
          <w:rPr>
            <w:noProof/>
            <w:webHidden/>
          </w:rPr>
          <w:instrText xml:space="preserve"> PAGEREF _Toc110111742 \h </w:instrText>
        </w:r>
        <w:r>
          <w:rPr>
            <w:noProof/>
            <w:webHidden/>
          </w:rPr>
        </w:r>
        <w:r>
          <w:rPr>
            <w:noProof/>
            <w:webHidden/>
          </w:rPr>
          <w:fldChar w:fldCharType="separate"/>
        </w:r>
        <w:r>
          <w:rPr>
            <w:noProof/>
            <w:webHidden/>
          </w:rPr>
          <w:t>2</w:t>
        </w:r>
        <w:r>
          <w:rPr>
            <w:noProof/>
            <w:webHidden/>
          </w:rPr>
          <w:fldChar w:fldCharType="end"/>
        </w:r>
      </w:hyperlink>
    </w:p>
    <w:p w14:paraId="6389EA0E" w14:textId="04B657EF" w:rsidR="007A05BE" w:rsidRDefault="007A05BE">
      <w:pPr>
        <w:pStyle w:val="TOC3"/>
        <w:rPr>
          <w:rFonts w:asciiTheme="minorHAnsi" w:eastAsiaTheme="minorEastAsia" w:hAnsiTheme="minorHAnsi" w:cstheme="minorBidi"/>
          <w:noProof/>
          <w:kern w:val="0"/>
          <w:sz w:val="22"/>
          <w:szCs w:val="22"/>
        </w:rPr>
      </w:pPr>
      <w:hyperlink w:anchor="_Toc110111743" w:history="1">
        <w:r w:rsidRPr="000D1A0A">
          <w:rPr>
            <w:rStyle w:val="Hyperlink"/>
            <w:noProof/>
          </w:rPr>
          <w:t xml:space="preserve">2.1.1 Biến </w:t>
        </w:r>
        <w:r w:rsidRPr="000D1A0A">
          <w:rPr>
            <w:rStyle w:val="Hyperlink"/>
            <w:noProof/>
            <w:lang w:val="vi-VN"/>
          </w:rPr>
          <w:t>nguyên thuỷ (primitive) và tham chiếu (reference)</w:t>
        </w:r>
        <w:r>
          <w:rPr>
            <w:noProof/>
            <w:webHidden/>
          </w:rPr>
          <w:tab/>
        </w:r>
        <w:r>
          <w:rPr>
            <w:noProof/>
            <w:webHidden/>
          </w:rPr>
          <w:fldChar w:fldCharType="begin"/>
        </w:r>
        <w:r>
          <w:rPr>
            <w:noProof/>
            <w:webHidden/>
          </w:rPr>
          <w:instrText xml:space="preserve"> PAGEREF _Toc110111743 \h </w:instrText>
        </w:r>
        <w:r>
          <w:rPr>
            <w:noProof/>
            <w:webHidden/>
          </w:rPr>
        </w:r>
        <w:r>
          <w:rPr>
            <w:noProof/>
            <w:webHidden/>
          </w:rPr>
          <w:fldChar w:fldCharType="separate"/>
        </w:r>
        <w:r>
          <w:rPr>
            <w:noProof/>
            <w:webHidden/>
          </w:rPr>
          <w:t>2</w:t>
        </w:r>
        <w:r>
          <w:rPr>
            <w:noProof/>
            <w:webHidden/>
          </w:rPr>
          <w:fldChar w:fldCharType="end"/>
        </w:r>
      </w:hyperlink>
    </w:p>
    <w:p w14:paraId="3CE510A6" w14:textId="65730FA7" w:rsidR="007A05BE" w:rsidRDefault="007A05BE">
      <w:pPr>
        <w:pStyle w:val="TOC3"/>
        <w:rPr>
          <w:rFonts w:asciiTheme="minorHAnsi" w:eastAsiaTheme="minorEastAsia" w:hAnsiTheme="minorHAnsi" w:cstheme="minorBidi"/>
          <w:noProof/>
          <w:kern w:val="0"/>
          <w:sz w:val="22"/>
          <w:szCs w:val="22"/>
        </w:rPr>
      </w:pPr>
      <w:hyperlink w:anchor="_Toc110111744" w:history="1">
        <w:r w:rsidRPr="000D1A0A">
          <w:rPr>
            <w:rStyle w:val="Hyperlink"/>
            <w:noProof/>
          </w:rPr>
          <w:t>2.1.2 Auto boxing và auto unboxing trong lớp Wrapper</w:t>
        </w:r>
        <w:r>
          <w:rPr>
            <w:noProof/>
            <w:webHidden/>
          </w:rPr>
          <w:tab/>
        </w:r>
        <w:r>
          <w:rPr>
            <w:noProof/>
            <w:webHidden/>
          </w:rPr>
          <w:fldChar w:fldCharType="begin"/>
        </w:r>
        <w:r>
          <w:rPr>
            <w:noProof/>
            <w:webHidden/>
          </w:rPr>
          <w:instrText xml:space="preserve"> PAGEREF _Toc110111744 \h </w:instrText>
        </w:r>
        <w:r>
          <w:rPr>
            <w:noProof/>
            <w:webHidden/>
          </w:rPr>
        </w:r>
        <w:r>
          <w:rPr>
            <w:noProof/>
            <w:webHidden/>
          </w:rPr>
          <w:fldChar w:fldCharType="separate"/>
        </w:r>
        <w:r>
          <w:rPr>
            <w:noProof/>
            <w:webHidden/>
          </w:rPr>
          <w:t>3</w:t>
        </w:r>
        <w:r>
          <w:rPr>
            <w:noProof/>
            <w:webHidden/>
          </w:rPr>
          <w:fldChar w:fldCharType="end"/>
        </w:r>
      </w:hyperlink>
    </w:p>
    <w:p w14:paraId="3ABC89EB" w14:textId="0D7F30C5" w:rsidR="007A05BE" w:rsidRDefault="007A05BE">
      <w:pPr>
        <w:pStyle w:val="TOC3"/>
        <w:rPr>
          <w:rFonts w:asciiTheme="minorHAnsi" w:eastAsiaTheme="minorEastAsia" w:hAnsiTheme="minorHAnsi" w:cstheme="minorBidi"/>
          <w:noProof/>
          <w:kern w:val="0"/>
          <w:sz w:val="22"/>
          <w:szCs w:val="22"/>
        </w:rPr>
      </w:pPr>
      <w:hyperlink w:anchor="_Toc110111745" w:history="1">
        <w:r w:rsidRPr="000D1A0A">
          <w:rPr>
            <w:rStyle w:val="Hyperlink"/>
            <w:noProof/>
          </w:rPr>
          <w:t>2.1.3 Lớp String</w:t>
        </w:r>
        <w:r>
          <w:rPr>
            <w:noProof/>
            <w:webHidden/>
          </w:rPr>
          <w:tab/>
        </w:r>
        <w:r>
          <w:rPr>
            <w:noProof/>
            <w:webHidden/>
          </w:rPr>
          <w:fldChar w:fldCharType="begin"/>
        </w:r>
        <w:r>
          <w:rPr>
            <w:noProof/>
            <w:webHidden/>
          </w:rPr>
          <w:instrText xml:space="preserve"> PAGEREF _Toc110111745 \h </w:instrText>
        </w:r>
        <w:r>
          <w:rPr>
            <w:noProof/>
            <w:webHidden/>
          </w:rPr>
        </w:r>
        <w:r>
          <w:rPr>
            <w:noProof/>
            <w:webHidden/>
          </w:rPr>
          <w:fldChar w:fldCharType="separate"/>
        </w:r>
        <w:r>
          <w:rPr>
            <w:noProof/>
            <w:webHidden/>
          </w:rPr>
          <w:t>4</w:t>
        </w:r>
        <w:r>
          <w:rPr>
            <w:noProof/>
            <w:webHidden/>
          </w:rPr>
          <w:fldChar w:fldCharType="end"/>
        </w:r>
      </w:hyperlink>
    </w:p>
    <w:p w14:paraId="6E03DF80" w14:textId="50C90EB1" w:rsidR="007A05BE" w:rsidRDefault="007A05BE">
      <w:pPr>
        <w:pStyle w:val="TOC3"/>
        <w:rPr>
          <w:rFonts w:asciiTheme="minorHAnsi" w:eastAsiaTheme="minorEastAsia" w:hAnsiTheme="minorHAnsi" w:cstheme="minorBidi"/>
          <w:noProof/>
          <w:kern w:val="0"/>
          <w:sz w:val="22"/>
          <w:szCs w:val="22"/>
        </w:rPr>
      </w:pPr>
      <w:hyperlink w:anchor="_Toc110111746" w:history="1">
        <w:r w:rsidRPr="000D1A0A">
          <w:rPr>
            <w:rStyle w:val="Hyperlink"/>
            <w:noProof/>
          </w:rPr>
          <w:t>2.1.4 Biểu thức chính quy (Regular expression)</w:t>
        </w:r>
        <w:r>
          <w:rPr>
            <w:noProof/>
            <w:webHidden/>
          </w:rPr>
          <w:tab/>
        </w:r>
        <w:r>
          <w:rPr>
            <w:noProof/>
            <w:webHidden/>
          </w:rPr>
          <w:fldChar w:fldCharType="begin"/>
        </w:r>
        <w:r>
          <w:rPr>
            <w:noProof/>
            <w:webHidden/>
          </w:rPr>
          <w:instrText xml:space="preserve"> PAGEREF _Toc110111746 \h </w:instrText>
        </w:r>
        <w:r>
          <w:rPr>
            <w:noProof/>
            <w:webHidden/>
          </w:rPr>
        </w:r>
        <w:r>
          <w:rPr>
            <w:noProof/>
            <w:webHidden/>
          </w:rPr>
          <w:fldChar w:fldCharType="separate"/>
        </w:r>
        <w:r>
          <w:rPr>
            <w:noProof/>
            <w:webHidden/>
          </w:rPr>
          <w:t>5</w:t>
        </w:r>
        <w:r>
          <w:rPr>
            <w:noProof/>
            <w:webHidden/>
          </w:rPr>
          <w:fldChar w:fldCharType="end"/>
        </w:r>
      </w:hyperlink>
    </w:p>
    <w:p w14:paraId="25A21741" w14:textId="5B3F7C25" w:rsidR="007A05BE" w:rsidRDefault="007A05BE">
      <w:pPr>
        <w:pStyle w:val="TOC2"/>
        <w:tabs>
          <w:tab w:val="right" w:leader="dot" w:pos="9059"/>
        </w:tabs>
        <w:rPr>
          <w:rFonts w:asciiTheme="minorHAnsi" w:eastAsiaTheme="minorEastAsia" w:hAnsiTheme="minorHAnsi" w:cstheme="minorBidi"/>
          <w:b w:val="0"/>
          <w:i w:val="0"/>
          <w:noProof/>
          <w:kern w:val="0"/>
          <w:sz w:val="22"/>
          <w:szCs w:val="22"/>
        </w:rPr>
      </w:pPr>
      <w:hyperlink w:anchor="_Toc110111747" w:history="1">
        <w:r w:rsidRPr="000D1A0A">
          <w:rPr>
            <w:rStyle w:val="Hyperlink"/>
            <w:noProof/>
          </w:rPr>
          <w:t>2.2 Lập trình hướng đối tượng (oop) trong Java</w:t>
        </w:r>
        <w:r>
          <w:rPr>
            <w:noProof/>
            <w:webHidden/>
          </w:rPr>
          <w:tab/>
        </w:r>
        <w:r>
          <w:rPr>
            <w:noProof/>
            <w:webHidden/>
          </w:rPr>
          <w:fldChar w:fldCharType="begin"/>
        </w:r>
        <w:r>
          <w:rPr>
            <w:noProof/>
            <w:webHidden/>
          </w:rPr>
          <w:instrText xml:space="preserve"> PAGEREF _Toc110111747 \h </w:instrText>
        </w:r>
        <w:r>
          <w:rPr>
            <w:noProof/>
            <w:webHidden/>
          </w:rPr>
        </w:r>
        <w:r>
          <w:rPr>
            <w:noProof/>
            <w:webHidden/>
          </w:rPr>
          <w:fldChar w:fldCharType="separate"/>
        </w:r>
        <w:r>
          <w:rPr>
            <w:noProof/>
            <w:webHidden/>
          </w:rPr>
          <w:t>5</w:t>
        </w:r>
        <w:r>
          <w:rPr>
            <w:noProof/>
            <w:webHidden/>
          </w:rPr>
          <w:fldChar w:fldCharType="end"/>
        </w:r>
      </w:hyperlink>
    </w:p>
    <w:p w14:paraId="5662E5DD" w14:textId="5CD9A251" w:rsidR="007A05BE" w:rsidRDefault="007A05BE">
      <w:pPr>
        <w:pStyle w:val="TOC3"/>
        <w:rPr>
          <w:rFonts w:asciiTheme="minorHAnsi" w:eastAsiaTheme="minorEastAsia" w:hAnsiTheme="minorHAnsi" w:cstheme="minorBidi"/>
          <w:noProof/>
          <w:kern w:val="0"/>
          <w:sz w:val="22"/>
          <w:szCs w:val="22"/>
        </w:rPr>
      </w:pPr>
      <w:hyperlink w:anchor="_Toc110111748" w:history="1">
        <w:r w:rsidRPr="000D1A0A">
          <w:rPr>
            <w:rStyle w:val="Hyperlink"/>
            <w:noProof/>
          </w:rPr>
          <w:t>2.2.1 Lớp Object</w:t>
        </w:r>
        <w:r>
          <w:rPr>
            <w:noProof/>
            <w:webHidden/>
          </w:rPr>
          <w:tab/>
        </w:r>
        <w:r>
          <w:rPr>
            <w:noProof/>
            <w:webHidden/>
          </w:rPr>
          <w:fldChar w:fldCharType="begin"/>
        </w:r>
        <w:r>
          <w:rPr>
            <w:noProof/>
            <w:webHidden/>
          </w:rPr>
          <w:instrText xml:space="preserve"> PAGEREF _Toc110111748 \h </w:instrText>
        </w:r>
        <w:r>
          <w:rPr>
            <w:noProof/>
            <w:webHidden/>
          </w:rPr>
        </w:r>
        <w:r>
          <w:rPr>
            <w:noProof/>
            <w:webHidden/>
          </w:rPr>
          <w:fldChar w:fldCharType="separate"/>
        </w:r>
        <w:r>
          <w:rPr>
            <w:noProof/>
            <w:webHidden/>
          </w:rPr>
          <w:t>5</w:t>
        </w:r>
        <w:r>
          <w:rPr>
            <w:noProof/>
            <w:webHidden/>
          </w:rPr>
          <w:fldChar w:fldCharType="end"/>
        </w:r>
      </w:hyperlink>
    </w:p>
    <w:p w14:paraId="2B19338A" w14:textId="717C7B24" w:rsidR="007A05BE" w:rsidRDefault="007A05BE">
      <w:pPr>
        <w:pStyle w:val="TOC3"/>
        <w:rPr>
          <w:rFonts w:asciiTheme="minorHAnsi" w:eastAsiaTheme="minorEastAsia" w:hAnsiTheme="minorHAnsi" w:cstheme="minorBidi"/>
          <w:noProof/>
          <w:kern w:val="0"/>
          <w:sz w:val="22"/>
          <w:szCs w:val="22"/>
        </w:rPr>
      </w:pPr>
      <w:hyperlink w:anchor="_Toc110111749" w:history="1">
        <w:r w:rsidRPr="000D1A0A">
          <w:rPr>
            <w:rStyle w:val="Hyperlink"/>
            <w:noProof/>
          </w:rPr>
          <w:t>2.2.2 Các tính chất của lập trình hướng đối tượng trong Java</w:t>
        </w:r>
        <w:r>
          <w:rPr>
            <w:noProof/>
            <w:webHidden/>
          </w:rPr>
          <w:tab/>
        </w:r>
        <w:r>
          <w:rPr>
            <w:noProof/>
            <w:webHidden/>
          </w:rPr>
          <w:fldChar w:fldCharType="begin"/>
        </w:r>
        <w:r>
          <w:rPr>
            <w:noProof/>
            <w:webHidden/>
          </w:rPr>
          <w:instrText xml:space="preserve"> PAGEREF _Toc110111749 \h </w:instrText>
        </w:r>
        <w:r>
          <w:rPr>
            <w:noProof/>
            <w:webHidden/>
          </w:rPr>
        </w:r>
        <w:r>
          <w:rPr>
            <w:noProof/>
            <w:webHidden/>
          </w:rPr>
          <w:fldChar w:fldCharType="separate"/>
        </w:r>
        <w:r>
          <w:rPr>
            <w:noProof/>
            <w:webHidden/>
          </w:rPr>
          <w:t>6</w:t>
        </w:r>
        <w:r>
          <w:rPr>
            <w:noProof/>
            <w:webHidden/>
          </w:rPr>
          <w:fldChar w:fldCharType="end"/>
        </w:r>
      </w:hyperlink>
    </w:p>
    <w:p w14:paraId="00DB1053" w14:textId="101493AC" w:rsidR="007A05BE" w:rsidRDefault="007A05BE">
      <w:pPr>
        <w:pStyle w:val="TOC3"/>
        <w:rPr>
          <w:rFonts w:asciiTheme="minorHAnsi" w:eastAsiaTheme="minorEastAsia" w:hAnsiTheme="minorHAnsi" w:cstheme="minorBidi"/>
          <w:noProof/>
          <w:kern w:val="0"/>
          <w:sz w:val="22"/>
          <w:szCs w:val="22"/>
        </w:rPr>
      </w:pPr>
      <w:hyperlink w:anchor="_Toc110111750" w:history="1">
        <w:r w:rsidRPr="000D1A0A">
          <w:rPr>
            <w:rStyle w:val="Hyperlink"/>
            <w:noProof/>
          </w:rPr>
          <w:t>2.2.3 Đa kế thừa</w:t>
        </w:r>
        <w:r>
          <w:rPr>
            <w:noProof/>
            <w:webHidden/>
          </w:rPr>
          <w:tab/>
        </w:r>
        <w:r>
          <w:rPr>
            <w:noProof/>
            <w:webHidden/>
          </w:rPr>
          <w:fldChar w:fldCharType="begin"/>
        </w:r>
        <w:r>
          <w:rPr>
            <w:noProof/>
            <w:webHidden/>
          </w:rPr>
          <w:instrText xml:space="preserve"> PAGEREF _Toc110111750 \h </w:instrText>
        </w:r>
        <w:r>
          <w:rPr>
            <w:noProof/>
            <w:webHidden/>
          </w:rPr>
        </w:r>
        <w:r>
          <w:rPr>
            <w:noProof/>
            <w:webHidden/>
          </w:rPr>
          <w:fldChar w:fldCharType="separate"/>
        </w:r>
        <w:r>
          <w:rPr>
            <w:noProof/>
            <w:webHidden/>
          </w:rPr>
          <w:t>7</w:t>
        </w:r>
        <w:r>
          <w:rPr>
            <w:noProof/>
            <w:webHidden/>
          </w:rPr>
          <w:fldChar w:fldCharType="end"/>
        </w:r>
      </w:hyperlink>
    </w:p>
    <w:p w14:paraId="6F0DF5CC" w14:textId="18EC931A" w:rsidR="007A05BE" w:rsidRDefault="007A05BE">
      <w:pPr>
        <w:pStyle w:val="TOC3"/>
        <w:rPr>
          <w:rFonts w:asciiTheme="minorHAnsi" w:eastAsiaTheme="minorEastAsia" w:hAnsiTheme="minorHAnsi" w:cstheme="minorBidi"/>
          <w:noProof/>
          <w:kern w:val="0"/>
          <w:sz w:val="22"/>
          <w:szCs w:val="22"/>
        </w:rPr>
      </w:pPr>
      <w:hyperlink w:anchor="_Toc110111751" w:history="1">
        <w:r w:rsidRPr="000D1A0A">
          <w:rPr>
            <w:rStyle w:val="Hyperlink"/>
            <w:noProof/>
          </w:rPr>
          <w:t>2.2.4 Abstract class và Interface</w:t>
        </w:r>
        <w:r>
          <w:rPr>
            <w:noProof/>
            <w:webHidden/>
          </w:rPr>
          <w:tab/>
        </w:r>
        <w:r>
          <w:rPr>
            <w:noProof/>
            <w:webHidden/>
          </w:rPr>
          <w:fldChar w:fldCharType="begin"/>
        </w:r>
        <w:r>
          <w:rPr>
            <w:noProof/>
            <w:webHidden/>
          </w:rPr>
          <w:instrText xml:space="preserve"> PAGEREF _Toc110111751 \h </w:instrText>
        </w:r>
        <w:r>
          <w:rPr>
            <w:noProof/>
            <w:webHidden/>
          </w:rPr>
        </w:r>
        <w:r>
          <w:rPr>
            <w:noProof/>
            <w:webHidden/>
          </w:rPr>
          <w:fldChar w:fldCharType="separate"/>
        </w:r>
        <w:r>
          <w:rPr>
            <w:noProof/>
            <w:webHidden/>
          </w:rPr>
          <w:t>8</w:t>
        </w:r>
        <w:r>
          <w:rPr>
            <w:noProof/>
            <w:webHidden/>
          </w:rPr>
          <w:fldChar w:fldCharType="end"/>
        </w:r>
      </w:hyperlink>
    </w:p>
    <w:p w14:paraId="059B956A" w14:textId="11EA2AE3" w:rsidR="007A05BE" w:rsidRDefault="007A05BE">
      <w:pPr>
        <w:pStyle w:val="TOC3"/>
        <w:rPr>
          <w:rFonts w:asciiTheme="minorHAnsi" w:eastAsiaTheme="minorEastAsia" w:hAnsiTheme="minorHAnsi" w:cstheme="minorBidi"/>
          <w:noProof/>
          <w:kern w:val="0"/>
          <w:sz w:val="22"/>
          <w:szCs w:val="22"/>
        </w:rPr>
      </w:pPr>
      <w:hyperlink w:anchor="_Toc110111752" w:history="1">
        <w:r w:rsidRPr="000D1A0A">
          <w:rPr>
            <w:rStyle w:val="Hyperlink"/>
            <w:noProof/>
          </w:rPr>
          <w:t>2.2.5 Generic và Collection</w:t>
        </w:r>
        <w:r>
          <w:rPr>
            <w:noProof/>
            <w:webHidden/>
          </w:rPr>
          <w:tab/>
        </w:r>
        <w:r>
          <w:rPr>
            <w:noProof/>
            <w:webHidden/>
          </w:rPr>
          <w:fldChar w:fldCharType="begin"/>
        </w:r>
        <w:r>
          <w:rPr>
            <w:noProof/>
            <w:webHidden/>
          </w:rPr>
          <w:instrText xml:space="preserve"> PAGEREF _Toc110111752 \h </w:instrText>
        </w:r>
        <w:r>
          <w:rPr>
            <w:noProof/>
            <w:webHidden/>
          </w:rPr>
        </w:r>
        <w:r>
          <w:rPr>
            <w:noProof/>
            <w:webHidden/>
          </w:rPr>
          <w:fldChar w:fldCharType="separate"/>
        </w:r>
        <w:r>
          <w:rPr>
            <w:noProof/>
            <w:webHidden/>
          </w:rPr>
          <w:t>9</w:t>
        </w:r>
        <w:r>
          <w:rPr>
            <w:noProof/>
            <w:webHidden/>
          </w:rPr>
          <w:fldChar w:fldCharType="end"/>
        </w:r>
      </w:hyperlink>
    </w:p>
    <w:p w14:paraId="3CBFBDBA" w14:textId="1F2A4040" w:rsidR="007A05BE" w:rsidRDefault="007A05BE">
      <w:pPr>
        <w:pStyle w:val="TOC3"/>
        <w:rPr>
          <w:rFonts w:asciiTheme="minorHAnsi" w:eastAsiaTheme="minorEastAsia" w:hAnsiTheme="minorHAnsi" w:cstheme="minorBidi"/>
          <w:noProof/>
          <w:kern w:val="0"/>
          <w:sz w:val="22"/>
          <w:szCs w:val="22"/>
        </w:rPr>
      </w:pPr>
      <w:hyperlink w:anchor="_Toc110111753" w:history="1">
        <w:r w:rsidRPr="000D1A0A">
          <w:rPr>
            <w:rStyle w:val="Hyperlink"/>
            <w:noProof/>
          </w:rPr>
          <w:t>2.2.6 Stream Api và Lamda Expressions</w:t>
        </w:r>
        <w:r>
          <w:rPr>
            <w:noProof/>
            <w:webHidden/>
          </w:rPr>
          <w:tab/>
        </w:r>
        <w:r>
          <w:rPr>
            <w:noProof/>
            <w:webHidden/>
          </w:rPr>
          <w:fldChar w:fldCharType="begin"/>
        </w:r>
        <w:r>
          <w:rPr>
            <w:noProof/>
            <w:webHidden/>
          </w:rPr>
          <w:instrText xml:space="preserve"> PAGEREF _Toc110111753 \h </w:instrText>
        </w:r>
        <w:r>
          <w:rPr>
            <w:noProof/>
            <w:webHidden/>
          </w:rPr>
        </w:r>
        <w:r>
          <w:rPr>
            <w:noProof/>
            <w:webHidden/>
          </w:rPr>
          <w:fldChar w:fldCharType="separate"/>
        </w:r>
        <w:r>
          <w:rPr>
            <w:noProof/>
            <w:webHidden/>
          </w:rPr>
          <w:t>10</w:t>
        </w:r>
        <w:r>
          <w:rPr>
            <w:noProof/>
            <w:webHidden/>
          </w:rPr>
          <w:fldChar w:fldCharType="end"/>
        </w:r>
      </w:hyperlink>
    </w:p>
    <w:p w14:paraId="22DE6795" w14:textId="0D004E5F" w:rsidR="007A05BE" w:rsidRDefault="007A05BE">
      <w:pPr>
        <w:pStyle w:val="TOC2"/>
        <w:tabs>
          <w:tab w:val="right" w:leader="dot" w:pos="9059"/>
        </w:tabs>
        <w:rPr>
          <w:rFonts w:asciiTheme="minorHAnsi" w:eastAsiaTheme="minorEastAsia" w:hAnsiTheme="minorHAnsi" w:cstheme="minorBidi"/>
          <w:b w:val="0"/>
          <w:i w:val="0"/>
          <w:noProof/>
          <w:kern w:val="0"/>
          <w:sz w:val="22"/>
          <w:szCs w:val="22"/>
        </w:rPr>
      </w:pPr>
      <w:hyperlink w:anchor="_Toc110111754" w:history="1">
        <w:r w:rsidRPr="000D1A0A">
          <w:rPr>
            <w:rStyle w:val="Hyperlink"/>
            <w:noProof/>
          </w:rPr>
          <w:t>2.3 Bảo mật trong Java</w:t>
        </w:r>
        <w:r>
          <w:rPr>
            <w:noProof/>
            <w:webHidden/>
          </w:rPr>
          <w:tab/>
        </w:r>
        <w:r>
          <w:rPr>
            <w:noProof/>
            <w:webHidden/>
          </w:rPr>
          <w:fldChar w:fldCharType="begin"/>
        </w:r>
        <w:r>
          <w:rPr>
            <w:noProof/>
            <w:webHidden/>
          </w:rPr>
          <w:instrText xml:space="preserve"> PAGEREF _Toc110111754 \h </w:instrText>
        </w:r>
        <w:r>
          <w:rPr>
            <w:noProof/>
            <w:webHidden/>
          </w:rPr>
        </w:r>
        <w:r>
          <w:rPr>
            <w:noProof/>
            <w:webHidden/>
          </w:rPr>
          <w:fldChar w:fldCharType="separate"/>
        </w:r>
        <w:r>
          <w:rPr>
            <w:noProof/>
            <w:webHidden/>
          </w:rPr>
          <w:t>10</w:t>
        </w:r>
        <w:r>
          <w:rPr>
            <w:noProof/>
            <w:webHidden/>
          </w:rPr>
          <w:fldChar w:fldCharType="end"/>
        </w:r>
      </w:hyperlink>
    </w:p>
    <w:p w14:paraId="49387EE5" w14:textId="57BB3DBE" w:rsidR="007A05BE" w:rsidRDefault="007A05BE">
      <w:pPr>
        <w:pStyle w:val="TOC3"/>
        <w:rPr>
          <w:rFonts w:asciiTheme="minorHAnsi" w:eastAsiaTheme="minorEastAsia" w:hAnsiTheme="minorHAnsi" w:cstheme="minorBidi"/>
          <w:noProof/>
          <w:kern w:val="0"/>
          <w:sz w:val="22"/>
          <w:szCs w:val="22"/>
        </w:rPr>
      </w:pPr>
      <w:hyperlink w:anchor="_Toc110111755" w:history="1">
        <w:r w:rsidRPr="000D1A0A">
          <w:rPr>
            <w:rStyle w:val="Hyperlink"/>
            <w:noProof/>
            <w:lang w:val="vi-VN"/>
          </w:rPr>
          <w:t>2.3.1 Phòng chống được lỗi XSS</w:t>
        </w:r>
        <w:r>
          <w:rPr>
            <w:noProof/>
            <w:webHidden/>
          </w:rPr>
          <w:tab/>
        </w:r>
        <w:r>
          <w:rPr>
            <w:noProof/>
            <w:webHidden/>
          </w:rPr>
          <w:fldChar w:fldCharType="begin"/>
        </w:r>
        <w:r>
          <w:rPr>
            <w:noProof/>
            <w:webHidden/>
          </w:rPr>
          <w:instrText xml:space="preserve"> PAGEREF _Toc110111755 \h </w:instrText>
        </w:r>
        <w:r>
          <w:rPr>
            <w:noProof/>
            <w:webHidden/>
          </w:rPr>
        </w:r>
        <w:r>
          <w:rPr>
            <w:noProof/>
            <w:webHidden/>
          </w:rPr>
          <w:fldChar w:fldCharType="separate"/>
        </w:r>
        <w:r>
          <w:rPr>
            <w:noProof/>
            <w:webHidden/>
          </w:rPr>
          <w:t>11</w:t>
        </w:r>
        <w:r>
          <w:rPr>
            <w:noProof/>
            <w:webHidden/>
          </w:rPr>
          <w:fldChar w:fldCharType="end"/>
        </w:r>
      </w:hyperlink>
    </w:p>
    <w:p w14:paraId="1768E0C6" w14:textId="20BB5D1D" w:rsidR="007A05BE" w:rsidRDefault="007A05BE">
      <w:pPr>
        <w:pStyle w:val="TOC3"/>
        <w:rPr>
          <w:rFonts w:asciiTheme="minorHAnsi" w:eastAsiaTheme="minorEastAsia" w:hAnsiTheme="minorHAnsi" w:cstheme="minorBidi"/>
          <w:noProof/>
          <w:kern w:val="0"/>
          <w:sz w:val="22"/>
          <w:szCs w:val="22"/>
        </w:rPr>
      </w:pPr>
      <w:hyperlink w:anchor="_Toc110111756" w:history="1">
        <w:r w:rsidRPr="000D1A0A">
          <w:rPr>
            <w:rStyle w:val="Hyperlink"/>
            <w:noProof/>
            <w:lang w:val="vi-VN"/>
          </w:rPr>
          <w:t>2.3.2 Phòng chống được lỗi SQL Injection</w:t>
        </w:r>
        <w:r>
          <w:rPr>
            <w:noProof/>
            <w:webHidden/>
          </w:rPr>
          <w:tab/>
        </w:r>
        <w:r>
          <w:rPr>
            <w:noProof/>
            <w:webHidden/>
          </w:rPr>
          <w:fldChar w:fldCharType="begin"/>
        </w:r>
        <w:r>
          <w:rPr>
            <w:noProof/>
            <w:webHidden/>
          </w:rPr>
          <w:instrText xml:space="preserve"> PAGEREF _Toc110111756 \h </w:instrText>
        </w:r>
        <w:r>
          <w:rPr>
            <w:noProof/>
            <w:webHidden/>
          </w:rPr>
        </w:r>
        <w:r>
          <w:rPr>
            <w:noProof/>
            <w:webHidden/>
          </w:rPr>
          <w:fldChar w:fldCharType="separate"/>
        </w:r>
        <w:r>
          <w:rPr>
            <w:noProof/>
            <w:webHidden/>
          </w:rPr>
          <w:t>11</w:t>
        </w:r>
        <w:r>
          <w:rPr>
            <w:noProof/>
            <w:webHidden/>
          </w:rPr>
          <w:fldChar w:fldCharType="end"/>
        </w:r>
      </w:hyperlink>
    </w:p>
    <w:p w14:paraId="2D83CDA5" w14:textId="2A20DA8E" w:rsidR="007A05BE" w:rsidRDefault="007A05BE">
      <w:pPr>
        <w:pStyle w:val="TOC3"/>
        <w:rPr>
          <w:rFonts w:asciiTheme="minorHAnsi" w:eastAsiaTheme="minorEastAsia" w:hAnsiTheme="minorHAnsi" w:cstheme="minorBidi"/>
          <w:noProof/>
          <w:kern w:val="0"/>
          <w:sz w:val="22"/>
          <w:szCs w:val="22"/>
        </w:rPr>
      </w:pPr>
      <w:hyperlink w:anchor="_Toc110111757" w:history="1">
        <w:r w:rsidRPr="000D1A0A">
          <w:rPr>
            <w:rStyle w:val="Hyperlink"/>
            <w:noProof/>
          </w:rPr>
          <w:t>2.3.3 Mã hoá dữ liệu nhậy cảm</w:t>
        </w:r>
        <w:r>
          <w:rPr>
            <w:noProof/>
            <w:webHidden/>
          </w:rPr>
          <w:tab/>
        </w:r>
        <w:r>
          <w:rPr>
            <w:noProof/>
            <w:webHidden/>
          </w:rPr>
          <w:fldChar w:fldCharType="begin"/>
        </w:r>
        <w:r>
          <w:rPr>
            <w:noProof/>
            <w:webHidden/>
          </w:rPr>
          <w:instrText xml:space="preserve"> PAGEREF _Toc110111757 \h </w:instrText>
        </w:r>
        <w:r>
          <w:rPr>
            <w:noProof/>
            <w:webHidden/>
          </w:rPr>
        </w:r>
        <w:r>
          <w:rPr>
            <w:noProof/>
            <w:webHidden/>
          </w:rPr>
          <w:fldChar w:fldCharType="separate"/>
        </w:r>
        <w:r>
          <w:rPr>
            <w:noProof/>
            <w:webHidden/>
          </w:rPr>
          <w:t>12</w:t>
        </w:r>
        <w:r>
          <w:rPr>
            <w:noProof/>
            <w:webHidden/>
          </w:rPr>
          <w:fldChar w:fldCharType="end"/>
        </w:r>
      </w:hyperlink>
    </w:p>
    <w:p w14:paraId="3474F1E2" w14:textId="36FD2C98" w:rsidR="007A05BE" w:rsidRDefault="007A05BE">
      <w:pPr>
        <w:pStyle w:val="TOC1"/>
        <w:rPr>
          <w:rFonts w:asciiTheme="minorHAnsi" w:eastAsiaTheme="minorEastAsia" w:hAnsiTheme="minorHAnsi" w:cstheme="minorBidi"/>
          <w:b w:val="0"/>
          <w:noProof/>
          <w:kern w:val="0"/>
          <w:sz w:val="22"/>
          <w:szCs w:val="22"/>
        </w:rPr>
      </w:pPr>
      <w:hyperlink w:anchor="_Toc110111758" w:history="1">
        <w:r w:rsidRPr="000D1A0A">
          <w:rPr>
            <w:rStyle w:val="Hyperlink"/>
            <w:noProof/>
          </w:rPr>
          <w:t>CHƯƠNG 3. THIẾT KẾ HỆ THỐNG</w:t>
        </w:r>
        <w:r>
          <w:rPr>
            <w:noProof/>
            <w:webHidden/>
          </w:rPr>
          <w:tab/>
        </w:r>
        <w:r>
          <w:rPr>
            <w:noProof/>
            <w:webHidden/>
          </w:rPr>
          <w:fldChar w:fldCharType="begin"/>
        </w:r>
        <w:r>
          <w:rPr>
            <w:noProof/>
            <w:webHidden/>
          </w:rPr>
          <w:instrText xml:space="preserve"> PAGEREF _Toc110111758 \h </w:instrText>
        </w:r>
        <w:r>
          <w:rPr>
            <w:noProof/>
            <w:webHidden/>
          </w:rPr>
        </w:r>
        <w:r>
          <w:rPr>
            <w:noProof/>
            <w:webHidden/>
          </w:rPr>
          <w:fldChar w:fldCharType="separate"/>
        </w:r>
        <w:r>
          <w:rPr>
            <w:noProof/>
            <w:webHidden/>
          </w:rPr>
          <w:t>13</w:t>
        </w:r>
        <w:r>
          <w:rPr>
            <w:noProof/>
            <w:webHidden/>
          </w:rPr>
          <w:fldChar w:fldCharType="end"/>
        </w:r>
      </w:hyperlink>
    </w:p>
    <w:p w14:paraId="057034C3" w14:textId="05EB579F" w:rsidR="007A05BE" w:rsidRDefault="007A05BE">
      <w:pPr>
        <w:pStyle w:val="TOC2"/>
        <w:tabs>
          <w:tab w:val="right" w:leader="dot" w:pos="9059"/>
        </w:tabs>
        <w:rPr>
          <w:rFonts w:asciiTheme="minorHAnsi" w:eastAsiaTheme="minorEastAsia" w:hAnsiTheme="minorHAnsi" w:cstheme="minorBidi"/>
          <w:b w:val="0"/>
          <w:i w:val="0"/>
          <w:noProof/>
          <w:kern w:val="0"/>
          <w:sz w:val="22"/>
          <w:szCs w:val="22"/>
        </w:rPr>
      </w:pPr>
      <w:hyperlink w:anchor="_Toc110111759" w:history="1">
        <w:r w:rsidRPr="000D1A0A">
          <w:rPr>
            <w:rStyle w:val="Hyperlink"/>
            <w:noProof/>
          </w:rPr>
          <w:t>3.1 Thiết k</w:t>
        </w:r>
        <w:r w:rsidRPr="000D1A0A">
          <w:rPr>
            <w:rStyle w:val="Hyperlink"/>
            <w:noProof/>
          </w:rPr>
          <w:t>ế</w:t>
        </w:r>
        <w:r w:rsidRPr="000D1A0A">
          <w:rPr>
            <w:rStyle w:val="Hyperlink"/>
            <w:noProof/>
          </w:rPr>
          <w:t xml:space="preserve"> hệ thống</w:t>
        </w:r>
        <w:r>
          <w:rPr>
            <w:noProof/>
            <w:webHidden/>
          </w:rPr>
          <w:tab/>
        </w:r>
        <w:r>
          <w:rPr>
            <w:noProof/>
            <w:webHidden/>
          </w:rPr>
          <w:fldChar w:fldCharType="begin"/>
        </w:r>
        <w:r>
          <w:rPr>
            <w:noProof/>
            <w:webHidden/>
          </w:rPr>
          <w:instrText xml:space="preserve"> PAGEREF _Toc110111759 \h </w:instrText>
        </w:r>
        <w:r>
          <w:rPr>
            <w:noProof/>
            <w:webHidden/>
          </w:rPr>
        </w:r>
        <w:r>
          <w:rPr>
            <w:noProof/>
            <w:webHidden/>
          </w:rPr>
          <w:fldChar w:fldCharType="separate"/>
        </w:r>
        <w:r>
          <w:rPr>
            <w:noProof/>
            <w:webHidden/>
          </w:rPr>
          <w:t>13</w:t>
        </w:r>
        <w:r>
          <w:rPr>
            <w:noProof/>
            <w:webHidden/>
          </w:rPr>
          <w:fldChar w:fldCharType="end"/>
        </w:r>
      </w:hyperlink>
    </w:p>
    <w:p w14:paraId="3CA4BF28" w14:textId="791C4F1F" w:rsidR="007A05BE" w:rsidRDefault="007A05BE">
      <w:pPr>
        <w:pStyle w:val="TOC3"/>
        <w:rPr>
          <w:rFonts w:asciiTheme="minorHAnsi" w:eastAsiaTheme="minorEastAsia" w:hAnsiTheme="minorHAnsi" w:cstheme="minorBidi"/>
          <w:noProof/>
          <w:kern w:val="0"/>
          <w:sz w:val="22"/>
          <w:szCs w:val="22"/>
        </w:rPr>
      </w:pPr>
      <w:hyperlink w:anchor="_Toc110111760" w:history="1">
        <w:r w:rsidRPr="000D1A0A">
          <w:rPr>
            <w:rStyle w:val="Hyperlink"/>
            <w:noProof/>
            <w:lang w:val="vi-VN"/>
          </w:rPr>
          <w:t>3.1.1 Khối IoT Messaging server và khối IoT Messaging client</w:t>
        </w:r>
        <w:r>
          <w:rPr>
            <w:noProof/>
            <w:webHidden/>
          </w:rPr>
          <w:tab/>
        </w:r>
        <w:r>
          <w:rPr>
            <w:noProof/>
            <w:webHidden/>
          </w:rPr>
          <w:fldChar w:fldCharType="begin"/>
        </w:r>
        <w:r>
          <w:rPr>
            <w:noProof/>
            <w:webHidden/>
          </w:rPr>
          <w:instrText xml:space="preserve"> PAGEREF _Toc110111760 \h </w:instrText>
        </w:r>
        <w:r>
          <w:rPr>
            <w:noProof/>
            <w:webHidden/>
          </w:rPr>
        </w:r>
        <w:r>
          <w:rPr>
            <w:noProof/>
            <w:webHidden/>
          </w:rPr>
          <w:fldChar w:fldCharType="separate"/>
        </w:r>
        <w:r>
          <w:rPr>
            <w:noProof/>
            <w:webHidden/>
          </w:rPr>
          <w:t>13</w:t>
        </w:r>
        <w:r>
          <w:rPr>
            <w:noProof/>
            <w:webHidden/>
          </w:rPr>
          <w:fldChar w:fldCharType="end"/>
        </w:r>
      </w:hyperlink>
    </w:p>
    <w:p w14:paraId="174642B7" w14:textId="600E932A" w:rsidR="007A05BE" w:rsidRDefault="007A05BE">
      <w:pPr>
        <w:pStyle w:val="TOC3"/>
        <w:rPr>
          <w:rFonts w:asciiTheme="minorHAnsi" w:eastAsiaTheme="minorEastAsia" w:hAnsiTheme="minorHAnsi" w:cstheme="minorBidi"/>
          <w:noProof/>
          <w:kern w:val="0"/>
          <w:sz w:val="22"/>
          <w:szCs w:val="22"/>
        </w:rPr>
      </w:pPr>
      <w:hyperlink w:anchor="_Toc110111761" w:history="1">
        <w:r w:rsidRPr="000D1A0A">
          <w:rPr>
            <w:rStyle w:val="Hyperlink"/>
            <w:noProof/>
            <w:lang w:val="vi-VN"/>
          </w:rPr>
          <w:t>3.1.2 Khối backend</w:t>
        </w:r>
        <w:r>
          <w:rPr>
            <w:noProof/>
            <w:webHidden/>
          </w:rPr>
          <w:tab/>
        </w:r>
        <w:r>
          <w:rPr>
            <w:noProof/>
            <w:webHidden/>
          </w:rPr>
          <w:fldChar w:fldCharType="begin"/>
        </w:r>
        <w:r>
          <w:rPr>
            <w:noProof/>
            <w:webHidden/>
          </w:rPr>
          <w:instrText xml:space="preserve"> PAGEREF _Toc110111761 \h </w:instrText>
        </w:r>
        <w:r>
          <w:rPr>
            <w:noProof/>
            <w:webHidden/>
          </w:rPr>
        </w:r>
        <w:r>
          <w:rPr>
            <w:noProof/>
            <w:webHidden/>
          </w:rPr>
          <w:fldChar w:fldCharType="separate"/>
        </w:r>
        <w:r>
          <w:rPr>
            <w:noProof/>
            <w:webHidden/>
          </w:rPr>
          <w:t>14</w:t>
        </w:r>
        <w:r>
          <w:rPr>
            <w:noProof/>
            <w:webHidden/>
          </w:rPr>
          <w:fldChar w:fldCharType="end"/>
        </w:r>
      </w:hyperlink>
    </w:p>
    <w:p w14:paraId="7D7A3082" w14:textId="2F2C34A8" w:rsidR="007A05BE" w:rsidRDefault="007A05BE">
      <w:pPr>
        <w:pStyle w:val="TOC3"/>
        <w:rPr>
          <w:rFonts w:asciiTheme="minorHAnsi" w:eastAsiaTheme="minorEastAsia" w:hAnsiTheme="minorHAnsi" w:cstheme="minorBidi"/>
          <w:noProof/>
          <w:kern w:val="0"/>
          <w:sz w:val="22"/>
          <w:szCs w:val="22"/>
        </w:rPr>
      </w:pPr>
      <w:hyperlink w:anchor="_Toc110111762" w:history="1">
        <w:r w:rsidRPr="000D1A0A">
          <w:rPr>
            <w:rStyle w:val="Hyperlink"/>
            <w:noProof/>
            <w:lang w:val="vi-VN"/>
          </w:rPr>
          <w:t>3.1.3 User app</w:t>
        </w:r>
        <w:r>
          <w:rPr>
            <w:noProof/>
            <w:webHidden/>
          </w:rPr>
          <w:tab/>
        </w:r>
        <w:r>
          <w:rPr>
            <w:noProof/>
            <w:webHidden/>
          </w:rPr>
          <w:fldChar w:fldCharType="begin"/>
        </w:r>
        <w:r>
          <w:rPr>
            <w:noProof/>
            <w:webHidden/>
          </w:rPr>
          <w:instrText xml:space="preserve"> PAGEREF _Toc110111762 \h </w:instrText>
        </w:r>
        <w:r>
          <w:rPr>
            <w:noProof/>
            <w:webHidden/>
          </w:rPr>
        </w:r>
        <w:r>
          <w:rPr>
            <w:noProof/>
            <w:webHidden/>
          </w:rPr>
          <w:fldChar w:fldCharType="separate"/>
        </w:r>
        <w:r>
          <w:rPr>
            <w:noProof/>
            <w:webHidden/>
          </w:rPr>
          <w:t>18</w:t>
        </w:r>
        <w:r>
          <w:rPr>
            <w:noProof/>
            <w:webHidden/>
          </w:rPr>
          <w:fldChar w:fldCharType="end"/>
        </w:r>
      </w:hyperlink>
    </w:p>
    <w:p w14:paraId="53A3D6BF" w14:textId="388C8635" w:rsidR="007A05BE" w:rsidRDefault="007A05BE">
      <w:pPr>
        <w:pStyle w:val="TOC3"/>
        <w:rPr>
          <w:rFonts w:asciiTheme="minorHAnsi" w:eastAsiaTheme="minorEastAsia" w:hAnsiTheme="minorHAnsi" w:cstheme="minorBidi"/>
          <w:noProof/>
          <w:kern w:val="0"/>
          <w:sz w:val="22"/>
          <w:szCs w:val="22"/>
        </w:rPr>
      </w:pPr>
      <w:hyperlink w:anchor="_Toc110111763" w:history="1">
        <w:r w:rsidRPr="000D1A0A">
          <w:rPr>
            <w:rStyle w:val="Hyperlink"/>
            <w:noProof/>
            <w:lang w:val="vi-VN"/>
          </w:rPr>
          <w:t>3.1.4 Admin web</w:t>
        </w:r>
        <w:r>
          <w:rPr>
            <w:noProof/>
            <w:webHidden/>
          </w:rPr>
          <w:tab/>
        </w:r>
        <w:r>
          <w:rPr>
            <w:noProof/>
            <w:webHidden/>
          </w:rPr>
          <w:fldChar w:fldCharType="begin"/>
        </w:r>
        <w:r>
          <w:rPr>
            <w:noProof/>
            <w:webHidden/>
          </w:rPr>
          <w:instrText xml:space="preserve"> PAGEREF _Toc110111763 \h </w:instrText>
        </w:r>
        <w:r>
          <w:rPr>
            <w:noProof/>
            <w:webHidden/>
          </w:rPr>
        </w:r>
        <w:r>
          <w:rPr>
            <w:noProof/>
            <w:webHidden/>
          </w:rPr>
          <w:fldChar w:fldCharType="separate"/>
        </w:r>
        <w:r>
          <w:rPr>
            <w:noProof/>
            <w:webHidden/>
          </w:rPr>
          <w:t>18</w:t>
        </w:r>
        <w:r>
          <w:rPr>
            <w:noProof/>
            <w:webHidden/>
          </w:rPr>
          <w:fldChar w:fldCharType="end"/>
        </w:r>
      </w:hyperlink>
    </w:p>
    <w:p w14:paraId="4F725067" w14:textId="11CABD03" w:rsidR="007A05BE" w:rsidRDefault="007A05BE">
      <w:pPr>
        <w:pStyle w:val="TOC3"/>
        <w:rPr>
          <w:rFonts w:asciiTheme="minorHAnsi" w:eastAsiaTheme="minorEastAsia" w:hAnsiTheme="minorHAnsi" w:cstheme="minorBidi"/>
          <w:noProof/>
          <w:kern w:val="0"/>
          <w:sz w:val="22"/>
          <w:szCs w:val="22"/>
        </w:rPr>
      </w:pPr>
      <w:hyperlink w:anchor="_Toc110111764" w:history="1">
        <w:r w:rsidRPr="000D1A0A">
          <w:rPr>
            <w:rStyle w:val="Hyperlink"/>
            <w:noProof/>
            <w:lang w:val="vi-VN"/>
          </w:rPr>
          <w:t>3.1.5</w:t>
        </w:r>
        <w:r w:rsidRPr="000D1A0A">
          <w:rPr>
            <w:rStyle w:val="Hyperlink"/>
            <w:noProof/>
          </w:rPr>
          <w:t xml:space="preserve"> Khối</w:t>
        </w:r>
        <w:r w:rsidRPr="000D1A0A">
          <w:rPr>
            <w:rStyle w:val="Hyperlink"/>
            <w:noProof/>
            <w:lang w:val="vi-VN"/>
          </w:rPr>
          <w:t xml:space="preserve"> Google Map Platform</w:t>
        </w:r>
        <w:r>
          <w:rPr>
            <w:noProof/>
            <w:webHidden/>
          </w:rPr>
          <w:tab/>
        </w:r>
        <w:r>
          <w:rPr>
            <w:noProof/>
            <w:webHidden/>
          </w:rPr>
          <w:fldChar w:fldCharType="begin"/>
        </w:r>
        <w:r>
          <w:rPr>
            <w:noProof/>
            <w:webHidden/>
          </w:rPr>
          <w:instrText xml:space="preserve"> PAGEREF _Toc110111764 \h </w:instrText>
        </w:r>
        <w:r>
          <w:rPr>
            <w:noProof/>
            <w:webHidden/>
          </w:rPr>
        </w:r>
        <w:r>
          <w:rPr>
            <w:noProof/>
            <w:webHidden/>
          </w:rPr>
          <w:fldChar w:fldCharType="separate"/>
        </w:r>
        <w:r>
          <w:rPr>
            <w:noProof/>
            <w:webHidden/>
          </w:rPr>
          <w:t>19</w:t>
        </w:r>
        <w:r>
          <w:rPr>
            <w:noProof/>
            <w:webHidden/>
          </w:rPr>
          <w:fldChar w:fldCharType="end"/>
        </w:r>
      </w:hyperlink>
    </w:p>
    <w:p w14:paraId="6F835249" w14:textId="2379758D" w:rsidR="007A05BE" w:rsidRDefault="007A05BE">
      <w:pPr>
        <w:pStyle w:val="TOC3"/>
        <w:rPr>
          <w:rFonts w:asciiTheme="minorHAnsi" w:eastAsiaTheme="minorEastAsia" w:hAnsiTheme="minorHAnsi" w:cstheme="minorBidi"/>
          <w:noProof/>
          <w:kern w:val="0"/>
          <w:sz w:val="22"/>
          <w:szCs w:val="22"/>
        </w:rPr>
      </w:pPr>
      <w:hyperlink w:anchor="_Toc110111765" w:history="1">
        <w:r w:rsidRPr="000D1A0A">
          <w:rPr>
            <w:rStyle w:val="Hyperlink"/>
            <w:noProof/>
          </w:rPr>
          <w:t>3.1.6 Khối Device</w:t>
        </w:r>
        <w:r>
          <w:rPr>
            <w:noProof/>
            <w:webHidden/>
          </w:rPr>
          <w:tab/>
        </w:r>
        <w:r>
          <w:rPr>
            <w:noProof/>
            <w:webHidden/>
          </w:rPr>
          <w:fldChar w:fldCharType="begin"/>
        </w:r>
        <w:r>
          <w:rPr>
            <w:noProof/>
            <w:webHidden/>
          </w:rPr>
          <w:instrText xml:space="preserve"> PAGEREF _Toc110111765 \h </w:instrText>
        </w:r>
        <w:r>
          <w:rPr>
            <w:noProof/>
            <w:webHidden/>
          </w:rPr>
        </w:r>
        <w:r>
          <w:rPr>
            <w:noProof/>
            <w:webHidden/>
          </w:rPr>
          <w:fldChar w:fldCharType="separate"/>
        </w:r>
        <w:r>
          <w:rPr>
            <w:noProof/>
            <w:webHidden/>
          </w:rPr>
          <w:t>19</w:t>
        </w:r>
        <w:r>
          <w:rPr>
            <w:noProof/>
            <w:webHidden/>
          </w:rPr>
          <w:fldChar w:fldCharType="end"/>
        </w:r>
      </w:hyperlink>
    </w:p>
    <w:p w14:paraId="1BF8B6AE" w14:textId="18581BF5" w:rsidR="007A05BE" w:rsidRDefault="007A05BE">
      <w:pPr>
        <w:pStyle w:val="TOC3"/>
        <w:rPr>
          <w:rFonts w:asciiTheme="minorHAnsi" w:eastAsiaTheme="minorEastAsia" w:hAnsiTheme="minorHAnsi" w:cstheme="minorBidi"/>
          <w:noProof/>
          <w:kern w:val="0"/>
          <w:sz w:val="22"/>
          <w:szCs w:val="22"/>
        </w:rPr>
      </w:pPr>
      <w:hyperlink w:anchor="_Toc110111766" w:history="1">
        <w:r w:rsidRPr="000D1A0A">
          <w:rPr>
            <w:rStyle w:val="Hyperlink"/>
            <w:noProof/>
          </w:rPr>
          <w:t>3.1.7 Khối Database</w:t>
        </w:r>
        <w:r>
          <w:rPr>
            <w:noProof/>
            <w:webHidden/>
          </w:rPr>
          <w:tab/>
        </w:r>
        <w:r>
          <w:rPr>
            <w:noProof/>
            <w:webHidden/>
          </w:rPr>
          <w:fldChar w:fldCharType="begin"/>
        </w:r>
        <w:r>
          <w:rPr>
            <w:noProof/>
            <w:webHidden/>
          </w:rPr>
          <w:instrText xml:space="preserve"> PAGEREF _Toc110111766 \h </w:instrText>
        </w:r>
        <w:r>
          <w:rPr>
            <w:noProof/>
            <w:webHidden/>
          </w:rPr>
        </w:r>
        <w:r>
          <w:rPr>
            <w:noProof/>
            <w:webHidden/>
          </w:rPr>
          <w:fldChar w:fldCharType="separate"/>
        </w:r>
        <w:r>
          <w:rPr>
            <w:noProof/>
            <w:webHidden/>
          </w:rPr>
          <w:t>19</w:t>
        </w:r>
        <w:r>
          <w:rPr>
            <w:noProof/>
            <w:webHidden/>
          </w:rPr>
          <w:fldChar w:fldCharType="end"/>
        </w:r>
      </w:hyperlink>
    </w:p>
    <w:p w14:paraId="4D954B3B" w14:textId="2F84E3F0"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7373EE19" w14:textId="77777777" w:rsidR="00E7754F" w:rsidRDefault="00E7754F" w:rsidP="00180B97">
      <w:pPr>
        <w:pStyle w:val="Heading1"/>
        <w:numPr>
          <w:ilvl w:val="0"/>
          <w:numId w:val="0"/>
        </w:numPr>
      </w:pPr>
      <w:bookmarkStart w:id="2" w:name="_Toc110111733"/>
      <w:r>
        <w:lastRenderedPageBreak/>
        <w:t>DANH MỤC KÝ HIỆU VÀ CHỮ VIẾT TẮT</w:t>
      </w:r>
      <w:bookmarkEnd w:id="2"/>
    </w:p>
    <w:p w14:paraId="418222DA" w14:textId="77777777" w:rsidR="00E7754F" w:rsidRPr="00E7754F" w:rsidRDefault="00E7754F" w:rsidP="00E7754F">
      <w:pPr>
        <w:ind w:firstLine="360"/>
      </w:pPr>
      <w:r>
        <w:t xml:space="preserve">Xem Mục </w:t>
      </w:r>
      <w:r w:rsidR="001E4C07">
        <w:fldChar w:fldCharType="begin"/>
      </w:r>
      <w:r w:rsidR="00180B97">
        <w:instrText xml:space="preserve"> REF _Ref8907039 \r \h </w:instrText>
      </w:r>
      <w:r w:rsidR="001E4C07">
        <w:fldChar w:fldCharType="separate"/>
      </w:r>
      <w:r w:rsidR="000153B1">
        <w:t>1.3.6</w:t>
      </w:r>
      <w:r w:rsidR="001E4C07">
        <w:fldChar w:fldCharType="end"/>
      </w:r>
    </w:p>
    <w:p w14:paraId="387FE315" w14:textId="77777777" w:rsidR="00E7754F" w:rsidRDefault="00E7754F">
      <w:pPr>
        <w:spacing w:before="0" w:after="200" w:line="276" w:lineRule="auto"/>
        <w:jc w:val="left"/>
        <w:rPr>
          <w:rFonts w:eastAsiaTheme="majorEastAsia" w:cstheme="majorBidi"/>
          <w:b/>
          <w:bCs/>
          <w:sz w:val="32"/>
          <w:szCs w:val="28"/>
        </w:rPr>
      </w:pPr>
      <w:r>
        <w:br w:type="page"/>
      </w:r>
    </w:p>
    <w:p w14:paraId="1D3766F6" w14:textId="77777777" w:rsidR="00251D11" w:rsidRDefault="00251D11" w:rsidP="00E2610F">
      <w:pPr>
        <w:pStyle w:val="Heading1"/>
        <w:numPr>
          <w:ilvl w:val="0"/>
          <w:numId w:val="0"/>
        </w:numPr>
      </w:pPr>
      <w:bookmarkStart w:id="3" w:name="_Toc110111734"/>
      <w:r>
        <w:lastRenderedPageBreak/>
        <w:t>DANH MỤC HÌNH VẼ</w:t>
      </w:r>
      <w:bookmarkEnd w:id="3"/>
    </w:p>
    <w:p w14:paraId="7175A609" w14:textId="77777777"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9951164" w:history="1">
        <w:r w:rsidR="000153B1" w:rsidRPr="00B50DB2">
          <w:rPr>
            <w:rStyle w:val="Hyperlink"/>
            <w:noProof/>
          </w:rPr>
          <w:t>Hình 1.1 Sơ đồ khối của hệ thống</w:t>
        </w:r>
        <w:r w:rsidR="000153B1">
          <w:rPr>
            <w:noProof/>
            <w:webHidden/>
          </w:rPr>
          <w:tab/>
        </w:r>
        <w:r w:rsidR="000153B1">
          <w:rPr>
            <w:noProof/>
            <w:webHidden/>
          </w:rPr>
          <w:fldChar w:fldCharType="begin"/>
        </w:r>
        <w:r w:rsidR="000153B1">
          <w:rPr>
            <w:noProof/>
            <w:webHidden/>
          </w:rPr>
          <w:instrText xml:space="preserve"> PAGEREF _Toc9951164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14:paraId="496F89BA" w14:textId="77777777" w:rsidR="00251D11" w:rsidRPr="007F7646" w:rsidRDefault="001E4C07"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153B1">
        <w:t>1.3.7</w:t>
      </w:r>
      <w:r>
        <w:fldChar w:fldCharType="end"/>
      </w:r>
      <w:r w:rsidR="007B396C">
        <w:t>)</w:t>
      </w:r>
    </w:p>
    <w:p w14:paraId="5703721F" w14:textId="77777777" w:rsidR="007F7646" w:rsidRDefault="007F7646">
      <w:pPr>
        <w:spacing w:line="276" w:lineRule="auto"/>
        <w:jc w:val="left"/>
        <w:rPr>
          <w:rFonts w:eastAsiaTheme="majorEastAsia" w:cstheme="majorBidi"/>
          <w:b/>
          <w:bCs/>
          <w:sz w:val="32"/>
          <w:szCs w:val="28"/>
        </w:rPr>
      </w:pPr>
      <w:r>
        <w:br w:type="page"/>
      </w:r>
    </w:p>
    <w:p w14:paraId="3A3DE907" w14:textId="77777777" w:rsidR="00251D11" w:rsidRDefault="00251D11" w:rsidP="00251D11">
      <w:pPr>
        <w:pStyle w:val="Heading1"/>
        <w:numPr>
          <w:ilvl w:val="0"/>
          <w:numId w:val="0"/>
        </w:numPr>
      </w:pPr>
      <w:bookmarkStart w:id="4" w:name="_Toc110111735"/>
      <w:r>
        <w:lastRenderedPageBreak/>
        <w:t>DANH MỤC BẢNG BIỂU</w:t>
      </w:r>
      <w:bookmarkEnd w:id="4"/>
    </w:p>
    <w:p w14:paraId="74217C3E" w14:textId="77777777"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9951165" w:history="1">
        <w:r w:rsidR="000153B1" w:rsidRPr="00D249F8">
          <w:rPr>
            <w:rStyle w:val="Hyperlink"/>
            <w:noProof/>
          </w:rPr>
          <w:t>Bảng 1.1 Kết quả thí nghiệm</w:t>
        </w:r>
        <w:r w:rsidR="000153B1">
          <w:rPr>
            <w:noProof/>
            <w:webHidden/>
          </w:rPr>
          <w:tab/>
        </w:r>
        <w:r w:rsidR="000153B1">
          <w:rPr>
            <w:noProof/>
            <w:webHidden/>
          </w:rPr>
          <w:fldChar w:fldCharType="begin"/>
        </w:r>
        <w:r w:rsidR="000153B1">
          <w:rPr>
            <w:noProof/>
            <w:webHidden/>
          </w:rPr>
          <w:instrText xml:space="preserve"> PAGEREF _Toc9951165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14:paraId="43A85A66" w14:textId="75BF90EE" w:rsidR="00AF5019" w:rsidRDefault="001E4C07"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153B1">
        <w:t>1.3.8</w:t>
      </w:r>
      <w:r>
        <w:fldChar w:fldCharType="end"/>
      </w:r>
      <w:r w:rsidR="007B396C">
        <w:t>)</w:t>
      </w:r>
    </w:p>
    <w:p w14:paraId="5127F2F2" w14:textId="791FD607" w:rsidR="00E23D5F" w:rsidRDefault="00E23D5F" w:rsidP="00AF5019">
      <w:pPr>
        <w:ind w:firstLine="360"/>
      </w:pPr>
    </w:p>
    <w:p w14:paraId="3443A046" w14:textId="2E3FA8EF" w:rsidR="00E23D5F" w:rsidRDefault="00E23D5F" w:rsidP="00AF5019">
      <w:pPr>
        <w:ind w:firstLine="360"/>
      </w:pPr>
    </w:p>
    <w:p w14:paraId="5B40943E" w14:textId="5783E9EF" w:rsidR="00E23D5F" w:rsidRDefault="00E23D5F" w:rsidP="00AF5019">
      <w:pPr>
        <w:ind w:firstLine="360"/>
      </w:pPr>
    </w:p>
    <w:p w14:paraId="7AB266BD" w14:textId="291C5699" w:rsidR="00E23D5F" w:rsidRDefault="00E23D5F" w:rsidP="00AF5019">
      <w:pPr>
        <w:ind w:firstLine="360"/>
      </w:pPr>
    </w:p>
    <w:p w14:paraId="3F3301D3" w14:textId="22D9D81E" w:rsidR="00E23D5F" w:rsidRDefault="00E23D5F" w:rsidP="00AF5019">
      <w:pPr>
        <w:ind w:firstLine="360"/>
      </w:pPr>
    </w:p>
    <w:p w14:paraId="1A44AFEC" w14:textId="581DACFA" w:rsidR="00E23D5F" w:rsidRDefault="00E23D5F" w:rsidP="00AF5019">
      <w:pPr>
        <w:ind w:firstLine="360"/>
      </w:pPr>
    </w:p>
    <w:p w14:paraId="0581CE29" w14:textId="5FCEBE7A" w:rsidR="00E23D5F" w:rsidRDefault="00E23D5F" w:rsidP="00AF5019">
      <w:pPr>
        <w:ind w:firstLine="360"/>
      </w:pPr>
    </w:p>
    <w:p w14:paraId="196E4862" w14:textId="36DB86F5" w:rsidR="00E23D5F" w:rsidRDefault="00E23D5F" w:rsidP="00AF5019">
      <w:pPr>
        <w:ind w:firstLine="360"/>
      </w:pPr>
    </w:p>
    <w:p w14:paraId="1ED5370E" w14:textId="74ADC396" w:rsidR="00E23D5F" w:rsidRDefault="00E23D5F" w:rsidP="00AF5019">
      <w:pPr>
        <w:ind w:firstLine="360"/>
      </w:pPr>
    </w:p>
    <w:p w14:paraId="493557D7" w14:textId="1E77A0CF" w:rsidR="00E23D5F" w:rsidRDefault="00E23D5F" w:rsidP="00AF5019">
      <w:pPr>
        <w:ind w:firstLine="360"/>
      </w:pPr>
    </w:p>
    <w:p w14:paraId="6E60E689" w14:textId="1678FE99" w:rsidR="00E23D5F" w:rsidRDefault="00E23D5F" w:rsidP="00AF5019">
      <w:pPr>
        <w:ind w:firstLine="360"/>
      </w:pPr>
    </w:p>
    <w:p w14:paraId="3ACBEB8E" w14:textId="3C18745D" w:rsidR="00E23D5F" w:rsidRDefault="00E23D5F" w:rsidP="00AF5019">
      <w:pPr>
        <w:ind w:firstLine="360"/>
      </w:pPr>
    </w:p>
    <w:p w14:paraId="1134DC18" w14:textId="33EC430F" w:rsidR="00E23D5F" w:rsidRDefault="00E23D5F" w:rsidP="00AF5019">
      <w:pPr>
        <w:ind w:firstLine="360"/>
      </w:pPr>
    </w:p>
    <w:p w14:paraId="09D57516" w14:textId="5CF99047" w:rsidR="00E23D5F" w:rsidRDefault="00E23D5F" w:rsidP="00AF5019">
      <w:pPr>
        <w:ind w:firstLine="360"/>
      </w:pPr>
    </w:p>
    <w:p w14:paraId="6D20D1FA" w14:textId="1F244A06" w:rsidR="00E23D5F" w:rsidRDefault="00E23D5F" w:rsidP="00AF5019">
      <w:pPr>
        <w:ind w:firstLine="360"/>
      </w:pPr>
    </w:p>
    <w:p w14:paraId="4E3898BA" w14:textId="6C47FB86" w:rsidR="00E23D5F" w:rsidRDefault="00E23D5F" w:rsidP="00AF5019">
      <w:pPr>
        <w:ind w:firstLine="360"/>
      </w:pPr>
    </w:p>
    <w:p w14:paraId="2089295C" w14:textId="490474A1" w:rsidR="00E23D5F" w:rsidRDefault="00E23D5F" w:rsidP="00AF5019">
      <w:pPr>
        <w:ind w:firstLine="360"/>
      </w:pPr>
    </w:p>
    <w:p w14:paraId="4AFB25E5" w14:textId="1FE9A121" w:rsidR="00E23D5F" w:rsidRDefault="00E23D5F" w:rsidP="00AF5019">
      <w:pPr>
        <w:ind w:firstLine="360"/>
      </w:pPr>
    </w:p>
    <w:p w14:paraId="60D727C8" w14:textId="391E17B9" w:rsidR="00E23D5F" w:rsidRDefault="00E23D5F" w:rsidP="00AF5019">
      <w:pPr>
        <w:ind w:firstLine="360"/>
      </w:pPr>
    </w:p>
    <w:p w14:paraId="5280D58B" w14:textId="338D1E52" w:rsidR="00E23D5F" w:rsidRDefault="00E23D5F" w:rsidP="00AF5019">
      <w:pPr>
        <w:ind w:firstLine="360"/>
      </w:pPr>
    </w:p>
    <w:p w14:paraId="2CA0C8E8" w14:textId="666BD012" w:rsidR="004B32F2" w:rsidRPr="003E2F4B" w:rsidRDefault="004B32F2" w:rsidP="00E23D5F">
      <w:pPr>
        <w:pStyle w:val="Heading1unnumbered"/>
      </w:pPr>
      <w:bookmarkStart w:id="5" w:name="_Toc110111736"/>
      <w:r w:rsidRPr="003E2F4B">
        <w:lastRenderedPageBreak/>
        <w:t>TÓM TẮT ĐỒ ÁN</w:t>
      </w:r>
      <w:bookmarkEnd w:id="5"/>
    </w:p>
    <w:p w14:paraId="2F483B8F" w14:textId="46F49225" w:rsidR="004B32F2" w:rsidRPr="00A31D2A" w:rsidRDefault="00E23D5F" w:rsidP="00A31D2A">
      <w:pPr>
        <w:pStyle w:val="ListParagraph"/>
        <w:numPr>
          <w:ilvl w:val="0"/>
          <w:numId w:val="24"/>
        </w:numPr>
        <w:rPr>
          <w:b/>
          <w:bCs/>
        </w:rPr>
      </w:pPr>
      <w:r w:rsidRPr="00A31D2A">
        <w:rPr>
          <w:b/>
          <w:bCs/>
        </w:rPr>
        <w:t>Tiếng Việt</w:t>
      </w:r>
    </w:p>
    <w:p w14:paraId="30631AB5" w14:textId="6E8BD521" w:rsidR="00E23D5F" w:rsidRDefault="00E23D5F" w:rsidP="008C1587">
      <w:pPr>
        <w:ind w:firstLine="720"/>
      </w:pPr>
      <w:r w:rsidRPr="00E23D5F">
        <w:rPr>
          <w:rStyle w:val="normaltextrun"/>
          <w:color w:val="000000"/>
        </w:rPr>
        <w:t xml:space="preserve">Hiện nay, hệ thống giao thông công cộng như xe buýt, xe buýt nhanh, tàu đường sắt trên cao đang thử nghiệm, vẫn chưa đáp ứng được nhu cầu tăng trưởng của thành phố. Bên cạnh đó, với xu hướng năng lượng xanh, giảm phát thải CO2, xe đạp là phương tiện giao thông đang được chú ý tại nhiều thành phố. </w:t>
      </w:r>
      <w:r w:rsidRPr="00C12B73">
        <w:rPr>
          <w:lang w:val="vi-VN"/>
        </w:rPr>
        <w:t>Thực tế, với các độ thi lớn (megacity), việc sử dụng phương tiện cá nhân (ô tô con) đi từ các vùng ngoại ô vào vùng rìa và sau đó dùng phương tiện công cộng (bus, metro, tram…) hoặc các phương tiện thân thiện môi trường như xe đạp sẽ giúp giảm lượng xe cá nhân trong vùng trung tâm, vùng lõi đô thị</w:t>
      </w:r>
      <w:r>
        <w:rPr>
          <w:rStyle w:val="normaltextrun"/>
          <w:color w:val="000000"/>
        </w:rPr>
        <w:t xml:space="preserve">. </w:t>
      </w:r>
      <w:r>
        <w:t>Trong hoàn cảnh đó bằng việc lựa chọn đề tài “</w:t>
      </w:r>
      <w:r>
        <w:rPr>
          <w:i/>
        </w:rPr>
        <w:t>Hệ thống cho thuê – chia sẻ xe đạp công cộng</w:t>
      </w:r>
      <w:r>
        <w:t>”,</w:t>
      </w:r>
      <w:r>
        <w:rPr>
          <w:spacing w:val="-1"/>
        </w:rPr>
        <w:t xml:space="preserve"> </w:t>
      </w:r>
      <w:r>
        <w:t>em</w:t>
      </w:r>
      <w:r>
        <w:rPr>
          <w:spacing w:val="-2"/>
        </w:rPr>
        <w:t xml:space="preserve"> </w:t>
      </w:r>
      <w:r>
        <w:t>hy</w:t>
      </w:r>
      <w:r>
        <w:rPr>
          <w:spacing w:val="-2"/>
        </w:rPr>
        <w:t xml:space="preserve"> </w:t>
      </w:r>
      <w:r>
        <w:t>vọng</w:t>
      </w:r>
      <w:r>
        <w:rPr>
          <w:spacing w:val="-1"/>
        </w:rPr>
        <w:t xml:space="preserve"> </w:t>
      </w:r>
      <w:r>
        <w:t>có</w:t>
      </w:r>
      <w:r>
        <w:rPr>
          <w:spacing w:val="-4"/>
        </w:rPr>
        <w:t xml:space="preserve"> </w:t>
      </w:r>
      <w:r>
        <w:t>thể</w:t>
      </w:r>
      <w:r>
        <w:rPr>
          <w:spacing w:val="-3"/>
        </w:rPr>
        <w:t xml:space="preserve"> </w:t>
      </w:r>
      <w:r>
        <w:t>đưa</w:t>
      </w:r>
      <w:r>
        <w:rPr>
          <w:spacing w:val="-4"/>
        </w:rPr>
        <w:t xml:space="preserve"> </w:t>
      </w:r>
      <w:r>
        <w:t>ra</w:t>
      </w:r>
      <w:r>
        <w:rPr>
          <w:spacing w:val="-2"/>
        </w:rPr>
        <w:t xml:space="preserve"> </w:t>
      </w:r>
      <w:r>
        <w:t>một</w:t>
      </w:r>
      <w:r>
        <w:rPr>
          <w:spacing w:val="-3"/>
        </w:rPr>
        <w:t xml:space="preserve"> </w:t>
      </w:r>
      <w:r>
        <w:t>giải</w:t>
      </w:r>
      <w:r>
        <w:rPr>
          <w:spacing w:val="-4"/>
        </w:rPr>
        <w:t xml:space="preserve"> </w:t>
      </w:r>
      <w:r>
        <w:t>pháp đơn giản về mặt tính toán cũng như tiết kiệm chi phí để giải quyết bài toán đã</w:t>
      </w:r>
      <w:r>
        <w:rPr>
          <w:spacing w:val="-22"/>
        </w:rPr>
        <w:t xml:space="preserve"> </w:t>
      </w:r>
      <w:r>
        <w:t>nêu trên.</w:t>
      </w:r>
    </w:p>
    <w:p w14:paraId="057C36F2" w14:textId="66F8DF6B" w:rsidR="00E23D5F" w:rsidRPr="00A31D2A" w:rsidRDefault="00E23D5F" w:rsidP="00A31D2A">
      <w:pPr>
        <w:ind w:firstLine="720"/>
      </w:pPr>
      <w:r>
        <w:t>Sau quá trình tìm hiểu và nghiên cứu, em đã hoàn thành việc thiết kế một hệ thống có tác dụng cho người dùng tìm kiếm các bãi đỗ xe đạp, thuê xe và người quản lý kiểm soát được thông tin trong hệ thống.</w:t>
      </w:r>
      <w:r>
        <w:rPr>
          <w:spacing w:val="-12"/>
        </w:rPr>
        <w:t xml:space="preserve"> </w:t>
      </w:r>
      <w:r>
        <w:t>Kỹ</w:t>
      </w:r>
      <w:r>
        <w:rPr>
          <w:spacing w:val="-11"/>
        </w:rPr>
        <w:t xml:space="preserve"> </w:t>
      </w:r>
      <w:r>
        <w:t>thuật</w:t>
      </w:r>
      <w:r>
        <w:rPr>
          <w:spacing w:val="-11"/>
        </w:rPr>
        <w:t xml:space="preserve"> </w:t>
      </w:r>
      <w:r>
        <w:t>quan</w:t>
      </w:r>
      <w:r>
        <w:rPr>
          <w:spacing w:val="-12"/>
        </w:rPr>
        <w:t xml:space="preserve"> </w:t>
      </w:r>
      <w:r>
        <w:t>trọng</w:t>
      </w:r>
      <w:r>
        <w:rPr>
          <w:spacing w:val="-11"/>
        </w:rPr>
        <w:t xml:space="preserve"> </w:t>
      </w:r>
      <w:r>
        <w:t>nhất</w:t>
      </w:r>
      <w:r>
        <w:rPr>
          <w:spacing w:val="-12"/>
        </w:rPr>
        <w:t xml:space="preserve"> </w:t>
      </w:r>
      <w:r>
        <w:t>trong</w:t>
      </w:r>
      <w:r>
        <w:rPr>
          <w:spacing w:val="-11"/>
        </w:rPr>
        <w:t xml:space="preserve"> </w:t>
      </w:r>
      <w:r>
        <w:t>hệ</w:t>
      </w:r>
      <w:r>
        <w:rPr>
          <w:spacing w:val="-12"/>
        </w:rPr>
        <w:t xml:space="preserve"> </w:t>
      </w:r>
      <w:r>
        <w:t>thống</w:t>
      </w:r>
      <w:r>
        <w:rPr>
          <w:spacing w:val="-11"/>
        </w:rPr>
        <w:t xml:space="preserve"> </w:t>
      </w:r>
      <w:r>
        <w:t xml:space="preserve">chính là việc truyền tải thông tin giữa khoá và server được thực hiện bằng giao thức MQTT </w:t>
      </w:r>
      <w:r w:rsidRPr="0070099A">
        <w:t>(Message Queuing Telemetry Transport)</w:t>
      </w:r>
      <w:r>
        <w:t>, giao tiếp giữa server và mobile app được thực hiện bằng giao thức HTTP</w:t>
      </w:r>
      <w:r w:rsidRPr="0070099A">
        <w:t xml:space="preserve"> (HyperText Transfer Protocol)</w:t>
      </w:r>
      <w:r w:rsidR="00CE34C7">
        <w:t xml:space="preserve"> k</w:t>
      </w:r>
      <w:r w:rsidR="007D4452">
        <w:t>ết</w:t>
      </w:r>
      <w:r w:rsidR="00CE34C7">
        <w:t xml:space="preserve"> hợp</w:t>
      </w:r>
      <w:r>
        <w:t xml:space="preserve"> giao thức </w:t>
      </w:r>
      <w:r w:rsidRPr="0070099A">
        <w:t>WebSocket</w:t>
      </w:r>
      <w:r>
        <w:t>.</w:t>
      </w:r>
    </w:p>
    <w:p w14:paraId="5863D411" w14:textId="0005F778" w:rsidR="00E23D5F" w:rsidRPr="00A31D2A" w:rsidRDefault="00E23D5F" w:rsidP="00A31D2A">
      <w:pPr>
        <w:pStyle w:val="ListParagraph"/>
        <w:numPr>
          <w:ilvl w:val="0"/>
          <w:numId w:val="24"/>
        </w:numPr>
        <w:rPr>
          <w:b/>
          <w:bCs/>
        </w:rPr>
      </w:pPr>
      <w:r w:rsidRPr="00A31D2A">
        <w:rPr>
          <w:b/>
          <w:bCs/>
        </w:rPr>
        <w:t>Tiếng Anh (English)</w:t>
      </w:r>
    </w:p>
    <w:p w14:paraId="60433C84" w14:textId="00F702F7" w:rsidR="00E23D5F" w:rsidRDefault="00E23D5F" w:rsidP="008C1587">
      <w:pPr>
        <w:ind w:firstLine="720"/>
      </w:pPr>
      <w:r>
        <w:t xml:space="preserve">Currently, public transport systems such as buses, express buses, and elevated railways are being tested, which have not yet met the growth needs of the city. Besides, with the trend of green energy, reducing CO2 emissions, bicycles are a transport that are being noticed in many cities. In fact, with large cities (megacity), the use of private vehicles (cars) to go from the suburbs to the </w:t>
      </w:r>
      <w:r w:rsidRPr="00E23D5F">
        <w:t>downtown</w:t>
      </w:r>
      <w:r>
        <w:t xml:space="preserve"> and then use public transport (bus, metro, tram...) </w:t>
      </w:r>
      <w:proofErr w:type="gramStart"/>
      <w:r>
        <w:t>or  environmentally</w:t>
      </w:r>
      <w:proofErr w:type="gramEnd"/>
      <w:r>
        <w:t xml:space="preserve"> friendly vehicles such as bicycles will help reduce the number of private vehicles in the central and urban core areas. In that situation, by choosing the topic "Public bicycle rental - sharing system", I hope to be able to come up with a simple solution in terms of calculation as well as cost savings to solve the problem. calculation mentioned above.</w:t>
      </w:r>
    </w:p>
    <w:p w14:paraId="0121972C" w14:textId="59F5651F" w:rsidR="004B32F2" w:rsidRDefault="00E23D5F" w:rsidP="008C1587">
      <w:pPr>
        <w:tabs>
          <w:tab w:val="left" w:pos="720"/>
        </w:tabs>
        <w:ind w:firstLine="720"/>
      </w:pPr>
      <w:r>
        <w:lastRenderedPageBreak/>
        <w:t xml:space="preserve">After a process of </w:t>
      </w:r>
      <w:r w:rsidR="00CE34C7">
        <w:t xml:space="preserve">understanding </w:t>
      </w:r>
      <w:r>
        <w:t xml:space="preserve">and research, </w:t>
      </w:r>
      <w:r w:rsidR="00CE34C7">
        <w:t>i</w:t>
      </w:r>
      <w:r>
        <w:t xml:space="preserve"> ha</w:t>
      </w:r>
      <w:r w:rsidR="00CE34C7">
        <w:t>ve</w:t>
      </w:r>
      <w:r>
        <w:t xml:space="preserve"> completed the design of a system that works for users to search for bicycle parking, rent a car and the manager to control the information in the system. The most important technique in the system is that the transmission of information between the </w:t>
      </w:r>
      <w:r w:rsidR="00CE34C7">
        <w:t>smart key</w:t>
      </w:r>
      <w:r>
        <w:t xml:space="preserve"> and the server is done using the MQTT protocol (Message Queuing Telemetry Transport), the communication between the server and the mobile app is done using the HTTP protocol (HyperText Transfer Protocol)</w:t>
      </w:r>
      <w:r w:rsidR="00CE34C7">
        <w:t xml:space="preserve"> </w:t>
      </w:r>
      <w:r w:rsidR="00CE34C7" w:rsidRPr="00CE34C7">
        <w:t>combined with the WebSocket protocol.</w:t>
      </w:r>
    </w:p>
    <w:p w14:paraId="556E82A6" w14:textId="2DD9661D" w:rsidR="00CE34C7" w:rsidRDefault="00CE34C7" w:rsidP="00E23D5F">
      <w:pPr>
        <w:ind w:firstLine="360"/>
      </w:pPr>
    </w:p>
    <w:p w14:paraId="082F204F" w14:textId="74EE66B0" w:rsidR="00CE34C7" w:rsidRDefault="00CE34C7" w:rsidP="00E23D5F">
      <w:pPr>
        <w:ind w:firstLine="360"/>
      </w:pPr>
    </w:p>
    <w:p w14:paraId="78E66B24" w14:textId="1AC243F5" w:rsidR="00CE34C7" w:rsidRDefault="00CE34C7" w:rsidP="00E23D5F">
      <w:pPr>
        <w:ind w:firstLine="360"/>
      </w:pPr>
    </w:p>
    <w:p w14:paraId="29B5C96C" w14:textId="3FDC507F" w:rsidR="00CE34C7" w:rsidRDefault="00CE34C7" w:rsidP="00E23D5F">
      <w:pPr>
        <w:ind w:firstLine="360"/>
      </w:pPr>
    </w:p>
    <w:p w14:paraId="0208EE3C" w14:textId="618BB259" w:rsidR="00CE34C7" w:rsidRDefault="00CE34C7" w:rsidP="00E23D5F">
      <w:pPr>
        <w:ind w:firstLine="360"/>
      </w:pPr>
    </w:p>
    <w:p w14:paraId="4745D9B9" w14:textId="1B76FD3F" w:rsidR="00CE34C7" w:rsidRDefault="00CE34C7" w:rsidP="00E23D5F">
      <w:pPr>
        <w:ind w:firstLine="360"/>
      </w:pPr>
    </w:p>
    <w:p w14:paraId="3EDE148E" w14:textId="273939E2" w:rsidR="00CE34C7" w:rsidRDefault="00CE34C7" w:rsidP="00E23D5F">
      <w:pPr>
        <w:ind w:firstLine="360"/>
      </w:pPr>
    </w:p>
    <w:p w14:paraId="596E660C" w14:textId="41A7D1BA" w:rsidR="00CE34C7" w:rsidRDefault="00CE34C7" w:rsidP="00E23D5F">
      <w:pPr>
        <w:ind w:firstLine="360"/>
      </w:pPr>
    </w:p>
    <w:p w14:paraId="5E25B073" w14:textId="65687ED2" w:rsidR="00CE34C7" w:rsidRDefault="00CE34C7" w:rsidP="00E23D5F">
      <w:pPr>
        <w:ind w:firstLine="360"/>
      </w:pPr>
    </w:p>
    <w:p w14:paraId="74D62503" w14:textId="07B41EDE" w:rsidR="00CE34C7" w:rsidRDefault="00CE34C7" w:rsidP="00E23D5F">
      <w:pPr>
        <w:ind w:firstLine="360"/>
      </w:pPr>
    </w:p>
    <w:p w14:paraId="2410CFE4" w14:textId="59C70BB3" w:rsidR="00CE34C7" w:rsidRDefault="00CE34C7" w:rsidP="00E23D5F">
      <w:pPr>
        <w:ind w:firstLine="360"/>
      </w:pPr>
    </w:p>
    <w:p w14:paraId="4418AEB7" w14:textId="7E3BEEA4" w:rsidR="00CE34C7" w:rsidRDefault="00CE34C7" w:rsidP="00E23D5F">
      <w:pPr>
        <w:ind w:firstLine="360"/>
      </w:pPr>
    </w:p>
    <w:p w14:paraId="5C3F000A" w14:textId="146A5C0A" w:rsidR="00CE34C7" w:rsidRDefault="00CE34C7" w:rsidP="00E23D5F">
      <w:pPr>
        <w:ind w:firstLine="360"/>
      </w:pPr>
    </w:p>
    <w:p w14:paraId="4F59B537" w14:textId="66B09F65" w:rsidR="00CE34C7" w:rsidRDefault="00CE34C7" w:rsidP="00E23D5F">
      <w:pPr>
        <w:ind w:firstLine="360"/>
      </w:pPr>
    </w:p>
    <w:p w14:paraId="20DFD4AA" w14:textId="2386D5B3" w:rsidR="00CE34C7" w:rsidRDefault="00CE34C7" w:rsidP="00E23D5F">
      <w:pPr>
        <w:ind w:firstLine="360"/>
      </w:pPr>
    </w:p>
    <w:p w14:paraId="06C10301" w14:textId="74A002C8" w:rsidR="008C1587" w:rsidRDefault="008C1587" w:rsidP="00E23D5F">
      <w:pPr>
        <w:ind w:firstLine="360"/>
      </w:pPr>
    </w:p>
    <w:p w14:paraId="3997969C" w14:textId="0779C481" w:rsidR="00A31D2A" w:rsidRDefault="00A31D2A" w:rsidP="00E23D5F">
      <w:pPr>
        <w:ind w:firstLine="360"/>
      </w:pPr>
    </w:p>
    <w:p w14:paraId="65743691" w14:textId="77777777" w:rsidR="00A31D2A" w:rsidRDefault="00A31D2A" w:rsidP="00E23D5F">
      <w:pPr>
        <w:ind w:firstLine="360"/>
      </w:pPr>
    </w:p>
    <w:p w14:paraId="1EAF2C20" w14:textId="13E5C34D" w:rsidR="00E247D0" w:rsidRDefault="00E247D0" w:rsidP="00D36E77">
      <w:pPr>
        <w:pStyle w:val="Heading1"/>
        <w:numPr>
          <w:ilvl w:val="0"/>
          <w:numId w:val="0"/>
        </w:numPr>
      </w:pPr>
      <w:bookmarkStart w:id="6" w:name="_Toc110111737"/>
      <w:r>
        <w:lastRenderedPageBreak/>
        <w:t>PHẦN MỞ ĐẦU</w:t>
      </w:r>
      <w:bookmarkEnd w:id="6"/>
    </w:p>
    <w:p w14:paraId="5A75781D" w14:textId="77777777" w:rsidR="00CE34C7" w:rsidRPr="00D36E77" w:rsidRDefault="00CE34C7" w:rsidP="00CE34C7">
      <w:pPr>
        <w:pStyle w:val="ListParagraph"/>
        <w:numPr>
          <w:ilvl w:val="0"/>
          <w:numId w:val="20"/>
        </w:numPr>
        <w:spacing w:before="0" w:line="324" w:lineRule="auto"/>
        <w:rPr>
          <w:b/>
          <w:bCs/>
        </w:rPr>
      </w:pPr>
      <w:r w:rsidRPr="00D36E77">
        <w:rPr>
          <w:b/>
          <w:bCs/>
        </w:rPr>
        <w:t>Vấn đề đồ án cần giải quyết</w:t>
      </w:r>
    </w:p>
    <w:p w14:paraId="678DD576" w14:textId="26ACD06C" w:rsidR="00CE34C7" w:rsidRDefault="00CE34C7" w:rsidP="008C1587">
      <w:pPr>
        <w:ind w:firstLine="720"/>
      </w:pPr>
      <w:r>
        <w:t>Như đã nói trong lời nói đầu, tình trạng ô nhiễm không khí và tắc nghẽn giao thông ngày càng trở nên nghiêm trọng nên các phương tiện công cộng được sử dụng với tần suất cao. Đạp xe góp phần giảm ô nhiếm không khí và mang đến môi trường xanh, sạch đẹp cho cộng đồng. Phí di chuyển tiết kiệm, tốt cho sức khỏe và hỗ trợ di chuyển ở cự li ngắn. Với việc lựa chọn đề tài “</w:t>
      </w:r>
      <w:r w:rsidRPr="00B861D5">
        <w:t>Hệ thống cho thuê - chia sẻ xe đạp công cộng</w:t>
      </w:r>
      <w:r>
        <w:t>”, vấn đề chính mà em giải quyết là thuê xe nhanh gọn bằng việc quét mã QR và thánh toán online, lưu lại quãng đường di chuyển của xe và tìm đến các bãi đỗ xe gần nhất để trả xe.</w:t>
      </w:r>
      <w:r w:rsidR="00D36E77">
        <w:t xml:space="preserve"> Cùng với đó hệ thống cho phép người quản lý theo dõi được các thông tin của hệ thống.</w:t>
      </w:r>
    </w:p>
    <w:p w14:paraId="47430368" w14:textId="1F1EA4AE" w:rsidR="00CE34C7" w:rsidRPr="00D36E77" w:rsidRDefault="00D36E77" w:rsidP="00CE34C7">
      <w:pPr>
        <w:pStyle w:val="ListParagraph"/>
        <w:numPr>
          <w:ilvl w:val="0"/>
          <w:numId w:val="20"/>
        </w:numPr>
        <w:spacing w:before="0" w:line="324" w:lineRule="auto"/>
        <w:rPr>
          <w:b/>
          <w:bCs/>
        </w:rPr>
      </w:pPr>
      <w:r>
        <w:rPr>
          <w:b/>
          <w:bCs/>
        </w:rPr>
        <w:t>P</w:t>
      </w:r>
      <w:r w:rsidR="00CE34C7" w:rsidRPr="00D36E77">
        <w:rPr>
          <w:b/>
          <w:bCs/>
        </w:rPr>
        <w:t>hương pháp hiện có</w:t>
      </w:r>
    </w:p>
    <w:p w14:paraId="5DA654F8" w14:textId="51560440" w:rsidR="00D36E77" w:rsidRPr="00D36E77" w:rsidRDefault="00D36E77" w:rsidP="008C1587">
      <w:pPr>
        <w:spacing w:before="0" w:line="324" w:lineRule="auto"/>
        <w:ind w:firstLine="720"/>
        <w:rPr>
          <w:b/>
          <w:bCs/>
        </w:rPr>
      </w:pPr>
      <w:r>
        <w:t>D</w:t>
      </w:r>
      <w:r w:rsidRPr="0040236C">
        <w:t>ịch vụ cho thuê xe đạp theo giờ ngày càng trở nên phổ biến và thu hút rất nhiều sự quan tâm</w:t>
      </w:r>
      <w:r>
        <w:t xml:space="preserve">. </w:t>
      </w:r>
      <w:r w:rsidRPr="0040236C">
        <w:t>Khi thuê xe</w:t>
      </w:r>
      <w:r>
        <w:t xml:space="preserve"> thì cần nộp tiền trước và nộp chứng mình thư hoặc giấy tờ các nhân có thể làm chứng. Luôn cần người túc trực để cho thuê xe khi khách đến và tiếp nhận lại xe khi khách kết thúc lần thuê xe.</w:t>
      </w:r>
    </w:p>
    <w:p w14:paraId="087FA9B0" w14:textId="2717F889" w:rsidR="00CE34C7" w:rsidRPr="00D36E77" w:rsidRDefault="00CE34C7" w:rsidP="00CE34C7">
      <w:pPr>
        <w:pStyle w:val="ListParagraph"/>
        <w:numPr>
          <w:ilvl w:val="0"/>
          <w:numId w:val="20"/>
        </w:numPr>
        <w:spacing w:before="0" w:line="324" w:lineRule="auto"/>
        <w:rPr>
          <w:b/>
          <w:bCs/>
        </w:rPr>
      </w:pPr>
      <w:r w:rsidRPr="00D36E77">
        <w:rPr>
          <w:b/>
          <w:bCs/>
        </w:rPr>
        <w:t>Mục đích và phạm vi đồ án</w:t>
      </w:r>
    </w:p>
    <w:p w14:paraId="30411B95" w14:textId="52C59DE1" w:rsidR="00D36E77" w:rsidRPr="00D36E77" w:rsidRDefault="00CE34C7" w:rsidP="008C1587">
      <w:pPr>
        <w:ind w:firstLine="720"/>
      </w:pPr>
      <w:r>
        <w:t>Khi lựa chọn thực hiện Đồ Án Tốt Nghiệp bằng một đề tài về thuê xe đạp công cộng nhằm kết nối giao thông và lan tỏa hình thức đi xe đạp trên các tuyến phố văn minh, hiện đại. Em đã xác định mục đích chính là cho thuê xe một cách đơn giản và nhanh chóng chỉ cần một chiếc điện thoại di động thông minh.</w:t>
      </w:r>
    </w:p>
    <w:p w14:paraId="0F155FE7" w14:textId="5F677635" w:rsidR="00CE34C7" w:rsidRPr="00D36E77" w:rsidRDefault="00CE34C7" w:rsidP="00CE34C7">
      <w:pPr>
        <w:pStyle w:val="ListParagraph"/>
        <w:numPr>
          <w:ilvl w:val="0"/>
          <w:numId w:val="20"/>
        </w:numPr>
        <w:spacing w:before="0" w:line="324" w:lineRule="auto"/>
        <w:rPr>
          <w:b/>
          <w:bCs/>
        </w:rPr>
      </w:pPr>
      <w:r w:rsidRPr="00D36E77">
        <w:rPr>
          <w:b/>
          <w:bCs/>
        </w:rPr>
        <w:t>Tóm tắt cấu trúc đồ án</w:t>
      </w:r>
    </w:p>
    <w:p w14:paraId="1AA770F7" w14:textId="56C37EF5" w:rsidR="008C1587" w:rsidRDefault="00CE34C7" w:rsidP="008C1587">
      <w:pPr>
        <w:ind w:firstLine="720"/>
      </w:pPr>
      <w:r>
        <w:t xml:space="preserve">Đồ án được thực hiện bằng việc sử dụng công cụ lập trình là Android Studio, ngôn ngữ lập trình Java – ngôn ngữ phổ biến thường được sử dụng lập trình ứng </w:t>
      </w:r>
      <w:proofErr w:type="gramStart"/>
      <w:r>
        <w:t>dụng.Sử</w:t>
      </w:r>
      <w:proofErr w:type="gramEnd"/>
      <w:r>
        <w:t xml:space="preserve"> dụng MySQL để quản lí dữ liệu và Google Map</w:t>
      </w:r>
      <w:r w:rsidR="00D36E77">
        <w:t xml:space="preserve"> Api</w:t>
      </w:r>
      <w:r>
        <w:t xml:space="preserve"> để xác định vị trí các bãi đỗ xe và đường đi của xe. </w:t>
      </w:r>
      <w:r w:rsidR="00D36E77">
        <w:t xml:space="preserve">Việc truyền tải thông tin giữa khoá và server được thực hiện bằng giao thức MQTT </w:t>
      </w:r>
      <w:r w:rsidR="00D36E77" w:rsidRPr="0070099A">
        <w:t>(Message Queuing Telemetry Transport)</w:t>
      </w:r>
      <w:r w:rsidR="00D36E77">
        <w:t>, giao tiếp giữa server và mobile app được thực hiện bằng giao thức HTTP</w:t>
      </w:r>
      <w:r w:rsidR="00D36E77" w:rsidRPr="0070099A">
        <w:t xml:space="preserve"> (HyperText Transfer Protocol)</w:t>
      </w:r>
      <w:r w:rsidR="00D36E77">
        <w:t xml:space="preserve"> kết hợp giao </w:t>
      </w:r>
      <w:r w:rsidR="00D36E77">
        <w:lastRenderedPageBreak/>
        <w:t xml:space="preserve">thức </w:t>
      </w:r>
      <w:r w:rsidR="00D36E77" w:rsidRPr="0070099A">
        <w:t>WebSocket</w:t>
      </w:r>
      <w:r w:rsidR="008C1587">
        <w:t xml:space="preserve">. Nội dung chính của đồ án sẽ được chúng em trình bày theo </w:t>
      </w:r>
      <w:r w:rsidR="00785370">
        <w:t>3</w:t>
      </w:r>
      <w:r w:rsidR="008C1587">
        <w:t xml:space="preserve"> phần chính tương ứng với </w:t>
      </w:r>
      <w:r w:rsidR="00785370">
        <w:t>3</w:t>
      </w:r>
      <w:r w:rsidR="008C1587">
        <w:t xml:space="preserve"> chương và một kết luận cuối</w:t>
      </w:r>
      <w:r w:rsidR="008C1587">
        <w:rPr>
          <w:spacing w:val="-7"/>
        </w:rPr>
        <w:t xml:space="preserve"> </w:t>
      </w:r>
      <w:r w:rsidR="008C1587">
        <w:t>cùng.</w:t>
      </w:r>
    </w:p>
    <w:p w14:paraId="742BE0F2" w14:textId="75D568BD" w:rsidR="00785370" w:rsidRPr="00785370" w:rsidRDefault="00785370" w:rsidP="00785370">
      <w:pPr>
        <w:ind w:firstLine="720"/>
      </w:pPr>
      <w:r w:rsidRPr="00785370">
        <w:rPr>
          <w:lang w:val="vi"/>
        </w:rPr>
        <w:t xml:space="preserve">Chương 1 </w:t>
      </w:r>
      <w:r>
        <w:t xml:space="preserve">trình bày về hiện trạng ô nhiêm không khí và tắt nghẽn giao thông tại các thành phố lơn hiện này. Tiếp đó là </w:t>
      </w:r>
      <w:r w:rsidRPr="00785370">
        <w:rPr>
          <w:lang w:val="vi"/>
        </w:rPr>
        <w:t xml:space="preserve">giới thiệu các phương pháp hiện có để giải quyết bài </w:t>
      </w:r>
      <w:r>
        <w:t>bài toàn cho thuê xe đạp hiện nay</w:t>
      </w:r>
      <w:r w:rsidRPr="00785370">
        <w:rPr>
          <w:lang w:val="vi"/>
        </w:rPr>
        <w:t xml:space="preserve">. Sau đó là trình bày kỹ hơn về sơ đồ khối các bước thực hiện, </w:t>
      </w:r>
      <w:r>
        <w:t>cơ sở thực lý thuyết về các công nghệ cần sử dụng trong đề tài.</w:t>
      </w:r>
    </w:p>
    <w:p w14:paraId="52619DAC" w14:textId="61841665" w:rsidR="00785370" w:rsidRPr="00785370" w:rsidRDefault="00785370" w:rsidP="00785370">
      <w:pPr>
        <w:ind w:firstLine="720"/>
      </w:pPr>
      <w:r w:rsidRPr="00785370">
        <w:rPr>
          <w:lang w:val="vi"/>
        </w:rPr>
        <w:t xml:space="preserve">Chương 2 </w:t>
      </w:r>
      <w:r>
        <w:t>sẽ trình về lý thuyết về ngôn ngữ lập trình Java – ngôn ngữ được sử dụng chính và xuyên suốt trong cả đề tài. Sau đó lẽ trình bày về các bảo mật cơ bản trong Java web.</w:t>
      </w:r>
    </w:p>
    <w:p w14:paraId="7BE2CA26" w14:textId="7CDEFA5A" w:rsidR="00785370" w:rsidRPr="00785370" w:rsidRDefault="00785370" w:rsidP="00785370">
      <w:pPr>
        <w:ind w:firstLine="720"/>
      </w:pPr>
      <w:r w:rsidRPr="00785370">
        <w:rPr>
          <w:lang w:val="vi"/>
        </w:rPr>
        <w:t xml:space="preserve">Chương 3 </w:t>
      </w:r>
      <w:r>
        <w:t>đưa ra trình bày về phân tích, thiết kế hệ thống. Sau đó đi vào chi tiếp chức năng, nhiệm vụ của từng khối trong hệ thống. Cuối cùng là kết quả thu được sau khi hoàn thiện hệ thống.</w:t>
      </w:r>
    </w:p>
    <w:p w14:paraId="12029167" w14:textId="1137598A" w:rsidR="008C1587" w:rsidRDefault="00785370" w:rsidP="00785370">
      <w:r w:rsidRPr="00785370">
        <w:rPr>
          <w:lang w:val="vi"/>
        </w:rPr>
        <w:t>Phần kết luận sẽ tổng kết lại các kết quả đã đạt được và chưa giải quyết được trong đồ án, từ đó đưa ra đánh giá về mức độ hoàn thành công việc. Bên cạnh đó em cũng sẽ trình bày một chút về hạn chế của đồ án này và các khả năng phát triển của đề tài này trong tương lai.</w:t>
      </w:r>
    </w:p>
    <w:p w14:paraId="787AEDAA" w14:textId="77777777" w:rsidR="008C1587" w:rsidRDefault="008C1587" w:rsidP="008C1587">
      <w:pPr>
        <w:ind w:firstLine="360"/>
      </w:pPr>
    </w:p>
    <w:p w14:paraId="5951481D" w14:textId="77777777" w:rsidR="008C1587" w:rsidRDefault="008C1587" w:rsidP="008C1587">
      <w:pPr>
        <w:ind w:firstLine="360"/>
      </w:pPr>
    </w:p>
    <w:p w14:paraId="5C605CC6" w14:textId="77777777" w:rsidR="008C1587" w:rsidRDefault="008C1587" w:rsidP="008C1587">
      <w:pPr>
        <w:ind w:firstLine="360"/>
      </w:pPr>
    </w:p>
    <w:p w14:paraId="00B12BA2" w14:textId="1E487294" w:rsidR="008C1587" w:rsidRPr="008C1587" w:rsidRDefault="008C1587" w:rsidP="008C1587">
      <w:pPr>
        <w:ind w:firstLine="360"/>
        <w:sectPr w:rsidR="008C1587" w:rsidRPr="008C1587" w:rsidSect="0041090F">
          <w:footerReference w:type="even" r:id="rId12"/>
          <w:footerReference w:type="default" r:id="rId13"/>
          <w:pgSz w:w="11906" w:h="16838" w:code="9"/>
          <w:pgMar w:top="1134" w:right="1138" w:bottom="1411" w:left="1699" w:header="850" w:footer="432" w:gutter="0"/>
          <w:pgNumType w:fmt="lowerRoman" w:start="1"/>
          <w:cols w:space="454"/>
          <w:docGrid w:type="lines" w:linePitch="360"/>
        </w:sectPr>
      </w:pPr>
    </w:p>
    <w:p w14:paraId="27E3A59E" w14:textId="6C3EA20D" w:rsidR="00424822" w:rsidRDefault="00822481" w:rsidP="00666ABB">
      <w:pPr>
        <w:pStyle w:val="Heading1"/>
        <w:numPr>
          <w:ilvl w:val="0"/>
          <w:numId w:val="10"/>
        </w:numPr>
      </w:pPr>
      <w:bookmarkStart w:id="7" w:name="_Toc110111738"/>
      <w:r>
        <w:lastRenderedPageBreak/>
        <w:t>CƠ SỞ HÌNH THÀNH HỆ THỐNG</w:t>
      </w:r>
      <w:bookmarkEnd w:id="7"/>
    </w:p>
    <w:p w14:paraId="451E4807" w14:textId="44A3A40B" w:rsidR="00E247D0" w:rsidRPr="00E247D0" w:rsidRDefault="00251D11" w:rsidP="0050557A">
      <w:pPr>
        <w:ind w:firstLine="360"/>
        <w:rPr>
          <w:color w:val="FF0000"/>
        </w:rPr>
      </w:pPr>
      <w:r w:rsidRPr="00E247D0">
        <w:rPr>
          <w:color w:val="FF0000"/>
        </w:rPr>
        <w:t>Tóm tắ</w:t>
      </w:r>
      <w:r w:rsidR="008A6229" w:rsidRPr="00E247D0">
        <w:rPr>
          <w:color w:val="FF0000"/>
        </w:rPr>
        <w:t>t</w:t>
      </w:r>
      <w:r w:rsidR="00C923CF" w:rsidRPr="00E247D0">
        <w:rPr>
          <w:color w:val="FF0000"/>
        </w:rPr>
        <w:t xml:space="preserve"> nội dung</w:t>
      </w:r>
      <w:r w:rsidR="008A6229" w:rsidRPr="00E247D0">
        <w:rPr>
          <w:color w:val="FF0000"/>
        </w:rPr>
        <w:t xml:space="preserve"> C</w:t>
      </w:r>
      <w:r w:rsidRPr="00E247D0">
        <w:rPr>
          <w:color w:val="FF0000"/>
        </w:rPr>
        <w:t>hương</w:t>
      </w:r>
      <w:r w:rsidR="00C923CF" w:rsidRPr="00E247D0">
        <w:rPr>
          <w:color w:val="FF0000"/>
        </w:rPr>
        <w:t xml:space="preserve"> 1</w:t>
      </w:r>
      <w:r w:rsidRPr="00E247D0">
        <w:rPr>
          <w:color w:val="FF0000"/>
        </w:rPr>
        <w:t xml:space="preserve"> được trình bày tại đây</w:t>
      </w:r>
      <w:r w:rsidR="008A6229" w:rsidRPr="00E247D0">
        <w:rPr>
          <w:color w:val="FF0000"/>
        </w:rPr>
        <w:t>, dài khoảng từ 5 đến 10 dòng.</w:t>
      </w:r>
    </w:p>
    <w:p w14:paraId="603BEF0A" w14:textId="6B72A385" w:rsidR="00D84378" w:rsidRDefault="00822481" w:rsidP="00E7754F">
      <w:pPr>
        <w:pStyle w:val="Heading2"/>
      </w:pPr>
      <w:bookmarkStart w:id="8" w:name="_Toc110111739"/>
      <w:r>
        <w:t>Vấn đề ô nhiễm mỗi trường, tắc đường do xe cơ giới và các biện pháp hiện có</w:t>
      </w:r>
      <w:bookmarkEnd w:id="8"/>
    </w:p>
    <w:p w14:paraId="38E76D2E" w14:textId="1CE88050" w:rsidR="00822481" w:rsidRDefault="00822481" w:rsidP="00822481">
      <w:pPr>
        <w:pStyle w:val="Heading3"/>
      </w:pPr>
      <w:bookmarkStart w:id="9" w:name="_Toc110111740"/>
      <w:r>
        <w:t>Vấn đề ô nhiễm mỗi trường, tắc đường do xe cơ giới ở nước ta</w:t>
      </w:r>
      <w:bookmarkEnd w:id="9"/>
    </w:p>
    <w:p w14:paraId="1E8F4E83" w14:textId="2B1F7F91" w:rsidR="00822481" w:rsidRDefault="00822481" w:rsidP="00822481">
      <w:pPr>
        <w:ind w:firstLine="720"/>
      </w:pPr>
      <w:r>
        <w:t xml:space="preserve">Theo thống kê của Tổng Cục Thống Kê năm 2019, tổng dân số ở hai thành phố lớn của nước ta là Hà Nội và thành phố Hồ Chí Minh chiếm tới gần 18% dân số cả nước (17 triệu người trên tổng số 96 triệu người), dân số thành thị chiếm 34,4% tổng dân số cả nước. Do vậy có thể nói rằng dân cư nước ta đang ngày càng tập trung về các đô thị lớn – những nơi có điều kiện kinh tế phát triển nhất cả nước. Do vậy mà số lượng xe cơ giới trong các đô thị đã và đang gia tăng nhanh chóng trong khi cơ sở hạ tầng cụ thể thì cần nhiều thời gian để quy hoạch và xây dựng. Vấn </w:t>
      </w:r>
    </w:p>
    <w:p w14:paraId="726DA920" w14:textId="73FE2D74" w:rsidR="00822481" w:rsidRDefault="00822481" w:rsidP="00822481">
      <w:pPr>
        <w:ind w:firstLine="720"/>
      </w:pPr>
    </w:p>
    <w:p w14:paraId="7922ACA7" w14:textId="42468A10" w:rsidR="00822481" w:rsidRDefault="00822481" w:rsidP="00822481">
      <w:pPr>
        <w:ind w:firstLine="720"/>
      </w:pPr>
    </w:p>
    <w:p w14:paraId="272B6A58" w14:textId="479B8656" w:rsidR="00822481" w:rsidRDefault="00822481" w:rsidP="00822481">
      <w:pPr>
        <w:ind w:firstLine="720"/>
      </w:pPr>
    </w:p>
    <w:p w14:paraId="347D7F50" w14:textId="4D89F362" w:rsidR="00822481" w:rsidRDefault="00822481" w:rsidP="00822481">
      <w:pPr>
        <w:ind w:firstLine="720"/>
      </w:pPr>
    </w:p>
    <w:p w14:paraId="404ACFD7" w14:textId="111451C3" w:rsidR="00822481" w:rsidRDefault="00822481" w:rsidP="00822481">
      <w:pPr>
        <w:ind w:firstLine="720"/>
      </w:pPr>
    </w:p>
    <w:p w14:paraId="53915378" w14:textId="093C1430" w:rsidR="00822481" w:rsidRDefault="00822481" w:rsidP="00822481">
      <w:pPr>
        <w:ind w:firstLine="720"/>
      </w:pPr>
    </w:p>
    <w:p w14:paraId="60DF3700" w14:textId="6E4DD25D" w:rsidR="00822481" w:rsidRDefault="00822481" w:rsidP="00822481">
      <w:pPr>
        <w:ind w:firstLine="720"/>
      </w:pPr>
    </w:p>
    <w:p w14:paraId="3A8C320C" w14:textId="2F68BE5E" w:rsidR="00822481" w:rsidRDefault="00822481" w:rsidP="00822481">
      <w:pPr>
        <w:ind w:firstLine="720"/>
      </w:pPr>
    </w:p>
    <w:p w14:paraId="605BE4FA" w14:textId="406C39F0" w:rsidR="00822481" w:rsidRDefault="00822481" w:rsidP="00822481">
      <w:pPr>
        <w:ind w:firstLine="720"/>
      </w:pPr>
    </w:p>
    <w:p w14:paraId="12F79457" w14:textId="3F029384" w:rsidR="00822481" w:rsidRDefault="00822481" w:rsidP="00822481">
      <w:pPr>
        <w:ind w:firstLine="720"/>
      </w:pPr>
    </w:p>
    <w:p w14:paraId="60E1F47C" w14:textId="576D2877" w:rsidR="00822481" w:rsidRDefault="00822481" w:rsidP="00822481">
      <w:pPr>
        <w:ind w:firstLine="720"/>
      </w:pPr>
    </w:p>
    <w:p w14:paraId="11B63AE5" w14:textId="16FE189E" w:rsidR="00822481" w:rsidRDefault="00822481" w:rsidP="00822481">
      <w:pPr>
        <w:ind w:firstLine="720"/>
      </w:pPr>
    </w:p>
    <w:p w14:paraId="2D032C6F" w14:textId="6DCC594A" w:rsidR="00822481" w:rsidRDefault="00822481" w:rsidP="00822481">
      <w:pPr>
        <w:ind w:firstLine="720"/>
      </w:pPr>
    </w:p>
    <w:p w14:paraId="538A6A36" w14:textId="17568A34" w:rsidR="00822481" w:rsidRDefault="00822481" w:rsidP="00822481">
      <w:pPr>
        <w:pStyle w:val="Heading1"/>
      </w:pPr>
      <w:bookmarkStart w:id="10" w:name="_Toc110111741"/>
      <w:r>
        <w:lastRenderedPageBreak/>
        <w:t>LÝ THUYẾT VỀ JAVA</w:t>
      </w:r>
      <w:bookmarkEnd w:id="10"/>
    </w:p>
    <w:p w14:paraId="773B5810" w14:textId="1B5B29B0" w:rsidR="00296F62" w:rsidRPr="00296F62" w:rsidRDefault="00296F62" w:rsidP="00296F62">
      <w:pPr>
        <w:ind w:firstLine="720"/>
      </w:pPr>
      <w:r>
        <w:rPr>
          <w:lang w:val="vi-VN"/>
        </w:rPr>
        <w:t>J</w:t>
      </w:r>
      <w:r w:rsidRPr="00D20EF7">
        <w:rPr>
          <w:lang w:val="vi-VN"/>
        </w:rPr>
        <w:t>ava là một một ngôn ngữ lập trình hiện đại, bậc cao, hướng đối tượng, bảo mật và mạnh mẽ</w:t>
      </w:r>
      <w:r>
        <w:rPr>
          <w:lang w:val="vi-VN"/>
        </w:rPr>
        <w:t>. Java được biết đến với tính năng viết 1 lần dùng ở mọi nơi vì nó có thể hoạc động ở bấ</w:t>
      </w:r>
      <w:r w:rsidRPr="00D20EF7">
        <w:rPr>
          <w:lang w:val="vi-VN"/>
        </w:rPr>
        <w:t xml:space="preserve">t cứ môi trường phần cứng hoặc phần mềm </w:t>
      </w:r>
      <w:r>
        <w:rPr>
          <w:lang w:val="vi-VN"/>
        </w:rPr>
        <w:t>nhờ</w:t>
      </w:r>
      <w:r w:rsidRPr="00D20EF7">
        <w:rPr>
          <w:lang w:val="vi-VN"/>
        </w:rPr>
        <w:t xml:space="preserve"> môi trường runtime riêng cho mình (JRE)</w:t>
      </w:r>
      <w:r>
        <w:t>. Phiên bản mới nhất của java hiện đang là phiên bản java 17 nhưng phiên bản phổ biến nhất, mang lại đột phá nhất đang là java 8.</w:t>
      </w:r>
    </w:p>
    <w:p w14:paraId="64DF4396" w14:textId="19E4D7F0" w:rsidR="005446D6" w:rsidRPr="00296F62" w:rsidRDefault="005446D6" w:rsidP="00296F62">
      <w:pPr>
        <w:pStyle w:val="Heading2"/>
      </w:pPr>
      <w:bookmarkStart w:id="11" w:name="_Toc110111742"/>
      <w:r>
        <w:t xml:space="preserve">Java </w:t>
      </w:r>
      <w:r w:rsidR="00476710">
        <w:t>C</w:t>
      </w:r>
      <w:r>
        <w:t>ore</w:t>
      </w:r>
      <w:bookmarkEnd w:id="11"/>
    </w:p>
    <w:p w14:paraId="6430AE54" w14:textId="552BC3DA" w:rsidR="005446D6" w:rsidRDefault="005446D6" w:rsidP="005446D6">
      <w:pPr>
        <w:rPr>
          <w:lang w:val="vi-VN"/>
        </w:rPr>
      </w:pPr>
      <w:r>
        <w:rPr>
          <w:lang w:val="vi-VN"/>
        </w:rPr>
        <w:tab/>
        <w:t>Java đã phát triển rất nhiều, có thể nói để học, hiểu hết được tất cả mọi kiến thức về Java gần như là không thể, ta chỉ nên học sâu về 1 số kiến thức phục vụ cho 1 công việc nhất định. Tuy nhiên để làm được điều đó thì đều cần phải kĩ các kiến thức cơ bản nhất của Java (Java core).</w:t>
      </w:r>
    </w:p>
    <w:p w14:paraId="20F151E3" w14:textId="35F1DAD7" w:rsidR="005446D6" w:rsidRDefault="00296F62" w:rsidP="001477B7">
      <w:pPr>
        <w:pStyle w:val="Heading3"/>
      </w:pPr>
      <w:bookmarkStart w:id="12" w:name="_Toc110111743"/>
      <w:r>
        <w:t xml:space="preserve">Biến </w:t>
      </w:r>
      <w:r>
        <w:rPr>
          <w:lang w:val="vi-VN"/>
        </w:rPr>
        <w:t>nguyên thuỷ (</w:t>
      </w:r>
      <w:r w:rsidRPr="00D20EF7">
        <w:rPr>
          <w:lang w:val="vi-VN"/>
        </w:rPr>
        <w:t>primitive</w:t>
      </w:r>
      <w:r>
        <w:rPr>
          <w:lang w:val="vi-VN"/>
        </w:rPr>
        <w:t>) và tham chiếu (</w:t>
      </w:r>
      <w:r w:rsidRPr="00D20EF7">
        <w:rPr>
          <w:lang w:val="vi-VN"/>
        </w:rPr>
        <w:t>reference</w:t>
      </w:r>
      <w:r>
        <w:rPr>
          <w:lang w:val="vi-VN"/>
        </w:rPr>
        <w:t>)</w:t>
      </w:r>
      <w:bookmarkEnd w:id="12"/>
    </w:p>
    <w:p w14:paraId="32F2BDF3" w14:textId="6C98A209" w:rsidR="00296F62" w:rsidRDefault="00296F62" w:rsidP="00296F62">
      <w:pPr>
        <w:ind w:firstLine="720"/>
      </w:pPr>
      <w:r>
        <w:t>Biến nguyên thuỷ trong java bao gồm 8 kiểu dữ liệu</w:t>
      </w:r>
      <w:r w:rsidR="00A23793">
        <w:t>:</w:t>
      </w:r>
    </w:p>
    <w:p w14:paraId="03472E14" w14:textId="5CBF6E70" w:rsidR="0034638A" w:rsidRDefault="00296F62" w:rsidP="0034638A">
      <w:pPr>
        <w:jc w:val="center"/>
      </w:pPr>
      <w:r>
        <w:rPr>
          <w:noProof/>
        </w:rPr>
        <w:drawing>
          <wp:inline distT="0" distB="0" distL="0" distR="0" wp14:anchorId="4BD8863B" wp14:editId="6E831873">
            <wp:extent cx="5266572" cy="2711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320895" cy="2739361"/>
                    </a:xfrm>
                    <a:prstGeom prst="rect">
                      <a:avLst/>
                    </a:prstGeom>
                  </pic:spPr>
                </pic:pic>
              </a:graphicData>
            </a:graphic>
          </wp:inline>
        </w:drawing>
      </w:r>
    </w:p>
    <w:p w14:paraId="40EB9C7E" w14:textId="02716467" w:rsidR="00A23793" w:rsidRPr="0034638A" w:rsidRDefault="001318E7" w:rsidP="001318E7">
      <w:pPr>
        <w:pStyle w:val="Caption"/>
      </w:pPr>
      <w:r w:rsidRPr="001318E7">
        <w:t>Hình 2.1 Các kiểu dữ liệu nguyên thuỷ</w:t>
      </w:r>
    </w:p>
    <w:p w14:paraId="37513F55" w14:textId="7CCDE894" w:rsidR="00296F62" w:rsidRDefault="00A23793" w:rsidP="00A23793">
      <w:pPr>
        <w:ind w:firstLine="720"/>
      </w:pPr>
      <w:r>
        <w:t>Tất cả các biến còn lại đều là biến tham chiếu. Để hiểu rõ về sự khác nhau của 2 loại biến thì ta cùng tìm hiểu ví dụ sau:</w:t>
      </w:r>
    </w:p>
    <w:p w14:paraId="115893BE" w14:textId="3975A8D1" w:rsidR="00A23793" w:rsidRDefault="00A23793" w:rsidP="00A23793">
      <w:r>
        <w:rPr>
          <w:noProof/>
        </w:rPr>
        <w:lastRenderedPageBreak/>
        <w:drawing>
          <wp:inline distT="0" distB="0" distL="0" distR="0" wp14:anchorId="26A3A758" wp14:editId="207D5D67">
            <wp:extent cx="5758815" cy="33737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758815" cy="3373755"/>
                    </a:xfrm>
                    <a:prstGeom prst="rect">
                      <a:avLst/>
                    </a:prstGeom>
                  </pic:spPr>
                </pic:pic>
              </a:graphicData>
            </a:graphic>
          </wp:inline>
        </w:drawing>
      </w:r>
    </w:p>
    <w:p w14:paraId="1BBEA224" w14:textId="3B774CA5" w:rsidR="001318E7" w:rsidRPr="001318E7" w:rsidRDefault="001318E7" w:rsidP="001318E7">
      <w:pPr>
        <w:pStyle w:val="Caption"/>
      </w:pPr>
      <w:bookmarkStart w:id="13" w:name="_Hlk109526520"/>
      <w:r w:rsidRPr="001318E7">
        <w:t>Hình 2.2 Ví dụ về biến nguyên thuỷ và biến tham chiếu</w:t>
      </w:r>
    </w:p>
    <w:bookmarkEnd w:id="13"/>
    <w:p w14:paraId="1B84EBAD" w14:textId="6E5344C4" w:rsidR="00A23793" w:rsidRDefault="00A23793" w:rsidP="00A23793">
      <w:r>
        <w:t>Và đây là kết quả:</w:t>
      </w:r>
    </w:p>
    <w:p w14:paraId="0026AAAF" w14:textId="77777777" w:rsidR="00A23793" w:rsidRDefault="00A23793" w:rsidP="00A23793">
      <w:r>
        <w:t>primitive :1</w:t>
      </w:r>
      <w:r>
        <w:tab/>
        <w:t>3</w:t>
      </w:r>
    </w:p>
    <w:p w14:paraId="0B81FF8E" w14:textId="7A1B99A6" w:rsidR="00A23793" w:rsidRDefault="00A23793" w:rsidP="00A23793">
      <w:r>
        <w:t>reference: 3</w:t>
      </w:r>
      <w:r>
        <w:tab/>
        <w:t>3</w:t>
      </w:r>
    </w:p>
    <w:p w14:paraId="0FE25BCF" w14:textId="19F1791C" w:rsidR="00A23793" w:rsidRDefault="00A23793" w:rsidP="00A23793">
      <w:pPr>
        <w:ind w:firstLine="720"/>
      </w:pPr>
      <w:r w:rsidRPr="00A23793">
        <w:t xml:space="preserve">Giải thích cho sự khác biệt này, vì kiểu dữ liệu nguyên thủy chứa dữ liệu ở trong chính ô nhớ của nó nên khi thay đổi </w:t>
      </w:r>
      <w:r>
        <w:t>b</w:t>
      </w:r>
      <w:r w:rsidRPr="00A23793">
        <w:t xml:space="preserve"> thì chỉ giá trị trong ô nhớ của </w:t>
      </w:r>
      <w:r>
        <w:t>b</w:t>
      </w:r>
      <w:r w:rsidRPr="00A23793">
        <w:t xml:space="preserve"> thay đổi mà giá trị trong ô nhớ của </w:t>
      </w:r>
      <w:r>
        <w:t>a</w:t>
      </w:r>
      <w:r w:rsidRPr="00A23793">
        <w:t xml:space="preserve"> không thay đổi. Còn đối với kiểu dữ liệu tham chiếu thì sau phép gán myNumber2 = myNumber1, thì cả myNumber</w:t>
      </w:r>
      <w:r>
        <w:t>1</w:t>
      </w:r>
      <w:r w:rsidRPr="00A23793">
        <w:t xml:space="preserve"> </w:t>
      </w:r>
      <w:r>
        <w:t>và</w:t>
      </w:r>
      <w:r w:rsidRPr="00A23793">
        <w:t xml:space="preserve"> myNumber</w:t>
      </w:r>
      <w:r>
        <w:t>2</w:t>
      </w:r>
      <w:r w:rsidRPr="00A23793">
        <w:t xml:space="preserve"> sẽ cùng tham chiếu tới 1 ô nhớ, điều này làm cho khi thay đổi giá trị myNumber1.value chính là làm thay đổi giá trị value ở tại cái ô nhớ mà cả myNumber</w:t>
      </w:r>
      <w:r>
        <w:t>1</w:t>
      </w:r>
      <w:r w:rsidRPr="00A23793">
        <w:t xml:space="preserve"> </w:t>
      </w:r>
      <w:r>
        <w:t>và</w:t>
      </w:r>
      <w:r w:rsidRPr="00A23793">
        <w:t xml:space="preserve"> myNumber</w:t>
      </w:r>
      <w:r>
        <w:t>2</w:t>
      </w:r>
      <w:r w:rsidRPr="00A23793">
        <w:t xml:space="preserve"> cùng tham chiếu tới</w:t>
      </w:r>
      <w:r>
        <w:t>.</w:t>
      </w:r>
    </w:p>
    <w:p w14:paraId="5FBFD4A7" w14:textId="7449F069" w:rsidR="00A23793" w:rsidRDefault="00A23793" w:rsidP="00A23793">
      <w:pPr>
        <w:ind w:firstLine="720"/>
      </w:pPr>
      <w:r>
        <w:t>Cần lưu ý là khi so sánh giá trị 2 biến trong java, nếu là 2 giá trị nguyên thuỷ thì sẽ so sánh về giá trị, nếu là 2 giá trị tham chiếu thì sẽ so sánh về địa chỉ ô nhớ.</w:t>
      </w:r>
    </w:p>
    <w:p w14:paraId="165032E9" w14:textId="1B596F7B" w:rsidR="00A23793" w:rsidRDefault="00A23793" w:rsidP="00A23793">
      <w:pPr>
        <w:pStyle w:val="Heading3"/>
      </w:pPr>
      <w:bookmarkStart w:id="14" w:name="_Toc110111744"/>
      <w:r>
        <w:t xml:space="preserve">Auto boxing và auto unboxing trong lớp </w:t>
      </w:r>
      <w:r w:rsidRPr="00A23793">
        <w:t>Wrapper</w:t>
      </w:r>
      <w:bookmarkEnd w:id="14"/>
    </w:p>
    <w:p w14:paraId="0877C6CE" w14:textId="50CE6B26" w:rsidR="00A23793" w:rsidRDefault="00A23793" w:rsidP="00A23793">
      <w:pPr>
        <w:ind w:firstLine="720"/>
      </w:pPr>
      <w:r>
        <w:t xml:space="preserve">Lớp Wrapper trong java cung cấp cơ chế để chuyển đổi kiểu dữ liệu nguyên thủy thành kiểu đối tượng và từ đối tượng thành kiểu dữ liệu nguyên thủy. Từ java 5.0, tính năng và chuyển đổi kiểu dữ liệu nguyên thủy thành kiểu đối tượng (autoboxing) và từ đối tượng thành kiểu dữ liệu nguyên thủy (unboxing) một cách tự động đã được thêm </w:t>
      </w:r>
      <w:r>
        <w:lastRenderedPageBreak/>
        <w:t>vào. Trong java, có 8 lớp Wrapper tương ứng với 8 kiểu dữ liệu nguyên thuỷ đã đề cập ở trên. Wrapper mang lại những lợi ích sau:</w:t>
      </w:r>
    </w:p>
    <w:p w14:paraId="39BE146E" w14:textId="75E32A27" w:rsidR="00A23793" w:rsidRPr="00A23793" w:rsidRDefault="00A23793" w:rsidP="00A23793">
      <w:pPr>
        <w:pStyle w:val="ListParagraph"/>
        <w:numPr>
          <w:ilvl w:val="0"/>
          <w:numId w:val="13"/>
        </w:numPr>
        <w:spacing w:before="0" w:after="0" w:line="360" w:lineRule="atLeast"/>
        <w:jc w:val="left"/>
        <w:rPr>
          <w:rFonts w:eastAsia="Times New Roman" w:cs="Times New Roman"/>
          <w:color w:val="000000"/>
          <w:kern w:val="0"/>
          <w:szCs w:val="26"/>
        </w:rPr>
      </w:pPr>
      <w:r w:rsidRPr="00A23793">
        <w:rPr>
          <w:rFonts w:eastAsia="Times New Roman" w:cs="Times New Roman"/>
          <w:color w:val="000000"/>
          <w:kern w:val="0"/>
          <w:szCs w:val="26"/>
        </w:rPr>
        <w:t xml:space="preserve">Wrapper Class sẽ chuyển đổi các kiểu dữ liệu nguyên thủy thành các đối </w:t>
      </w:r>
      <w:proofErr w:type="gramStart"/>
      <w:r w:rsidRPr="00A23793">
        <w:rPr>
          <w:rFonts w:eastAsia="Times New Roman" w:cs="Times New Roman"/>
          <w:color w:val="000000"/>
          <w:kern w:val="0"/>
          <w:szCs w:val="26"/>
        </w:rPr>
        <w:t>tượng .</w:t>
      </w:r>
      <w:proofErr w:type="gramEnd"/>
      <w:r w:rsidRPr="00A23793">
        <w:rPr>
          <w:rFonts w:eastAsia="Times New Roman" w:cs="Times New Roman"/>
          <w:color w:val="000000"/>
          <w:kern w:val="0"/>
          <w:szCs w:val="26"/>
        </w:rPr>
        <w:t xml:space="preserve"> Các đối tượng là cần thiết nếu chúng ta muốn sửa đổi các đối số được truyền vào phương thức (vì các kiểu nguyên thủy được truyền theo giá </w:t>
      </w:r>
      <w:proofErr w:type="gramStart"/>
      <w:r w:rsidRPr="00A23793">
        <w:rPr>
          <w:rFonts w:eastAsia="Times New Roman" w:cs="Times New Roman"/>
          <w:color w:val="000000"/>
          <w:kern w:val="0"/>
          <w:szCs w:val="26"/>
        </w:rPr>
        <w:t>trị )</w:t>
      </w:r>
      <w:proofErr w:type="gramEnd"/>
      <w:r w:rsidRPr="00A23793">
        <w:rPr>
          <w:rFonts w:eastAsia="Times New Roman" w:cs="Times New Roman"/>
          <w:color w:val="000000"/>
          <w:kern w:val="0"/>
          <w:szCs w:val="26"/>
        </w:rPr>
        <w:t>.</w:t>
      </w:r>
    </w:p>
    <w:p w14:paraId="4C22A57D" w14:textId="100AD578" w:rsidR="00A23793" w:rsidRPr="00A23793" w:rsidRDefault="00A23793" w:rsidP="00A23793">
      <w:pPr>
        <w:pStyle w:val="ListParagraph"/>
        <w:numPr>
          <w:ilvl w:val="0"/>
          <w:numId w:val="13"/>
        </w:numPr>
        <w:spacing w:before="0" w:after="0" w:line="360" w:lineRule="atLeast"/>
        <w:jc w:val="left"/>
        <w:rPr>
          <w:rFonts w:eastAsia="Times New Roman" w:cs="Times New Roman"/>
          <w:color w:val="000000"/>
          <w:kern w:val="0"/>
          <w:szCs w:val="26"/>
        </w:rPr>
      </w:pPr>
      <w:r w:rsidRPr="00A23793">
        <w:rPr>
          <w:rFonts w:eastAsia="Times New Roman" w:cs="Times New Roman"/>
          <w:color w:val="000000"/>
          <w:kern w:val="0"/>
          <w:szCs w:val="26"/>
        </w:rPr>
        <w:t xml:space="preserve">Các lớp trong gói </w:t>
      </w:r>
      <w:proofErr w:type="gramStart"/>
      <w:r w:rsidRPr="00A23793">
        <w:rPr>
          <w:rFonts w:eastAsia="Times New Roman" w:cs="Times New Roman"/>
          <w:color w:val="000000"/>
          <w:kern w:val="0"/>
          <w:szCs w:val="26"/>
        </w:rPr>
        <w:t>java.util</w:t>
      </w:r>
      <w:proofErr w:type="gramEnd"/>
      <w:r w:rsidRPr="00A23793">
        <w:rPr>
          <w:rFonts w:eastAsia="Times New Roman" w:cs="Times New Roman"/>
          <w:color w:val="000000"/>
          <w:kern w:val="0"/>
          <w:szCs w:val="26"/>
        </w:rPr>
        <w:t> chỉ xử lý các đối tượng và do đó các lớp trình bao bọc  cũng giúp ích trong trường hợp này.</w:t>
      </w:r>
    </w:p>
    <w:p w14:paraId="68338AF8" w14:textId="50DEE6CF" w:rsidR="00A23793" w:rsidRPr="00A23793" w:rsidRDefault="00A23793" w:rsidP="00A23793">
      <w:pPr>
        <w:pStyle w:val="ListParagraph"/>
        <w:numPr>
          <w:ilvl w:val="0"/>
          <w:numId w:val="13"/>
        </w:numPr>
        <w:spacing w:before="0" w:after="0" w:line="360" w:lineRule="atLeast"/>
        <w:jc w:val="left"/>
        <w:rPr>
          <w:rFonts w:eastAsia="Times New Roman" w:cs="Times New Roman"/>
          <w:color w:val="000000"/>
          <w:kern w:val="0"/>
          <w:szCs w:val="26"/>
        </w:rPr>
      </w:pPr>
      <w:r w:rsidRPr="00A23793">
        <w:rPr>
          <w:rFonts w:eastAsia="Times New Roman" w:cs="Times New Roman"/>
          <w:color w:val="000000"/>
          <w:kern w:val="0"/>
          <w:szCs w:val="26"/>
        </w:rPr>
        <w:t xml:space="preserve">Các cấu trúc dữ liệu trong khung công tác Collection như ArrayList và </w:t>
      </w:r>
      <w:proofErr w:type="gramStart"/>
      <w:r w:rsidRPr="00A23793">
        <w:rPr>
          <w:rFonts w:eastAsia="Times New Roman" w:cs="Times New Roman"/>
          <w:color w:val="000000"/>
          <w:kern w:val="0"/>
          <w:szCs w:val="26"/>
        </w:rPr>
        <w:t>Vector  chỉ</w:t>
      </w:r>
      <w:proofErr w:type="gramEnd"/>
      <w:r w:rsidRPr="00A23793">
        <w:rPr>
          <w:rFonts w:eastAsia="Times New Roman" w:cs="Times New Roman"/>
          <w:color w:val="000000"/>
          <w:kern w:val="0"/>
          <w:szCs w:val="26"/>
        </w:rPr>
        <w:t xml:space="preserve"> lưu trữ các đối tượng (kiểu tham chiếu) chứ không phải các  kiểu nguyên thủy.</w:t>
      </w:r>
    </w:p>
    <w:p w14:paraId="1C672EC7" w14:textId="1803AFCA" w:rsidR="00A23793" w:rsidRPr="00A23793" w:rsidRDefault="00A23793" w:rsidP="00A23793">
      <w:pPr>
        <w:pStyle w:val="ListParagraph"/>
        <w:numPr>
          <w:ilvl w:val="0"/>
          <w:numId w:val="13"/>
        </w:numPr>
        <w:spacing w:before="0" w:after="0" w:line="360" w:lineRule="atLeast"/>
        <w:jc w:val="left"/>
        <w:rPr>
          <w:rFonts w:eastAsia="Times New Roman" w:cs="Times New Roman"/>
          <w:color w:val="000000"/>
          <w:kern w:val="0"/>
          <w:szCs w:val="26"/>
        </w:rPr>
      </w:pPr>
      <w:r w:rsidRPr="00A23793">
        <w:rPr>
          <w:rFonts w:eastAsia="Times New Roman" w:cs="Times New Roman"/>
          <w:color w:val="000000"/>
          <w:kern w:val="0"/>
          <w:szCs w:val="26"/>
        </w:rPr>
        <w:t>Đối tượng là cần thiết để hỗ trợ đồng bộ hóa trong đa luồng </w:t>
      </w:r>
    </w:p>
    <w:p w14:paraId="2920AD27" w14:textId="28E14CE6" w:rsidR="00A23793" w:rsidRDefault="00A23793" w:rsidP="00A23793">
      <w:pPr>
        <w:pStyle w:val="Heading3"/>
      </w:pPr>
      <w:bookmarkStart w:id="15" w:name="_Toc110111745"/>
      <w:r>
        <w:t>Lớp String</w:t>
      </w:r>
      <w:bookmarkEnd w:id="15"/>
    </w:p>
    <w:p w14:paraId="2C34F4AF" w14:textId="7A2BD4BC" w:rsidR="00A23793" w:rsidRDefault="00EC23F4" w:rsidP="00EC23F4">
      <w:pPr>
        <w:ind w:firstLine="720"/>
      </w:pPr>
      <w:r>
        <w:rPr>
          <w:lang w:val="vi-VN"/>
        </w:rPr>
        <w:t>Lớp không chỉ dùng để lưu chữ 1 chuỗi mà còn cung cấp các phương thức giúp cho thao tác với 1 chuỗi trở nên rất dễ dàng</w:t>
      </w:r>
      <w:r w:rsidR="00C63878">
        <w:t>. Cần lưu ý, String là một đối tượng không thể modify sau khi đã khởi tạo. Ta cùng đến với ví dụ sau:</w:t>
      </w:r>
    </w:p>
    <w:p w14:paraId="7E8D23D5" w14:textId="5FC00D61" w:rsidR="00C63878" w:rsidRPr="00C63878" w:rsidRDefault="00C63878" w:rsidP="00C63878">
      <w:pPr>
        <w:jc w:val="center"/>
      </w:pPr>
      <w:r>
        <w:rPr>
          <w:noProof/>
        </w:rPr>
        <w:drawing>
          <wp:inline distT="0" distB="0" distL="0" distR="0" wp14:anchorId="65CE20F2" wp14:editId="2FD2D488">
            <wp:extent cx="2304762" cy="1533333"/>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2304762" cy="1533333"/>
                    </a:xfrm>
                    <a:prstGeom prst="rect">
                      <a:avLst/>
                    </a:prstGeom>
                  </pic:spPr>
                </pic:pic>
              </a:graphicData>
            </a:graphic>
          </wp:inline>
        </w:drawing>
      </w:r>
    </w:p>
    <w:p w14:paraId="53EAB84A" w14:textId="0679024F" w:rsidR="001318E7" w:rsidRPr="001318E7" w:rsidRDefault="001318E7" w:rsidP="001318E7">
      <w:pPr>
        <w:pStyle w:val="Caption"/>
      </w:pPr>
      <w:r w:rsidRPr="001318E7">
        <w:t>Hình 2.3 Ví dụ tính không thể modify của String</w:t>
      </w:r>
    </w:p>
    <w:p w14:paraId="5E7968FA" w14:textId="4DEC84B5" w:rsidR="00C63878" w:rsidRDefault="00C63878" w:rsidP="00C63878">
      <w:r>
        <w:t>Kết quả thu được:</w:t>
      </w:r>
    </w:p>
    <w:p w14:paraId="2ABF3AB8" w14:textId="77777777" w:rsidR="00C63878" w:rsidRDefault="00C63878" w:rsidP="00C63878">
      <w:r>
        <w:t>true</w:t>
      </w:r>
    </w:p>
    <w:p w14:paraId="053C5CBF" w14:textId="77777777" w:rsidR="00C63878" w:rsidRDefault="00C63878" w:rsidP="00C63878">
      <w:r>
        <w:t>hongdatchy</w:t>
      </w:r>
    </w:p>
    <w:p w14:paraId="05AC0576" w14:textId="68D2D6CE" w:rsidR="00C63878" w:rsidRDefault="00C63878" w:rsidP="00C63878">
      <w:r>
        <w:t>hongdat</w:t>
      </w:r>
    </w:p>
    <w:p w14:paraId="5ABB86C3" w14:textId="77777777" w:rsidR="00C63878" w:rsidRDefault="00C63878" w:rsidP="00C63878">
      <w:pPr>
        <w:ind w:firstLine="720"/>
      </w:pPr>
      <w:r>
        <w:t xml:space="preserve">Giải thích kết quả thu được như sau: chúng ta đang khai báo biến s và s1 trực tiếp, mà không dùng từ khoá </w:t>
      </w:r>
      <w:proofErr w:type="gramStart"/>
      <w:r>
        <w:t>String,  Java</w:t>
      </w:r>
      <w:proofErr w:type="gramEnd"/>
      <w:r>
        <w:t xml:space="preserve"> sẽ tự động cho 2 biến s và s1 trỏ đến cùng 1 ô nhớ do ta khai báo 2 chuỗi là như nhau, chính vì vậy nến khi so sánh (bản chất là so sánh 2 biến tham chiếu nên sẽ so sánh địa chỉ ô nhớ mà nó trỏ đến) thì sẽ được kết quả là true. Tuy nhiên khi ta thay đổi biến s thành 1 chuỗi khác thì biến s1 lại không hệ thay đổi theo. Từ đây ta có thể thấy được tính chất không thể modify của String, bản chất khi </w:t>
      </w:r>
      <w:r>
        <w:lastRenderedPageBreak/>
        <w:t xml:space="preserve">ta thay đổi 1 String thì java sẽ tạo 1 biến mới, và ô nhớ chứa chuỗi cũ sẽ vẫn ở đấy cho đến khi chương trình kết thúc thì mới được Java dọn dẹp. </w:t>
      </w:r>
    </w:p>
    <w:p w14:paraId="7F0DCCA2" w14:textId="74C12D64" w:rsidR="00C63878" w:rsidRPr="00C63878" w:rsidRDefault="00C63878" w:rsidP="00C63878">
      <w:pPr>
        <w:ind w:firstLine="720"/>
      </w:pPr>
      <w:r>
        <w:t>Chính vì vậy nếu khi cần thay đổi 1 chuỗi và tránh lãng phí bộ nhớ thì nên cần nhắc sử dụng các lớp khác như StringBuilder, StringBuffer…Tuy nhiên các lớp này sẽ có tốc độ xử lý các phương thức với chuỗi khác không nhanh như lớp String. Ngoài ra Java còn cung cấp l</w:t>
      </w:r>
      <w:r>
        <w:rPr>
          <w:lang w:val="vi-VN"/>
        </w:rPr>
        <w:t xml:space="preserve">ớp </w:t>
      </w:r>
      <w:r w:rsidRPr="00D20EF7">
        <w:rPr>
          <w:lang w:val="vi-VN"/>
        </w:rPr>
        <w:t>StringTokenizer</w:t>
      </w:r>
      <w:r>
        <w:rPr>
          <w:lang w:val="vi-VN"/>
        </w:rPr>
        <w:t xml:space="preserve"> giúp việc phân tách 1 chuỗi trở nên dễ dàng hơn</w:t>
      </w:r>
      <w:r>
        <w:t>.</w:t>
      </w:r>
    </w:p>
    <w:p w14:paraId="335A9177" w14:textId="75B3DFCA" w:rsidR="00C63878" w:rsidRDefault="00C63878" w:rsidP="00C63878">
      <w:pPr>
        <w:pStyle w:val="Heading3"/>
      </w:pPr>
      <w:bookmarkStart w:id="16" w:name="_Toc110111746"/>
      <w:r>
        <w:t>Biểu thức chính quy (R</w:t>
      </w:r>
      <w:r w:rsidRPr="00C63878">
        <w:t>egular expression</w:t>
      </w:r>
      <w:r>
        <w:t>)</w:t>
      </w:r>
      <w:bookmarkEnd w:id="16"/>
    </w:p>
    <w:p w14:paraId="2C857116" w14:textId="758D5D7A" w:rsidR="00A23793" w:rsidRDefault="00C63878" w:rsidP="00C63878">
      <w:pPr>
        <w:ind w:firstLine="720"/>
      </w:pPr>
      <w:r>
        <w:t xml:space="preserve">Biểu thức chính quy là một chuỗi các ký tự tạo thành một mẫu tìm kiếm. Biểu thức chính quy có thể là một ký tự đơn hoặc một mẫu phức tạp hơn. Biểu thức chính qua là không thể thiếu đối với các hệ thống vần kiểm tra dữ liệu người dùng trước khi đưa vào hệ thống. </w:t>
      </w:r>
    </w:p>
    <w:p w14:paraId="51C49ED2" w14:textId="700439B4" w:rsidR="00C63878" w:rsidRPr="00296F62" w:rsidRDefault="00C63878" w:rsidP="00C63878">
      <w:pPr>
        <w:pStyle w:val="Heading2"/>
      </w:pPr>
      <w:bookmarkStart w:id="17" w:name="_Toc110111747"/>
      <w:r>
        <w:t>Lập trình hướng đối tượng (oop) trong Java</w:t>
      </w:r>
      <w:bookmarkEnd w:id="17"/>
    </w:p>
    <w:p w14:paraId="2555235B" w14:textId="34B70F6B" w:rsidR="00C63878" w:rsidRDefault="00C63878" w:rsidP="00D61D11">
      <w:pPr>
        <w:ind w:firstLine="720"/>
      </w:pPr>
      <w:r>
        <w:t>Đối tượng (Object) là một thực thể có trạng thái và hành vi. Nó có thể mang tính vật lý hoặc logic. Lớp (Class)</w:t>
      </w:r>
      <w:r w:rsidRPr="00C63878">
        <w:t xml:space="preserve"> có thể xem lớp như một khuôn mẫu (template) của đối tượng. Trong đó bao gồm dữ liệu của đối tượng (fields hay properties) và các phương thức(methods) tác động lên thành phần dữ liệu đó gọi là các phương thức của lớp</w:t>
      </w:r>
      <w:r>
        <w:t>.</w:t>
      </w:r>
      <w:r w:rsidR="00D61D11">
        <w:t xml:space="preserve"> </w:t>
      </w:r>
    </w:p>
    <w:p w14:paraId="400F0EFA" w14:textId="77777777" w:rsidR="00121D80" w:rsidRDefault="00121D80" w:rsidP="00121D80">
      <w:pPr>
        <w:pStyle w:val="Heading3"/>
      </w:pPr>
      <w:bookmarkStart w:id="18" w:name="_Toc110111748"/>
      <w:r>
        <w:t>Lớp Object</w:t>
      </w:r>
      <w:bookmarkEnd w:id="18"/>
    </w:p>
    <w:p w14:paraId="1CBE592D" w14:textId="77777777" w:rsidR="00121D80" w:rsidRPr="009566F2" w:rsidRDefault="00121D80" w:rsidP="00121D80">
      <w:pPr>
        <w:ind w:firstLine="720"/>
      </w:pPr>
      <w:r w:rsidRPr="009566F2">
        <w:t xml:space="preserve">Mặc định lớp Object là lớp cha của tất cả các lớp trong java. </w:t>
      </w:r>
      <w:r>
        <w:t>Ta không cần khai báo nhưng Java tự hiểu tất cả các class đều kế thừa class Object.Lớp Object có sẵn 1 số các phương thức và tất cả các lớp trong Java đều được thừa hưởn các phương thức đó. Việc hiểu và ghi đề (Override) các phương thức này khi cần thiết là vô cùng quan trọng. Có thể kể đến 1 vài phương thức như</w:t>
      </w:r>
    </w:p>
    <w:tbl>
      <w:tblPr>
        <w:tblStyle w:val="TableGrid"/>
        <w:tblW w:w="0" w:type="auto"/>
        <w:tblLook w:val="04A0" w:firstRow="1" w:lastRow="0" w:firstColumn="1" w:lastColumn="0" w:noHBand="0" w:noVBand="1"/>
      </w:tblPr>
      <w:tblGrid>
        <w:gridCol w:w="1440"/>
        <w:gridCol w:w="7619"/>
      </w:tblGrid>
      <w:tr w:rsidR="00121D80" w14:paraId="7EFD54D0" w14:textId="77777777" w:rsidTr="00121D80">
        <w:tc>
          <w:tcPr>
            <w:tcW w:w="1440" w:type="dxa"/>
          </w:tcPr>
          <w:p w14:paraId="64AE6D85" w14:textId="1B78CDBC" w:rsidR="00121D80" w:rsidRDefault="00121D80" w:rsidP="00121D80">
            <w:pPr>
              <w:jc w:val="left"/>
            </w:pPr>
            <w:r>
              <w:t>H</w:t>
            </w:r>
            <w:r w:rsidRPr="00121D80">
              <w:t>ashCode</w:t>
            </w:r>
          </w:p>
        </w:tc>
        <w:tc>
          <w:tcPr>
            <w:tcW w:w="7619" w:type="dxa"/>
          </w:tcPr>
          <w:p w14:paraId="12AC81D4" w14:textId="62FEF39C" w:rsidR="00121D80" w:rsidRDefault="00121D80" w:rsidP="00121D80">
            <w:pPr>
              <w:jc w:val="left"/>
            </w:pPr>
            <w:r>
              <w:t>Trả về số hardcode cho đối tượng hiện tại. Mỗi đối tượng sẽ có 1 số hardcode riêng, nó có ứng dụng rất lớn trong cấu trúc dữ liêu.</w:t>
            </w:r>
          </w:p>
        </w:tc>
      </w:tr>
      <w:tr w:rsidR="00121D80" w14:paraId="7D18651A" w14:textId="77777777" w:rsidTr="00121D80">
        <w:tc>
          <w:tcPr>
            <w:tcW w:w="1440" w:type="dxa"/>
          </w:tcPr>
          <w:p w14:paraId="57ABB59C" w14:textId="4793B4E0" w:rsidR="00121D80" w:rsidRDefault="00121D80" w:rsidP="00121D80">
            <w:pPr>
              <w:jc w:val="left"/>
            </w:pPr>
            <w:r>
              <w:t>ToString</w:t>
            </w:r>
          </w:p>
        </w:tc>
        <w:tc>
          <w:tcPr>
            <w:tcW w:w="7619" w:type="dxa"/>
          </w:tcPr>
          <w:p w14:paraId="7162F9DC" w14:textId="4A5B8D26" w:rsidR="00121D80" w:rsidRDefault="00121D80" w:rsidP="00121D80">
            <w:pPr>
              <w:jc w:val="left"/>
            </w:pPr>
            <w:r>
              <w:t>Phương thức định nghĩa kiểu hiên thị dữ liệu khi in ra màn hình của lớp</w:t>
            </w:r>
          </w:p>
        </w:tc>
      </w:tr>
      <w:tr w:rsidR="00121D80" w14:paraId="6D65B766" w14:textId="77777777" w:rsidTr="00121D80">
        <w:tc>
          <w:tcPr>
            <w:tcW w:w="1440" w:type="dxa"/>
          </w:tcPr>
          <w:p w14:paraId="2BEBA423" w14:textId="61A7AE91" w:rsidR="00121D80" w:rsidRDefault="00121D80" w:rsidP="00121D80">
            <w:pPr>
              <w:jc w:val="left"/>
            </w:pPr>
            <w:r>
              <w:t>Equal</w:t>
            </w:r>
          </w:p>
        </w:tc>
        <w:tc>
          <w:tcPr>
            <w:tcW w:w="7619" w:type="dxa"/>
          </w:tcPr>
          <w:p w14:paraId="0A0498C7" w14:textId="7624EA31" w:rsidR="00121D80" w:rsidRDefault="00121D80" w:rsidP="00121D80">
            <w:pPr>
              <w:jc w:val="left"/>
            </w:pPr>
            <w:r>
              <w:t>Phương thức định nghĩa các so sánh 2 Object như thế nào thì được cao là băng nhau</w:t>
            </w:r>
          </w:p>
        </w:tc>
      </w:tr>
      <w:tr w:rsidR="00121D80" w14:paraId="709C29CD" w14:textId="77777777" w:rsidTr="00121D80">
        <w:tc>
          <w:tcPr>
            <w:tcW w:w="1440" w:type="dxa"/>
          </w:tcPr>
          <w:p w14:paraId="049AEE2F" w14:textId="7B07803E" w:rsidR="00121D80" w:rsidRDefault="00121D80" w:rsidP="00121D80">
            <w:pPr>
              <w:jc w:val="left"/>
            </w:pPr>
            <w:r>
              <w:lastRenderedPageBreak/>
              <w:t>CompareTo</w:t>
            </w:r>
          </w:p>
        </w:tc>
        <w:tc>
          <w:tcPr>
            <w:tcW w:w="7619" w:type="dxa"/>
          </w:tcPr>
          <w:p w14:paraId="46B032DD" w14:textId="64CF4C78" w:rsidR="00121D80" w:rsidRDefault="00121D80" w:rsidP="00121D80">
            <w:pPr>
              <w:jc w:val="left"/>
            </w:pPr>
            <w:r>
              <w:t>Phương thức so sánh 2 Object, thường được dùng trong Comparator hoặc Comparator</w:t>
            </w:r>
          </w:p>
        </w:tc>
      </w:tr>
    </w:tbl>
    <w:p w14:paraId="7BF34E48" w14:textId="7B378BEE" w:rsidR="00121D80" w:rsidRDefault="00121D80" w:rsidP="00121D80">
      <w:pPr>
        <w:pStyle w:val="Caption"/>
      </w:pPr>
      <w:r>
        <w:t xml:space="preserve">Bảng </w:t>
      </w:r>
      <w:r>
        <w:rPr>
          <w:noProof/>
        </w:rPr>
        <w:t>2</w:t>
      </w:r>
      <w:r>
        <w:t>.</w:t>
      </w:r>
      <w:r>
        <w:rPr>
          <w:noProof/>
        </w:rPr>
        <w:t>1</w:t>
      </w:r>
      <w:r>
        <w:t xml:space="preserve"> Các phương thức quan trong của lớp Object</w:t>
      </w:r>
    </w:p>
    <w:p w14:paraId="7397EE23" w14:textId="5114B122" w:rsidR="00D61D11" w:rsidRPr="00A23793" w:rsidRDefault="00D61D11" w:rsidP="00D61D11">
      <w:pPr>
        <w:pStyle w:val="Heading3"/>
      </w:pPr>
      <w:bookmarkStart w:id="19" w:name="_Toc110111749"/>
      <w:r>
        <w:t xml:space="preserve">Các </w:t>
      </w:r>
      <w:r w:rsidRPr="00D61D11">
        <w:t>tính chất của lập trình hướng đối tượng trong Java</w:t>
      </w:r>
      <w:bookmarkEnd w:id="19"/>
      <w:r>
        <w:t xml:space="preserve"> </w:t>
      </w:r>
    </w:p>
    <w:p w14:paraId="410D181C" w14:textId="25325304" w:rsidR="00D61D11" w:rsidRPr="00C60268" w:rsidRDefault="00C63878" w:rsidP="001318E7">
      <w:pPr>
        <w:pStyle w:val="ListParagraph"/>
        <w:numPr>
          <w:ilvl w:val="0"/>
          <w:numId w:val="14"/>
        </w:numPr>
        <w:rPr>
          <w:lang w:val="vi-VN"/>
        </w:rPr>
      </w:pPr>
      <w:r>
        <w:rPr>
          <w:lang w:val="vi-VN"/>
        </w:rPr>
        <w:t xml:space="preserve">Tính đóng gói và bảo mật bên trong. Tức là các thuộc tính của các đối tượng được bảo vệ, không thể thay đổi từ bên ngoài 1 cách trực tiếp, việc này đảm bảo sự toàn vẹn, bảo mật của đối tượng trong Java. </w:t>
      </w:r>
      <w:r>
        <w:t>T</w:t>
      </w:r>
      <w:r w:rsidRPr="00D20EF7">
        <w:rPr>
          <w:lang w:val="vi-VN"/>
        </w:rPr>
        <w:t>ính đóng gói được thể hiện thông qua phạm vi truy cập (access modifier)</w:t>
      </w:r>
      <w:r>
        <w:t>. Có 4 loại phạm vi truy cập trong Java</w:t>
      </w:r>
      <w:r w:rsidR="001318E7">
        <w:t xml:space="preserve">. </w:t>
      </w:r>
      <w:r w:rsidRPr="001318E7">
        <w:rPr>
          <w:lang w:val="vi-VN"/>
        </w:rPr>
        <w:t>Bảng dưới đây mô tả khả năng truy cập của các Access Modifier trong java:</w:t>
      </w:r>
    </w:p>
    <w:tbl>
      <w:tblPr>
        <w:tblW w:w="9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6"/>
        <w:gridCol w:w="1221"/>
        <w:gridCol w:w="1751"/>
        <w:gridCol w:w="2961"/>
        <w:gridCol w:w="1732"/>
      </w:tblGrid>
      <w:tr w:rsidR="00C63878" w:rsidRPr="00C63878" w14:paraId="7F520746" w14:textId="77777777" w:rsidTr="00C63878">
        <w:tc>
          <w:tcPr>
            <w:tcW w:w="0" w:type="auto"/>
            <w:shd w:val="clear" w:color="auto" w:fill="EEEEEE"/>
            <w:tcMar>
              <w:top w:w="75" w:type="dxa"/>
              <w:left w:w="75" w:type="dxa"/>
              <w:bottom w:w="75" w:type="dxa"/>
              <w:right w:w="75" w:type="dxa"/>
            </w:tcMar>
            <w:hideMark/>
          </w:tcPr>
          <w:p w14:paraId="221BA6B2" w14:textId="77777777" w:rsidR="00C63878" w:rsidRPr="00C63878" w:rsidRDefault="00C63878" w:rsidP="00C63878">
            <w:pPr>
              <w:rPr>
                <w:b/>
                <w:bCs/>
              </w:rPr>
            </w:pPr>
            <w:r w:rsidRPr="00C63878">
              <w:rPr>
                <w:b/>
                <w:bCs/>
              </w:rPr>
              <w:t>Access Modifier</w:t>
            </w:r>
          </w:p>
        </w:tc>
        <w:tc>
          <w:tcPr>
            <w:tcW w:w="0" w:type="auto"/>
            <w:shd w:val="clear" w:color="auto" w:fill="EEEEEE"/>
            <w:tcMar>
              <w:top w:w="75" w:type="dxa"/>
              <w:left w:w="75" w:type="dxa"/>
              <w:bottom w:w="75" w:type="dxa"/>
              <w:right w:w="75" w:type="dxa"/>
            </w:tcMar>
            <w:hideMark/>
          </w:tcPr>
          <w:p w14:paraId="19D6C00D" w14:textId="77777777" w:rsidR="00C63878" w:rsidRPr="00C63878" w:rsidRDefault="00C63878" w:rsidP="00C63878">
            <w:pPr>
              <w:rPr>
                <w:b/>
                <w:bCs/>
              </w:rPr>
            </w:pPr>
            <w:r w:rsidRPr="00C63878">
              <w:rPr>
                <w:b/>
                <w:bCs/>
              </w:rPr>
              <w:t>Trong lớp</w:t>
            </w:r>
          </w:p>
        </w:tc>
        <w:tc>
          <w:tcPr>
            <w:tcW w:w="0" w:type="auto"/>
            <w:shd w:val="clear" w:color="auto" w:fill="EEEEEE"/>
            <w:tcMar>
              <w:top w:w="75" w:type="dxa"/>
              <w:left w:w="75" w:type="dxa"/>
              <w:bottom w:w="75" w:type="dxa"/>
              <w:right w:w="75" w:type="dxa"/>
            </w:tcMar>
            <w:hideMark/>
          </w:tcPr>
          <w:p w14:paraId="5E926DD7" w14:textId="77777777" w:rsidR="00C63878" w:rsidRPr="00C63878" w:rsidRDefault="00C63878" w:rsidP="00C63878">
            <w:pPr>
              <w:rPr>
                <w:b/>
                <w:bCs/>
              </w:rPr>
            </w:pPr>
            <w:r w:rsidRPr="00C63878">
              <w:rPr>
                <w:b/>
                <w:bCs/>
              </w:rPr>
              <w:t>Trong package</w:t>
            </w:r>
          </w:p>
        </w:tc>
        <w:tc>
          <w:tcPr>
            <w:tcW w:w="0" w:type="auto"/>
            <w:shd w:val="clear" w:color="auto" w:fill="EEEEEE"/>
            <w:tcMar>
              <w:top w:w="75" w:type="dxa"/>
              <w:left w:w="75" w:type="dxa"/>
              <w:bottom w:w="75" w:type="dxa"/>
              <w:right w:w="75" w:type="dxa"/>
            </w:tcMar>
            <w:hideMark/>
          </w:tcPr>
          <w:p w14:paraId="328CB702" w14:textId="77777777" w:rsidR="00C63878" w:rsidRPr="00C63878" w:rsidRDefault="00C63878" w:rsidP="00C63878">
            <w:pPr>
              <w:rPr>
                <w:b/>
                <w:bCs/>
              </w:rPr>
            </w:pPr>
            <w:r w:rsidRPr="00C63878">
              <w:rPr>
                <w:b/>
                <w:bCs/>
              </w:rPr>
              <w:t>Ngoài package bởi lớp con</w:t>
            </w:r>
          </w:p>
        </w:tc>
        <w:tc>
          <w:tcPr>
            <w:tcW w:w="0" w:type="auto"/>
            <w:shd w:val="clear" w:color="auto" w:fill="EEEEEE"/>
            <w:tcMar>
              <w:top w:w="75" w:type="dxa"/>
              <w:left w:w="75" w:type="dxa"/>
              <w:bottom w:w="75" w:type="dxa"/>
              <w:right w:w="75" w:type="dxa"/>
            </w:tcMar>
            <w:hideMark/>
          </w:tcPr>
          <w:p w14:paraId="5B55A2C3" w14:textId="77777777" w:rsidR="00C63878" w:rsidRPr="00C63878" w:rsidRDefault="00C63878" w:rsidP="00C63878">
            <w:pPr>
              <w:rPr>
                <w:b/>
                <w:bCs/>
              </w:rPr>
            </w:pPr>
            <w:r w:rsidRPr="00C63878">
              <w:rPr>
                <w:b/>
                <w:bCs/>
              </w:rPr>
              <w:t>Ngoài package</w:t>
            </w:r>
          </w:p>
        </w:tc>
      </w:tr>
      <w:tr w:rsidR="00C63878" w:rsidRPr="00C63878" w14:paraId="7DEDD370" w14:textId="77777777" w:rsidTr="00C63878">
        <w:tc>
          <w:tcPr>
            <w:tcW w:w="0" w:type="auto"/>
            <w:shd w:val="clear" w:color="auto" w:fill="FFFFFF"/>
            <w:tcMar>
              <w:top w:w="75" w:type="dxa"/>
              <w:left w:w="75" w:type="dxa"/>
              <w:bottom w:w="75" w:type="dxa"/>
              <w:right w:w="75" w:type="dxa"/>
            </w:tcMar>
            <w:hideMark/>
          </w:tcPr>
          <w:p w14:paraId="08EE12FA" w14:textId="77777777" w:rsidR="00C63878" w:rsidRPr="00C63878" w:rsidRDefault="00C63878" w:rsidP="00C63878">
            <w:r w:rsidRPr="00C63878">
              <w:t>Private</w:t>
            </w:r>
          </w:p>
        </w:tc>
        <w:tc>
          <w:tcPr>
            <w:tcW w:w="0" w:type="auto"/>
            <w:shd w:val="clear" w:color="auto" w:fill="FFFFFF"/>
            <w:tcMar>
              <w:top w:w="75" w:type="dxa"/>
              <w:left w:w="75" w:type="dxa"/>
              <w:bottom w:w="75" w:type="dxa"/>
              <w:right w:w="75" w:type="dxa"/>
            </w:tcMar>
            <w:hideMark/>
          </w:tcPr>
          <w:p w14:paraId="305AAEC1"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21EEE2DA" w14:textId="77777777" w:rsidR="00C63878" w:rsidRPr="00C63878" w:rsidRDefault="00C63878" w:rsidP="00C63878">
            <w:r w:rsidRPr="00C63878">
              <w:t>N</w:t>
            </w:r>
          </w:p>
        </w:tc>
        <w:tc>
          <w:tcPr>
            <w:tcW w:w="0" w:type="auto"/>
            <w:shd w:val="clear" w:color="auto" w:fill="FFFFFF"/>
            <w:tcMar>
              <w:top w:w="75" w:type="dxa"/>
              <w:left w:w="75" w:type="dxa"/>
              <w:bottom w:w="75" w:type="dxa"/>
              <w:right w:w="75" w:type="dxa"/>
            </w:tcMar>
            <w:hideMark/>
          </w:tcPr>
          <w:p w14:paraId="64819CA2" w14:textId="77777777" w:rsidR="00C63878" w:rsidRPr="00C63878" w:rsidRDefault="00C63878" w:rsidP="00C63878">
            <w:r w:rsidRPr="00C63878">
              <w:t>N</w:t>
            </w:r>
          </w:p>
        </w:tc>
        <w:tc>
          <w:tcPr>
            <w:tcW w:w="0" w:type="auto"/>
            <w:shd w:val="clear" w:color="auto" w:fill="FFFFFF"/>
            <w:tcMar>
              <w:top w:w="75" w:type="dxa"/>
              <w:left w:w="75" w:type="dxa"/>
              <w:bottom w:w="75" w:type="dxa"/>
              <w:right w:w="75" w:type="dxa"/>
            </w:tcMar>
            <w:hideMark/>
          </w:tcPr>
          <w:p w14:paraId="5B62F214" w14:textId="77777777" w:rsidR="00C63878" w:rsidRPr="00C63878" w:rsidRDefault="00C63878" w:rsidP="00C63878">
            <w:r w:rsidRPr="00C63878">
              <w:t>N</w:t>
            </w:r>
          </w:p>
        </w:tc>
      </w:tr>
      <w:tr w:rsidR="00C63878" w:rsidRPr="00C63878" w14:paraId="5746876C" w14:textId="77777777" w:rsidTr="00C63878">
        <w:tc>
          <w:tcPr>
            <w:tcW w:w="0" w:type="auto"/>
            <w:shd w:val="clear" w:color="auto" w:fill="FFFFFF"/>
            <w:tcMar>
              <w:top w:w="75" w:type="dxa"/>
              <w:left w:w="75" w:type="dxa"/>
              <w:bottom w:w="75" w:type="dxa"/>
              <w:right w:w="75" w:type="dxa"/>
            </w:tcMar>
            <w:hideMark/>
          </w:tcPr>
          <w:p w14:paraId="27D5584A" w14:textId="77777777" w:rsidR="00C63878" w:rsidRPr="00C63878" w:rsidRDefault="00C63878" w:rsidP="00C63878">
            <w:r w:rsidRPr="00C63878">
              <w:t>Default</w:t>
            </w:r>
          </w:p>
        </w:tc>
        <w:tc>
          <w:tcPr>
            <w:tcW w:w="0" w:type="auto"/>
            <w:shd w:val="clear" w:color="auto" w:fill="FFFFFF"/>
            <w:tcMar>
              <w:top w:w="75" w:type="dxa"/>
              <w:left w:w="75" w:type="dxa"/>
              <w:bottom w:w="75" w:type="dxa"/>
              <w:right w:w="75" w:type="dxa"/>
            </w:tcMar>
            <w:hideMark/>
          </w:tcPr>
          <w:p w14:paraId="3EA8D83D"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6E7C6F54"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36C7DB2F" w14:textId="77777777" w:rsidR="00C63878" w:rsidRPr="00C63878" w:rsidRDefault="00C63878" w:rsidP="00C63878">
            <w:r w:rsidRPr="00C63878">
              <w:t>N</w:t>
            </w:r>
          </w:p>
        </w:tc>
        <w:tc>
          <w:tcPr>
            <w:tcW w:w="0" w:type="auto"/>
            <w:shd w:val="clear" w:color="auto" w:fill="FFFFFF"/>
            <w:tcMar>
              <w:top w:w="75" w:type="dxa"/>
              <w:left w:w="75" w:type="dxa"/>
              <w:bottom w:w="75" w:type="dxa"/>
              <w:right w:w="75" w:type="dxa"/>
            </w:tcMar>
            <w:hideMark/>
          </w:tcPr>
          <w:p w14:paraId="2C3062AE" w14:textId="77777777" w:rsidR="00C63878" w:rsidRPr="00C63878" w:rsidRDefault="00C63878" w:rsidP="00C63878">
            <w:r w:rsidRPr="00C63878">
              <w:t>N</w:t>
            </w:r>
          </w:p>
        </w:tc>
      </w:tr>
      <w:tr w:rsidR="00C63878" w:rsidRPr="00C63878" w14:paraId="6C99894A" w14:textId="77777777" w:rsidTr="00C63878">
        <w:tc>
          <w:tcPr>
            <w:tcW w:w="0" w:type="auto"/>
            <w:shd w:val="clear" w:color="auto" w:fill="FFFFFF"/>
            <w:tcMar>
              <w:top w:w="75" w:type="dxa"/>
              <w:left w:w="75" w:type="dxa"/>
              <w:bottom w:w="75" w:type="dxa"/>
              <w:right w:w="75" w:type="dxa"/>
            </w:tcMar>
            <w:hideMark/>
          </w:tcPr>
          <w:p w14:paraId="47C62EBF" w14:textId="77777777" w:rsidR="00C63878" w:rsidRPr="00C63878" w:rsidRDefault="00C63878" w:rsidP="00C63878">
            <w:r w:rsidRPr="00C63878">
              <w:t>Protected</w:t>
            </w:r>
          </w:p>
        </w:tc>
        <w:tc>
          <w:tcPr>
            <w:tcW w:w="0" w:type="auto"/>
            <w:shd w:val="clear" w:color="auto" w:fill="FFFFFF"/>
            <w:tcMar>
              <w:top w:w="75" w:type="dxa"/>
              <w:left w:w="75" w:type="dxa"/>
              <w:bottom w:w="75" w:type="dxa"/>
              <w:right w:w="75" w:type="dxa"/>
            </w:tcMar>
            <w:hideMark/>
          </w:tcPr>
          <w:p w14:paraId="18FC4089"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204497DF"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02830029"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76A9D692" w14:textId="77777777" w:rsidR="00C63878" w:rsidRPr="00C63878" w:rsidRDefault="00C63878" w:rsidP="00C63878">
            <w:r w:rsidRPr="00C63878">
              <w:t>N</w:t>
            </w:r>
          </w:p>
        </w:tc>
      </w:tr>
      <w:tr w:rsidR="00C63878" w:rsidRPr="00C63878" w14:paraId="7E555E98" w14:textId="77777777" w:rsidTr="00C63878">
        <w:tc>
          <w:tcPr>
            <w:tcW w:w="0" w:type="auto"/>
            <w:shd w:val="clear" w:color="auto" w:fill="FFFFFF"/>
            <w:tcMar>
              <w:top w:w="75" w:type="dxa"/>
              <w:left w:w="75" w:type="dxa"/>
              <w:bottom w:w="75" w:type="dxa"/>
              <w:right w:w="75" w:type="dxa"/>
            </w:tcMar>
            <w:hideMark/>
          </w:tcPr>
          <w:p w14:paraId="5934BC2A" w14:textId="77777777" w:rsidR="00C63878" w:rsidRPr="00C63878" w:rsidRDefault="00C63878" w:rsidP="00C63878">
            <w:r w:rsidRPr="00C63878">
              <w:t>Public</w:t>
            </w:r>
          </w:p>
        </w:tc>
        <w:tc>
          <w:tcPr>
            <w:tcW w:w="0" w:type="auto"/>
            <w:shd w:val="clear" w:color="auto" w:fill="FFFFFF"/>
            <w:tcMar>
              <w:top w:w="75" w:type="dxa"/>
              <w:left w:w="75" w:type="dxa"/>
              <w:bottom w:w="75" w:type="dxa"/>
              <w:right w:w="75" w:type="dxa"/>
            </w:tcMar>
            <w:hideMark/>
          </w:tcPr>
          <w:p w14:paraId="572380D5"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08124299"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3F91AB8B" w14:textId="77777777" w:rsidR="00C63878" w:rsidRPr="00C63878" w:rsidRDefault="00C63878" w:rsidP="00C63878">
            <w:r w:rsidRPr="00C63878">
              <w:t>Y</w:t>
            </w:r>
          </w:p>
        </w:tc>
        <w:tc>
          <w:tcPr>
            <w:tcW w:w="0" w:type="auto"/>
            <w:shd w:val="clear" w:color="auto" w:fill="FFFFFF"/>
            <w:tcMar>
              <w:top w:w="75" w:type="dxa"/>
              <w:left w:w="75" w:type="dxa"/>
              <w:bottom w:w="75" w:type="dxa"/>
              <w:right w:w="75" w:type="dxa"/>
            </w:tcMar>
            <w:hideMark/>
          </w:tcPr>
          <w:p w14:paraId="526EC3AB" w14:textId="77777777" w:rsidR="00C63878" w:rsidRPr="00C63878" w:rsidRDefault="00C63878" w:rsidP="00C63878">
            <w:r w:rsidRPr="00C63878">
              <w:t>Y</w:t>
            </w:r>
          </w:p>
        </w:tc>
      </w:tr>
    </w:tbl>
    <w:p w14:paraId="5D6A26F1" w14:textId="04FEDB8E" w:rsidR="00C63878" w:rsidRPr="001318E7" w:rsidRDefault="001318E7" w:rsidP="001318E7">
      <w:pPr>
        <w:pStyle w:val="Caption"/>
      </w:pPr>
      <w:bookmarkStart w:id="20" w:name="_Ref8910638"/>
      <w:bookmarkStart w:id="21" w:name="_Ref8910048"/>
      <w:bookmarkStart w:id="22" w:name="_Toc9951164"/>
      <w:r>
        <w:t xml:space="preserve">Bảng </w:t>
      </w:r>
      <w:r>
        <w:rPr>
          <w:noProof/>
        </w:rPr>
        <w:t>2</w:t>
      </w:r>
      <w:r>
        <w:t>.</w:t>
      </w:r>
      <w:bookmarkEnd w:id="20"/>
      <w:r w:rsidR="00121D80">
        <w:rPr>
          <w:noProof/>
        </w:rPr>
        <w:t>2</w:t>
      </w:r>
      <w:r>
        <w:t xml:space="preserve"> </w:t>
      </w:r>
      <w:bookmarkEnd w:id="21"/>
      <w:bookmarkEnd w:id="22"/>
      <w:r>
        <w:t>K</w:t>
      </w:r>
      <w:r w:rsidRPr="001318E7">
        <w:rPr>
          <w:lang w:val="vi-VN"/>
        </w:rPr>
        <w:t>hả năng truy cập của các Access Modifier</w:t>
      </w:r>
    </w:p>
    <w:p w14:paraId="560A2BFE" w14:textId="77777777" w:rsidR="00C63878" w:rsidRDefault="00C63878" w:rsidP="00C63878">
      <w:pPr>
        <w:pStyle w:val="ListParagraph"/>
        <w:numPr>
          <w:ilvl w:val="0"/>
          <w:numId w:val="14"/>
        </w:numPr>
        <w:rPr>
          <w:lang w:val="vi-VN"/>
        </w:rPr>
      </w:pPr>
      <w:r>
        <w:rPr>
          <w:lang w:val="vi-VN"/>
        </w:rPr>
        <w:t>Tính kế thừa trong Java l</w:t>
      </w:r>
      <w:r w:rsidRPr="00D20EF7">
        <w:rPr>
          <w:lang w:val="vi-VN"/>
        </w:rPr>
        <w:t>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14:paraId="5F4696E6" w14:textId="77777777" w:rsidR="00C63878" w:rsidRDefault="00C63878" w:rsidP="00C63878">
      <w:pPr>
        <w:pStyle w:val="ListParagraph"/>
        <w:numPr>
          <w:ilvl w:val="0"/>
          <w:numId w:val="14"/>
        </w:numPr>
        <w:rPr>
          <w:lang w:val="vi-VN"/>
        </w:rPr>
      </w:pPr>
      <w:r>
        <w:rPr>
          <w:lang w:val="vi-VN"/>
        </w:rPr>
        <w:t xml:space="preserve">Tính đa hình: </w:t>
      </w:r>
    </w:p>
    <w:p w14:paraId="3217D76A" w14:textId="77777777" w:rsidR="00C63878" w:rsidRDefault="00C63878" w:rsidP="00C63878">
      <w:pPr>
        <w:pStyle w:val="ListParagraph"/>
        <w:numPr>
          <w:ilvl w:val="0"/>
          <w:numId w:val="15"/>
        </w:numPr>
        <w:rPr>
          <w:lang w:val="vi-VN"/>
        </w:rPr>
      </w:pPr>
      <w:r w:rsidRPr="00D20EF7">
        <w:rPr>
          <w:lang w:val="vi-VN"/>
        </w:rPr>
        <w:t>Nạp chồng (Overloading):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14:paraId="57AFB986" w14:textId="77777777" w:rsidR="00C63878" w:rsidRDefault="00C63878" w:rsidP="00C63878">
      <w:pPr>
        <w:pStyle w:val="ListParagraph"/>
        <w:numPr>
          <w:ilvl w:val="0"/>
          <w:numId w:val="15"/>
        </w:numPr>
        <w:rPr>
          <w:lang w:val="vi-VN"/>
        </w:rPr>
      </w:pPr>
      <w:r w:rsidRPr="00D20EF7">
        <w:rPr>
          <w:lang w:val="vi-VN"/>
        </w:rPr>
        <w:lastRenderedPageBreak/>
        <w:t xml:space="preserve">Ghi đè (Overriding): là hai phương thức cùng tên, cùng tham số, cùng kiểu trả về nhưng </w:t>
      </w:r>
      <w:r w:rsidRPr="0073027C">
        <w:rPr>
          <w:lang w:val="vi-VN"/>
        </w:rPr>
        <w:t>lớp con viết</w:t>
      </w:r>
      <w:r w:rsidRPr="00D20EF7">
        <w:rPr>
          <w:lang w:val="vi-VN"/>
        </w:rPr>
        <w:t xml:space="preserve"> lại và dùng theo cách của nó, và xuất hiện ở lớp cha và tiếp tục xuất hiện ở lớp con. Khi dùng override, lúc thực thi, nếu lớp Con không có phương thức riêng, phương thức của lớp Cha sẽ được gọi, ngược lại nếu có, phương thức của lớp Con được gọi</w:t>
      </w:r>
    </w:p>
    <w:p w14:paraId="0B6D367B" w14:textId="77777777" w:rsidR="00C63878" w:rsidRDefault="00C63878" w:rsidP="00C63878">
      <w:pPr>
        <w:pStyle w:val="ListParagraph"/>
        <w:numPr>
          <w:ilvl w:val="0"/>
          <w:numId w:val="14"/>
        </w:numPr>
        <w:rPr>
          <w:lang w:val="vi-VN"/>
        </w:rPr>
      </w:pPr>
      <w:r w:rsidRPr="00D20EF7">
        <w:rPr>
          <w:lang w:val="vi-VN"/>
        </w:rPr>
        <w:t>Tính trừu tượng</w:t>
      </w:r>
      <w:r>
        <w:rPr>
          <w:lang w:val="vi-VN"/>
        </w:rPr>
        <w:t xml:space="preserve"> </w:t>
      </w:r>
      <w:r w:rsidRPr="00D20EF7">
        <w:rPr>
          <w:lang w:val="vi-VN"/>
        </w:rPr>
        <w:t>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r>
        <w:rPr>
          <w:lang w:val="vi-VN"/>
        </w:rPr>
        <w:t xml:space="preserve">. </w:t>
      </w:r>
      <w:r w:rsidRPr="00D20EF7">
        <w:rPr>
          <w:lang w:val="vi-VN"/>
        </w:rPr>
        <w:t>Trong Java, chúng là sử dụng abstract class và abstract interface để có tính trừu tượng</w:t>
      </w:r>
    </w:p>
    <w:p w14:paraId="4B4807DB" w14:textId="654216E5" w:rsidR="00C63878" w:rsidRDefault="00D61D11" w:rsidP="00D61D11">
      <w:pPr>
        <w:pStyle w:val="Heading3"/>
      </w:pPr>
      <w:bookmarkStart w:id="23" w:name="_Toc110111750"/>
      <w:r>
        <w:t xml:space="preserve">Đa kế </w:t>
      </w:r>
      <w:r w:rsidR="0073456E">
        <w:t>thừa</w:t>
      </w:r>
      <w:bookmarkEnd w:id="23"/>
    </w:p>
    <w:p w14:paraId="0A8F4811" w14:textId="4A3FD76C" w:rsidR="00D61D11" w:rsidRDefault="0073456E" w:rsidP="0073456E">
      <w:pPr>
        <w:ind w:firstLine="720"/>
      </w:pPr>
      <w:r>
        <w:t xml:space="preserve">Trước hết ta cùng tìm hiểu đa kế thừa là gì. </w:t>
      </w:r>
      <w:r w:rsidRPr="0073456E">
        <w:t xml:space="preserve">Đơn giản là một class sẽ kế thừa từ </w:t>
      </w:r>
      <w:r>
        <w:t>nhiều hơn</w:t>
      </w:r>
      <w:r w:rsidRPr="0073456E">
        <w:t xml:space="preserve"> một class khác</w:t>
      </w:r>
      <w:r>
        <w:t xml:space="preserve">. Điều này là rất hưu ích trong </w:t>
      </w:r>
      <w:proofErr w:type="gramStart"/>
      <w:r>
        <w:t>các  trường</w:t>
      </w:r>
      <w:proofErr w:type="gramEnd"/>
      <w:r>
        <w:t xml:space="preserve"> hợp lớp con cần kết thừa nhiều phương thức của lớp cha. Tuy nhiên lại có thể dẫn tới 1 vấn đề như trong ví dụ dưới đây.</w:t>
      </w:r>
    </w:p>
    <w:p w14:paraId="5FA966C7" w14:textId="0CE36366" w:rsidR="0073456E" w:rsidRDefault="0073456E" w:rsidP="0073456E">
      <w:pPr>
        <w:ind w:firstLine="720"/>
      </w:pPr>
      <w:r>
        <w:rPr>
          <w:noProof/>
        </w:rPr>
        <w:drawing>
          <wp:inline distT="0" distB="0" distL="0" distR="0" wp14:anchorId="0A690751" wp14:editId="3FD9CFE0">
            <wp:extent cx="5758815" cy="2642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8815" cy="2642235"/>
                    </a:xfrm>
                    <a:prstGeom prst="rect">
                      <a:avLst/>
                    </a:prstGeom>
                  </pic:spPr>
                </pic:pic>
              </a:graphicData>
            </a:graphic>
          </wp:inline>
        </w:drawing>
      </w:r>
    </w:p>
    <w:p w14:paraId="553EC541" w14:textId="706F6179" w:rsidR="0073456E" w:rsidRDefault="0073456E" w:rsidP="0073456E">
      <w:pPr>
        <w:pStyle w:val="Caption"/>
      </w:pPr>
      <w:r w:rsidRPr="001318E7">
        <w:t>Hình 2.</w:t>
      </w:r>
      <w:r>
        <w:t>4</w:t>
      </w:r>
      <w:r w:rsidRPr="001318E7">
        <w:t xml:space="preserve"> </w:t>
      </w:r>
      <w:r>
        <w:t>Vấn đề khi dùng đa kế thừa</w:t>
      </w:r>
    </w:p>
    <w:p w14:paraId="17C19414" w14:textId="77777777" w:rsidR="0073456E" w:rsidRDefault="0073456E" w:rsidP="0073456E">
      <w:r>
        <w:tab/>
        <w:t xml:space="preserve">Class ItStudent kế thừa các lớp cha là các lớp: Hacker, Gamer, Coder. Các lớp cha có đều có phương thức sleep thì class con sẽ không biết kế thừa phương thức nào trong các lớp cha. </w:t>
      </w:r>
    </w:p>
    <w:p w14:paraId="3B5B3629" w14:textId="220F4BCD" w:rsidR="00476710" w:rsidRDefault="0073456E" w:rsidP="00476710">
      <w:pPr>
        <w:ind w:firstLine="720"/>
      </w:pPr>
      <w:r>
        <w:lastRenderedPageBreak/>
        <w:t>Vì lý do trên mà Java không hỗ trợ đa kết thừa đối với các class. Vậy làm thế nào để có thể đạt được đa kế thừa trong Java, c</w:t>
      </w:r>
      <w:r w:rsidRPr="0073456E">
        <w:t>húng ta sẽ sử dụng interface. Một class không thể kế thừa từ nhiều class khác nhưng có thể implements nhiều interface khác nhau một lúc</w:t>
      </w:r>
      <w:r>
        <w:t xml:space="preserve">. </w:t>
      </w:r>
      <w:r w:rsidRPr="0073456E">
        <w:t xml:space="preserve">Ở đây </w:t>
      </w:r>
      <w:r>
        <w:t xml:space="preserve">nếu Hacker, Gamer, Coder chỉ là các Interface, thì dù chings có chung làm </w:t>
      </w:r>
      <w:r w:rsidRPr="0073456E">
        <w:t>sleep nhưng khi ItStudent implements chúng thì chỉ có một hàm được triển khai</w:t>
      </w:r>
      <w:r>
        <w:t>.</w:t>
      </w:r>
    </w:p>
    <w:p w14:paraId="74026342" w14:textId="766AD709" w:rsidR="00476710" w:rsidRDefault="00476710" w:rsidP="00056A6A">
      <w:pPr>
        <w:pStyle w:val="Heading3"/>
      </w:pPr>
      <w:bookmarkStart w:id="24" w:name="_Hlk109689126"/>
      <w:bookmarkStart w:id="25" w:name="_Toc110111751"/>
      <w:r w:rsidRPr="00476710">
        <w:t>Abstract class và Interface</w:t>
      </w:r>
      <w:bookmarkEnd w:id="24"/>
      <w:bookmarkEnd w:id="25"/>
    </w:p>
    <w:p w14:paraId="21C3D0CF" w14:textId="16A7853D" w:rsidR="00476710" w:rsidRDefault="00476710" w:rsidP="00C60268">
      <w:pPr>
        <w:ind w:firstLine="720"/>
      </w:pPr>
      <w:r w:rsidRPr="00476710">
        <w:t>Abstract class và interface đều được sử dụng để có được sự trừu tượng mà ở đó chúng ta có thể khai báo các phương thức trừu tượng. Nhưng có một vài sự khác nhau giữa abstract class và interface được liệt kê trong bảng sau:</w:t>
      </w:r>
    </w:p>
    <w:tbl>
      <w:tblPr>
        <w:tblStyle w:val="TableGrid"/>
        <w:tblW w:w="0" w:type="auto"/>
        <w:tblLook w:val="04A0" w:firstRow="1" w:lastRow="0" w:firstColumn="1" w:lastColumn="0" w:noHBand="0" w:noVBand="1"/>
      </w:tblPr>
      <w:tblGrid>
        <w:gridCol w:w="4529"/>
        <w:gridCol w:w="4530"/>
      </w:tblGrid>
      <w:tr w:rsidR="00476710" w14:paraId="06276D41" w14:textId="77777777" w:rsidTr="00476710">
        <w:tc>
          <w:tcPr>
            <w:tcW w:w="4529" w:type="dxa"/>
          </w:tcPr>
          <w:p w14:paraId="74706712" w14:textId="39D033C7" w:rsidR="00476710" w:rsidRPr="00476710" w:rsidRDefault="00476710" w:rsidP="00476710">
            <w:pPr>
              <w:jc w:val="center"/>
              <w:rPr>
                <w:b/>
                <w:bCs/>
              </w:rPr>
            </w:pPr>
            <w:r w:rsidRPr="00476710">
              <w:rPr>
                <w:b/>
                <w:bCs/>
              </w:rPr>
              <w:t>Abstract class</w:t>
            </w:r>
          </w:p>
        </w:tc>
        <w:tc>
          <w:tcPr>
            <w:tcW w:w="4530" w:type="dxa"/>
          </w:tcPr>
          <w:p w14:paraId="172F2191" w14:textId="265BD030" w:rsidR="00476710" w:rsidRPr="00476710" w:rsidRDefault="00476710" w:rsidP="00476710">
            <w:pPr>
              <w:jc w:val="center"/>
              <w:rPr>
                <w:b/>
                <w:bCs/>
              </w:rPr>
            </w:pPr>
            <w:r w:rsidRPr="00476710">
              <w:rPr>
                <w:b/>
                <w:bCs/>
              </w:rPr>
              <w:t>Interface</w:t>
            </w:r>
          </w:p>
        </w:tc>
      </w:tr>
      <w:tr w:rsidR="00476710" w14:paraId="4226910A" w14:textId="77777777" w:rsidTr="00476710">
        <w:tc>
          <w:tcPr>
            <w:tcW w:w="4529" w:type="dxa"/>
          </w:tcPr>
          <w:p w14:paraId="31970538" w14:textId="1280D9A6" w:rsidR="00476710" w:rsidRDefault="00476710" w:rsidP="000809A4">
            <w:pPr>
              <w:jc w:val="left"/>
            </w:pPr>
            <w:r w:rsidRPr="00476710">
              <w:t>Abstract clas</w:t>
            </w:r>
            <w:r>
              <w:t>s</w:t>
            </w:r>
            <w:r w:rsidRPr="00476710">
              <w:t xml:space="preserve"> có phương thức abstract (không có thân hàm) và phương thức non-abstract (có thân hàm)</w:t>
            </w:r>
          </w:p>
        </w:tc>
        <w:tc>
          <w:tcPr>
            <w:tcW w:w="4530" w:type="dxa"/>
          </w:tcPr>
          <w:p w14:paraId="09B00E70" w14:textId="14F18516" w:rsidR="00476710" w:rsidRDefault="00476710" w:rsidP="000809A4">
            <w:pPr>
              <w:jc w:val="left"/>
            </w:pPr>
            <w:r w:rsidRPr="00476710">
              <w:t>Interface chỉ có phương thức abstract. Từ java 8, nó có thêm các phương thức default và static.</w:t>
            </w:r>
          </w:p>
        </w:tc>
      </w:tr>
      <w:tr w:rsidR="00476710" w14:paraId="02443362" w14:textId="77777777" w:rsidTr="00476710">
        <w:tc>
          <w:tcPr>
            <w:tcW w:w="4529" w:type="dxa"/>
          </w:tcPr>
          <w:p w14:paraId="5C9708DE" w14:textId="6894270F" w:rsidR="00476710" w:rsidRDefault="00476710" w:rsidP="000809A4">
            <w:pPr>
              <w:jc w:val="left"/>
            </w:pPr>
            <w:r w:rsidRPr="00476710">
              <w:t>Abstract class không hỗ trợ đa kế thừa.</w:t>
            </w:r>
          </w:p>
        </w:tc>
        <w:tc>
          <w:tcPr>
            <w:tcW w:w="4530" w:type="dxa"/>
          </w:tcPr>
          <w:p w14:paraId="293C1D7E" w14:textId="7EA26F9E" w:rsidR="00476710" w:rsidRDefault="00476710" w:rsidP="000809A4">
            <w:pPr>
              <w:jc w:val="left"/>
            </w:pPr>
            <w:r w:rsidRPr="00476710">
              <w:t>Interface có hỗ trợ đa kế thừa</w:t>
            </w:r>
          </w:p>
        </w:tc>
      </w:tr>
      <w:tr w:rsidR="00476710" w14:paraId="29F44309" w14:textId="77777777" w:rsidTr="00476710">
        <w:tc>
          <w:tcPr>
            <w:tcW w:w="4529" w:type="dxa"/>
          </w:tcPr>
          <w:p w14:paraId="0D73EA75" w14:textId="0304C98A" w:rsidR="00476710" w:rsidRDefault="00476710" w:rsidP="000809A4">
            <w:pPr>
              <w:jc w:val="left"/>
            </w:pPr>
            <w:r w:rsidRPr="00476710">
              <w:t xml:space="preserve">Abstract class có các biến final, non-final, </w:t>
            </w:r>
            <w:proofErr w:type="gramStart"/>
            <w:r w:rsidRPr="00476710">
              <w:t>static</w:t>
            </w:r>
            <w:proofErr w:type="gramEnd"/>
            <w:r w:rsidRPr="00476710">
              <w:t xml:space="preserve"> and non-static</w:t>
            </w:r>
          </w:p>
        </w:tc>
        <w:tc>
          <w:tcPr>
            <w:tcW w:w="4530" w:type="dxa"/>
          </w:tcPr>
          <w:p w14:paraId="32F6324B" w14:textId="67FEE2EC" w:rsidR="00476710" w:rsidRDefault="00476710" w:rsidP="000809A4">
            <w:pPr>
              <w:jc w:val="left"/>
            </w:pPr>
            <w:r w:rsidRPr="00476710">
              <w:t>Interface chỉ có các biến static và final</w:t>
            </w:r>
          </w:p>
        </w:tc>
      </w:tr>
      <w:tr w:rsidR="00476710" w14:paraId="7DADD64C" w14:textId="77777777" w:rsidTr="00476710">
        <w:tc>
          <w:tcPr>
            <w:tcW w:w="4529" w:type="dxa"/>
          </w:tcPr>
          <w:p w14:paraId="1ABC774E" w14:textId="5D478DF1" w:rsidR="00476710" w:rsidRDefault="00476710" w:rsidP="000809A4">
            <w:pPr>
              <w:jc w:val="left"/>
            </w:pPr>
            <w:r w:rsidRPr="00476710">
              <w:t>Abstract class có thể cung cấp nội dung cài đặt cho phương thức của interface</w:t>
            </w:r>
          </w:p>
        </w:tc>
        <w:tc>
          <w:tcPr>
            <w:tcW w:w="4530" w:type="dxa"/>
          </w:tcPr>
          <w:p w14:paraId="4B39A64E" w14:textId="09E881FE" w:rsidR="00476710" w:rsidRDefault="00476710" w:rsidP="000809A4">
            <w:pPr>
              <w:jc w:val="left"/>
            </w:pPr>
            <w:r w:rsidRPr="00476710">
              <w:t>Interface không thể cung cấp nội dung cài đặt cho phương thức của abstract class</w:t>
            </w:r>
          </w:p>
        </w:tc>
      </w:tr>
      <w:tr w:rsidR="00476710" w14:paraId="121BA749" w14:textId="77777777" w:rsidTr="00476710">
        <w:tc>
          <w:tcPr>
            <w:tcW w:w="4529" w:type="dxa"/>
          </w:tcPr>
          <w:p w14:paraId="11032B41" w14:textId="33B63966" w:rsidR="00476710" w:rsidRDefault="000809A4" w:rsidP="000809A4">
            <w:pPr>
              <w:jc w:val="left"/>
            </w:pPr>
            <w:r w:rsidRPr="00476710">
              <w:t>Abstract class</w:t>
            </w:r>
            <w:r>
              <w:t xml:space="preserve"> thường được dùng khi class chả và class con có quan hệ “is a”</w:t>
            </w:r>
          </w:p>
        </w:tc>
        <w:tc>
          <w:tcPr>
            <w:tcW w:w="4530" w:type="dxa"/>
          </w:tcPr>
          <w:p w14:paraId="419F2A04" w14:textId="5C41F2D3" w:rsidR="00476710" w:rsidRDefault="000809A4" w:rsidP="000809A4">
            <w:pPr>
              <w:jc w:val="left"/>
            </w:pPr>
            <w:r w:rsidRPr="00476710">
              <w:t xml:space="preserve">Interface </w:t>
            </w:r>
            <w:r>
              <w:t>thường được dùng khi class chả và class con có quan hệ “has a”</w:t>
            </w:r>
          </w:p>
        </w:tc>
      </w:tr>
      <w:tr w:rsidR="000809A4" w14:paraId="788EE82F" w14:textId="77777777" w:rsidTr="00476710">
        <w:tc>
          <w:tcPr>
            <w:tcW w:w="4529" w:type="dxa"/>
          </w:tcPr>
          <w:p w14:paraId="14FEFB8C" w14:textId="3EBBB849" w:rsidR="000809A4" w:rsidRPr="00476710" w:rsidRDefault="000809A4" w:rsidP="000809A4">
            <w:pPr>
              <w:tabs>
                <w:tab w:val="left" w:pos="1260"/>
              </w:tabs>
              <w:jc w:val="left"/>
            </w:pPr>
            <w:r>
              <w:t>Không thể thay đổi hành vi khi Run Time</w:t>
            </w:r>
          </w:p>
        </w:tc>
        <w:tc>
          <w:tcPr>
            <w:tcW w:w="4530" w:type="dxa"/>
          </w:tcPr>
          <w:p w14:paraId="1504E9ED" w14:textId="2559BE2E" w:rsidR="000809A4" w:rsidRPr="00476710" w:rsidRDefault="000809A4" w:rsidP="000809A4">
            <w:pPr>
              <w:jc w:val="left"/>
            </w:pPr>
            <w:r>
              <w:t>Có thể thay đổi hành vi khi Runtime</w:t>
            </w:r>
          </w:p>
        </w:tc>
      </w:tr>
      <w:tr w:rsidR="009566F2" w14:paraId="3A4DD768" w14:textId="77777777" w:rsidTr="00476710">
        <w:tc>
          <w:tcPr>
            <w:tcW w:w="4529" w:type="dxa"/>
          </w:tcPr>
          <w:p w14:paraId="134ACDE2" w14:textId="1ACB3707" w:rsidR="009566F2" w:rsidRDefault="009566F2" w:rsidP="000809A4">
            <w:pPr>
              <w:tabs>
                <w:tab w:val="left" w:pos="1260"/>
              </w:tabs>
              <w:jc w:val="left"/>
            </w:pPr>
            <w:r>
              <w:t>Có Contructor và Decontructor</w:t>
            </w:r>
          </w:p>
        </w:tc>
        <w:tc>
          <w:tcPr>
            <w:tcW w:w="4530" w:type="dxa"/>
          </w:tcPr>
          <w:p w14:paraId="37C922EE" w14:textId="50A25136" w:rsidR="009566F2" w:rsidRDefault="009566F2" w:rsidP="000809A4">
            <w:pPr>
              <w:jc w:val="left"/>
            </w:pPr>
            <w:r>
              <w:t>Không có Contructor và Decontructor</w:t>
            </w:r>
          </w:p>
        </w:tc>
      </w:tr>
    </w:tbl>
    <w:p w14:paraId="1792FAF3" w14:textId="7A109DE1" w:rsidR="00476710" w:rsidRDefault="000809A4" w:rsidP="000809A4">
      <w:pPr>
        <w:pStyle w:val="Caption"/>
      </w:pPr>
      <w:r>
        <w:t xml:space="preserve">Bảng </w:t>
      </w:r>
      <w:r>
        <w:rPr>
          <w:noProof/>
        </w:rPr>
        <w:t>2</w:t>
      </w:r>
      <w:r>
        <w:t>.</w:t>
      </w:r>
      <w:r w:rsidR="00121D80">
        <w:rPr>
          <w:noProof/>
        </w:rPr>
        <w:t>3</w:t>
      </w:r>
      <w:r>
        <w:t xml:space="preserve"> Sự khác nhau giữa </w:t>
      </w:r>
      <w:r w:rsidRPr="000809A4">
        <w:t>Abstract class và Interface</w:t>
      </w:r>
    </w:p>
    <w:p w14:paraId="1C9998C7" w14:textId="291C077F" w:rsidR="009566F2" w:rsidRDefault="009566F2" w:rsidP="00056A6A">
      <w:pPr>
        <w:pStyle w:val="Heading3"/>
      </w:pPr>
      <w:bookmarkStart w:id="26" w:name="_Toc110111752"/>
      <w:r>
        <w:t>Generic và Collection</w:t>
      </w:r>
      <w:bookmarkEnd w:id="26"/>
    </w:p>
    <w:p w14:paraId="32A60534" w14:textId="7BB2AACB" w:rsidR="00121D80" w:rsidRDefault="009566F2" w:rsidP="00121D80">
      <w:pPr>
        <w:ind w:firstLine="720"/>
      </w:pPr>
      <w:r w:rsidRPr="009566F2">
        <w:t>Thuật ngữ “</w:t>
      </w:r>
      <w:r>
        <w:t>G</w:t>
      </w:r>
      <w:r w:rsidRPr="009566F2">
        <w:t xml:space="preserve">enerics” được hiểu là tham số hóa kiểu dữ liệu. Việc tham số hóa kiểu dữ liệu giúp cho lập trình viên có thể dễ bắt lỗi các kiểu dữ liệu không hợp lệ, đồng thời giúp dễ dàng hơn cho việc tạo và sử dụng các class, interface, method với nhiều </w:t>
      </w:r>
      <w:r w:rsidRPr="009566F2">
        <w:lastRenderedPageBreak/>
        <w:t>kiểu dữ liệu khác nhau</w:t>
      </w:r>
      <w:r>
        <w:t xml:space="preserve">. Có 2 kiểu </w:t>
      </w:r>
      <w:r w:rsidR="00121D80">
        <w:t>G</w:t>
      </w:r>
      <w:r w:rsidR="00121D80" w:rsidRPr="009566F2">
        <w:t>enerics</w:t>
      </w:r>
      <w:r w:rsidR="00121D80">
        <w:t xml:space="preserve"> Class và G</w:t>
      </w:r>
      <w:r w:rsidR="00121D80" w:rsidRPr="009566F2">
        <w:t>enerics</w:t>
      </w:r>
      <w:r w:rsidR="00121D80">
        <w:t xml:space="preserve"> Static method. Generic hoàn toàn có thể được thay thế bằng cách dùng Object để khai báo kiểu dữ liệu đầu vào, tuy nhiên hiệu suất sẽ không bằng dùng Generic. Generic có ứng dụng khá nhiều trong cấu trúc dữ liệu, tiêu biểu là trong Collection.</w:t>
      </w:r>
    </w:p>
    <w:p w14:paraId="1B2F83FA" w14:textId="77777777" w:rsidR="00C60268" w:rsidRDefault="00121D80" w:rsidP="00C60268">
      <w:pPr>
        <w:ind w:firstLine="720"/>
      </w:pPr>
      <w:r>
        <w:t>Collection có thể coi là 1 framework của Java, nó bao gồm rất nhiều kiểu cấu trúc lưu trữ 1 tập dữ liệu. Với mỗi kiểu cấu trúc lưu trữ lại có 1 đặc tính riêng, nên cần phải tìm hiểu rõ yêu cầu bài toán để áp dụng cho chính xác</w:t>
      </w:r>
      <w:r w:rsidR="00C60268">
        <w:t xml:space="preserve">. </w:t>
      </w:r>
      <w:r w:rsidR="00C60268">
        <w:t xml:space="preserve">các yếu tố cần quan tâm: </w:t>
      </w:r>
    </w:p>
    <w:p w14:paraId="08E6C9B1" w14:textId="412054AE" w:rsidR="00C60268" w:rsidRDefault="00C60268" w:rsidP="00C60268">
      <w:pPr>
        <w:pStyle w:val="ListParagraph"/>
        <w:numPr>
          <w:ilvl w:val="0"/>
          <w:numId w:val="32"/>
        </w:numPr>
      </w:pPr>
      <w:r>
        <w:t>Tốc độ truy cập các phần tử</w:t>
      </w:r>
    </w:p>
    <w:p w14:paraId="18D443CD" w14:textId="6AD0C08A" w:rsidR="00C60268" w:rsidRDefault="00C60268" w:rsidP="00C60268">
      <w:pPr>
        <w:pStyle w:val="ListParagraph"/>
        <w:numPr>
          <w:ilvl w:val="0"/>
          <w:numId w:val="32"/>
        </w:numPr>
      </w:pPr>
      <w:r>
        <w:t>Tốc độ thêm, sửa, xoá các phần tử</w:t>
      </w:r>
    </w:p>
    <w:p w14:paraId="104F1EE4" w14:textId="1C14F391" w:rsidR="00121D80" w:rsidRDefault="00C60268" w:rsidP="00C60268">
      <w:pPr>
        <w:pStyle w:val="ListParagraph"/>
        <w:numPr>
          <w:ilvl w:val="0"/>
          <w:numId w:val="32"/>
        </w:numPr>
      </w:pPr>
      <w:r>
        <w:t>Đặc tính khi lưu collection (thứ tự, độ ưu tiên…)</w:t>
      </w:r>
    </w:p>
    <w:p w14:paraId="4A7D918C" w14:textId="5C9315EE" w:rsidR="00121D80" w:rsidRDefault="00121D80" w:rsidP="00121D80">
      <w:r>
        <w:rPr>
          <w:noProof/>
        </w:rPr>
        <w:drawing>
          <wp:inline distT="0" distB="0" distL="0" distR="0" wp14:anchorId="11BD2D78" wp14:editId="35F84435">
            <wp:extent cx="5758815" cy="48215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8815" cy="4821555"/>
                    </a:xfrm>
                    <a:prstGeom prst="rect">
                      <a:avLst/>
                    </a:prstGeom>
                  </pic:spPr>
                </pic:pic>
              </a:graphicData>
            </a:graphic>
          </wp:inline>
        </w:drawing>
      </w:r>
    </w:p>
    <w:p w14:paraId="3A710D9A" w14:textId="18151D79" w:rsidR="00121D80" w:rsidRDefault="00121D80" w:rsidP="00121D80">
      <w:pPr>
        <w:pStyle w:val="Caption"/>
      </w:pPr>
      <w:r w:rsidRPr="001318E7">
        <w:t>Hình 2.</w:t>
      </w:r>
      <w:r>
        <w:t>5</w:t>
      </w:r>
      <w:r w:rsidRPr="001318E7">
        <w:t xml:space="preserve"> </w:t>
      </w:r>
      <w:r>
        <w:t>Collection Framework</w:t>
      </w:r>
    </w:p>
    <w:p w14:paraId="4996AA40" w14:textId="2F60D039" w:rsidR="00056A6A" w:rsidRDefault="00056A6A" w:rsidP="00056A6A">
      <w:pPr>
        <w:pStyle w:val="Heading3"/>
      </w:pPr>
      <w:bookmarkStart w:id="27" w:name="_Toc110111753"/>
      <w:r>
        <w:lastRenderedPageBreak/>
        <w:t>Stream Api và Lamda Expressions</w:t>
      </w:r>
      <w:bookmarkEnd w:id="27"/>
    </w:p>
    <w:p w14:paraId="6E661556" w14:textId="252FC0E9" w:rsidR="00121D80" w:rsidRDefault="00056A6A" w:rsidP="00056A6A">
      <w:pPr>
        <w:ind w:firstLine="720"/>
      </w:pPr>
      <w:r>
        <w:t>Lamda Expression giúp cho việc viết code khi implement trực tiếp 1 interface trở nên nhanh gọn hơn. Ta cùng đến với 2 cách viết cho cùng 1 kết quả, 1 cách thông thường, 1 cách dùng Lamda</w:t>
      </w:r>
    </w:p>
    <w:p w14:paraId="389F4966" w14:textId="419D6624" w:rsidR="00056A6A" w:rsidRDefault="00056A6A" w:rsidP="00056A6A">
      <w:r>
        <w:rPr>
          <w:noProof/>
        </w:rPr>
        <w:drawing>
          <wp:inline distT="0" distB="0" distL="0" distR="0" wp14:anchorId="4E643B15" wp14:editId="763B83D2">
            <wp:extent cx="5457143" cy="2857143"/>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5457143" cy="2857143"/>
                    </a:xfrm>
                    <a:prstGeom prst="rect">
                      <a:avLst/>
                    </a:prstGeom>
                  </pic:spPr>
                </pic:pic>
              </a:graphicData>
            </a:graphic>
          </wp:inline>
        </w:drawing>
      </w:r>
    </w:p>
    <w:p w14:paraId="030477C1" w14:textId="588E68E6" w:rsidR="00056A6A" w:rsidRDefault="00056A6A" w:rsidP="00056A6A">
      <w:r>
        <w:rPr>
          <w:noProof/>
        </w:rPr>
        <w:drawing>
          <wp:inline distT="0" distB="0" distL="0" distR="0" wp14:anchorId="1A53DA81" wp14:editId="5709E697">
            <wp:extent cx="5505450" cy="1558937"/>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5505450" cy="1558937"/>
                    </a:xfrm>
                    <a:prstGeom prst="rect">
                      <a:avLst/>
                    </a:prstGeom>
                  </pic:spPr>
                </pic:pic>
              </a:graphicData>
            </a:graphic>
          </wp:inline>
        </w:drawing>
      </w:r>
    </w:p>
    <w:p w14:paraId="45291B02" w14:textId="550CB7AA" w:rsidR="00056A6A" w:rsidRDefault="00056A6A" w:rsidP="00056A6A">
      <w:pPr>
        <w:pStyle w:val="Caption"/>
      </w:pPr>
      <w:r w:rsidRPr="001318E7">
        <w:t>Hình 2.</w:t>
      </w:r>
      <w:r>
        <w:t>5</w:t>
      </w:r>
      <w:r w:rsidRPr="001318E7">
        <w:t xml:space="preserve"> </w:t>
      </w:r>
      <w:r>
        <w:t>Ví dụ về Lamda</w:t>
      </w:r>
    </w:p>
    <w:p w14:paraId="6A5B21B5" w14:textId="4F86D3ED" w:rsidR="00056A6A" w:rsidRDefault="00056A6A" w:rsidP="00056A6A">
      <w:r>
        <w:tab/>
        <w:t>S</w:t>
      </w:r>
      <w:r w:rsidRPr="00056A6A">
        <w:t xml:space="preserve">tream API là một trong những feature chính của java 8 khi nó được giới thiệu, toàn bộ nằm trong package </w:t>
      </w:r>
      <w:proofErr w:type="gramStart"/>
      <w:r w:rsidRPr="00056A6A">
        <w:t>java.util</w:t>
      </w:r>
      <w:proofErr w:type="gramEnd"/>
      <w:r w:rsidRPr="00056A6A">
        <w:t xml:space="preserve">.stream , gồm những API xử lý tuần tự các element cho collection. </w:t>
      </w:r>
      <w:r>
        <w:t>S</w:t>
      </w:r>
      <w:r w:rsidRPr="00056A6A">
        <w:t>tream API</w:t>
      </w:r>
      <w:r>
        <w:t xml:space="preserve"> cung cấp các thao tác trên chuỗi như: filter, mapping…</w:t>
      </w:r>
    </w:p>
    <w:p w14:paraId="298129D1" w14:textId="681AB897" w:rsidR="00056A6A" w:rsidRDefault="00056A6A" w:rsidP="00056A6A">
      <w:pPr>
        <w:pStyle w:val="Heading2"/>
      </w:pPr>
      <w:bookmarkStart w:id="28" w:name="_Toc110111754"/>
      <w:r>
        <w:t>Bảo mật trong Java</w:t>
      </w:r>
      <w:bookmarkEnd w:id="28"/>
    </w:p>
    <w:p w14:paraId="7A554432" w14:textId="77777777" w:rsidR="00056A6A" w:rsidRDefault="00056A6A" w:rsidP="00056A6A">
      <w:pPr>
        <w:ind w:firstLine="720"/>
        <w:rPr>
          <w:lang w:val="vi-VN"/>
        </w:rPr>
      </w:pPr>
      <w:r w:rsidRPr="00C12B73">
        <w:rPr>
          <w:lang w:val="vi-VN"/>
        </w:rPr>
        <w:t>Bảo mật là 1 việc không thể thiếu trong quá trình làm phần mềm thực tế, em đã được các anh chị dạy về các lỗi bảo mật và lập trình viên hay mắc phải có thể dẫn tới việc hệ thống bị hacker tấn công</w:t>
      </w:r>
      <w:r>
        <w:rPr>
          <w:lang w:val="vi-VN"/>
        </w:rPr>
        <w:t>:</w:t>
      </w:r>
    </w:p>
    <w:p w14:paraId="34262122" w14:textId="77777777" w:rsidR="00056A6A" w:rsidRDefault="00056A6A" w:rsidP="00056A6A">
      <w:pPr>
        <w:pStyle w:val="Heading3"/>
        <w:rPr>
          <w:lang w:val="vi-VN"/>
        </w:rPr>
      </w:pPr>
      <w:bookmarkStart w:id="29" w:name="_Toc110111755"/>
      <w:r>
        <w:rPr>
          <w:lang w:val="vi-VN"/>
        </w:rPr>
        <w:lastRenderedPageBreak/>
        <w:t>Phòng chống được lỗi XSS</w:t>
      </w:r>
      <w:bookmarkEnd w:id="29"/>
    </w:p>
    <w:p w14:paraId="35D1EFA4" w14:textId="77777777" w:rsidR="00056A6A" w:rsidRPr="0089635B" w:rsidRDefault="00056A6A" w:rsidP="0089635B">
      <w:pPr>
        <w:ind w:firstLine="720"/>
        <w:rPr>
          <w:lang w:val="vi-VN"/>
        </w:rPr>
      </w:pPr>
      <w:r w:rsidRPr="0089635B">
        <w:rPr>
          <w:lang w:val="vi-VN"/>
        </w:rPr>
        <w:t>Đây là lỗi tấn công dựa vào giao diện, thường được dùng trong các màn hình có hiển thị dữ liệu nhập vào từ người dùng. Để hiểu rõ ta tìm hiểu qua ví dụ sau</w:t>
      </w:r>
    </w:p>
    <w:p w14:paraId="51E33BB2" w14:textId="77777777" w:rsidR="00056A6A" w:rsidRPr="00E60841" w:rsidRDefault="00056A6A" w:rsidP="00056A6A">
      <w:pPr>
        <w:rPr>
          <w:lang w:val="vi-VN"/>
        </w:rPr>
      </w:pPr>
      <w:r>
        <w:rPr>
          <w:noProof/>
        </w:rPr>
        <w:drawing>
          <wp:inline distT="0" distB="0" distL="0" distR="0" wp14:anchorId="4F7378FA" wp14:editId="1BF4FA92">
            <wp:extent cx="5693134" cy="104820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3765"/>
                    <a:stretch/>
                  </pic:blipFill>
                  <pic:spPr bwMode="auto">
                    <a:xfrm>
                      <a:off x="0" y="0"/>
                      <a:ext cx="5725290" cy="1054127"/>
                    </a:xfrm>
                    <a:prstGeom prst="rect">
                      <a:avLst/>
                    </a:prstGeom>
                    <a:ln>
                      <a:noFill/>
                    </a:ln>
                    <a:extLst>
                      <a:ext uri="{53640926-AAD7-44D8-BBD7-CCE9431645EC}">
                        <a14:shadowObscured xmlns:a14="http://schemas.microsoft.com/office/drawing/2010/main"/>
                      </a:ext>
                    </a:extLst>
                  </pic:spPr>
                </pic:pic>
              </a:graphicData>
            </a:graphic>
          </wp:inline>
        </w:drawing>
      </w:r>
    </w:p>
    <w:p w14:paraId="157602B2" w14:textId="6CD84550" w:rsidR="00056A6A" w:rsidRPr="00056A6A" w:rsidRDefault="00056A6A" w:rsidP="00056A6A">
      <w:pPr>
        <w:pStyle w:val="Caption"/>
      </w:pPr>
      <w:r w:rsidRPr="001318E7">
        <w:t>Hình 2.</w:t>
      </w:r>
      <w:r>
        <w:t>6</w:t>
      </w:r>
      <w:r w:rsidRPr="001318E7">
        <w:t xml:space="preserve"> </w:t>
      </w:r>
      <w:r>
        <w:t>Ví dụ về Lỗi Xss</w:t>
      </w:r>
    </w:p>
    <w:p w14:paraId="6B5210C5" w14:textId="77777777" w:rsidR="00056A6A" w:rsidRPr="0089635B" w:rsidRDefault="00056A6A" w:rsidP="0089635B">
      <w:pPr>
        <w:ind w:firstLine="720"/>
        <w:rPr>
          <w:lang w:val="vi-VN"/>
        </w:rPr>
      </w:pPr>
      <w:r w:rsidRPr="0089635B">
        <w:rPr>
          <w:lang w:val="vi-VN"/>
        </w:rPr>
        <w:t>Đây là giao diện 1 trang hiển thị danh sách người dùng, ở cột ngoài cùng bên phải là hiển thị email mà người dùng đăng kí, nhưng nếu người dùng nhập 1 chuỗi kí tự đặc biệt thì hoàn toàn có thể hiển thị 1 link như hàng thứ 4 trong hình trên. Nếu click đó độc hại và 1 người dùng khác click phải thì rất nguy hiểm.</w:t>
      </w:r>
    </w:p>
    <w:p w14:paraId="465A58EA" w14:textId="77777777" w:rsidR="00056A6A" w:rsidRDefault="00056A6A" w:rsidP="00056A6A">
      <w:pPr>
        <w:rPr>
          <w:lang w:val="vi-VN"/>
        </w:rPr>
      </w:pPr>
      <w:r>
        <w:rPr>
          <w:noProof/>
        </w:rPr>
        <w:drawing>
          <wp:inline distT="0" distB="0" distL="0" distR="0" wp14:anchorId="203D6E29" wp14:editId="6FB7DA6E">
            <wp:extent cx="5758815" cy="8388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a:stretch>
                      <a:fillRect/>
                    </a:stretch>
                  </pic:blipFill>
                  <pic:spPr>
                    <a:xfrm>
                      <a:off x="0" y="0"/>
                      <a:ext cx="5758815" cy="838835"/>
                    </a:xfrm>
                    <a:prstGeom prst="rect">
                      <a:avLst/>
                    </a:prstGeom>
                  </pic:spPr>
                </pic:pic>
              </a:graphicData>
            </a:graphic>
          </wp:inline>
        </w:drawing>
      </w:r>
    </w:p>
    <w:p w14:paraId="373DE928" w14:textId="3947413E" w:rsidR="00056A6A" w:rsidRPr="00056A6A" w:rsidRDefault="00056A6A" w:rsidP="00056A6A">
      <w:pPr>
        <w:pStyle w:val="Caption"/>
      </w:pPr>
      <w:r w:rsidRPr="001318E7">
        <w:t>Hình 2.</w:t>
      </w:r>
      <w:r>
        <w:t>7</w:t>
      </w:r>
      <w:r w:rsidRPr="001318E7">
        <w:t xml:space="preserve"> </w:t>
      </w:r>
      <w:r w:rsidRPr="00E60841">
        <w:rPr>
          <w:lang w:val="vi-VN"/>
        </w:rPr>
        <w:t xml:space="preserve">Ví dụ </w:t>
      </w:r>
      <w:r w:rsidRPr="009A261E">
        <w:rPr>
          <w:lang w:val="vi-VN"/>
        </w:rPr>
        <w:t xml:space="preserve">sau khi phòng chống </w:t>
      </w:r>
      <w:r w:rsidRPr="00E60841">
        <w:rPr>
          <w:lang w:val="vi-VN"/>
        </w:rPr>
        <w:t>lỗi XSS</w:t>
      </w:r>
    </w:p>
    <w:p w14:paraId="329F94D4" w14:textId="77777777" w:rsidR="00056A6A" w:rsidRPr="0089635B" w:rsidRDefault="00056A6A" w:rsidP="0089635B">
      <w:pPr>
        <w:ind w:firstLine="720"/>
        <w:rPr>
          <w:lang w:val="vi-VN"/>
        </w:rPr>
      </w:pPr>
      <w:r w:rsidRPr="0089635B">
        <w:rPr>
          <w:lang w:val="vi-VN"/>
        </w:rPr>
        <w:t>Để phòng chống thì ta cần mã hoá các kí tự đặc biệt của dữ liệu trước khi trả về cho trình duyệt. Sau khi xử lý thì ta sẽ đươc kết quả như trên, dữ liệu hiển thị đúng với dữ liệu nhập vào dưới dạng text.</w:t>
      </w:r>
    </w:p>
    <w:p w14:paraId="2F1D62DB" w14:textId="77777777" w:rsidR="00056A6A" w:rsidRPr="003D6E77" w:rsidRDefault="00056A6A" w:rsidP="00056A6A">
      <w:pPr>
        <w:pStyle w:val="Heading3"/>
        <w:rPr>
          <w:lang w:val="vi-VN"/>
        </w:rPr>
      </w:pPr>
      <w:bookmarkStart w:id="30" w:name="_Toc110111756"/>
      <w:r w:rsidRPr="003D6E77">
        <w:rPr>
          <w:lang w:val="vi-VN"/>
        </w:rPr>
        <w:t>Phòng chống được lỗi SQL Injection</w:t>
      </w:r>
      <w:bookmarkEnd w:id="30"/>
    </w:p>
    <w:p w14:paraId="15663D3C" w14:textId="77777777" w:rsidR="00056A6A" w:rsidRPr="0089635B" w:rsidRDefault="00056A6A" w:rsidP="0089635B">
      <w:pPr>
        <w:ind w:firstLine="720"/>
        <w:rPr>
          <w:lang w:val="vi-VN"/>
        </w:rPr>
      </w:pPr>
      <w:r w:rsidRPr="0089635B">
        <w:rPr>
          <w:lang w:val="vi-VN"/>
        </w:rPr>
        <w:t>Đây là lỗi rất nguy hiểm, nếu không phòng chống tốt hacker hoàn toàn có thể lấy giữ liệu người dùng hay xoá bỏ toàn bộ database. Lỗi thường bị gây ra khi trang web cần có các mệnh đề truy vấn Where Like hoặc mệnh đề Order By, bản chất là các câu lệnh này đều lấy dữ liệu người dùng nhập vào và hoàn toàn có thể gây ra lỗi.</w:t>
      </w:r>
    </w:p>
    <w:p w14:paraId="0E47D9D4" w14:textId="77777777" w:rsidR="00056A6A" w:rsidRDefault="00056A6A" w:rsidP="00056A6A">
      <w:pPr>
        <w:jc w:val="center"/>
        <w:rPr>
          <w:lang w:val="vi-VN"/>
        </w:rPr>
      </w:pPr>
      <w:r>
        <w:rPr>
          <w:noProof/>
        </w:rPr>
        <w:lastRenderedPageBreak/>
        <w:drawing>
          <wp:inline distT="0" distB="0" distL="0" distR="0" wp14:anchorId="7B43AF5C" wp14:editId="6EAB50EF">
            <wp:extent cx="5758815" cy="1820848"/>
            <wp:effectExtent l="0" t="0" r="0" b="825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23"/>
                    <a:srcRect t="1" b="3126"/>
                    <a:stretch/>
                  </pic:blipFill>
                  <pic:spPr bwMode="auto">
                    <a:xfrm>
                      <a:off x="0" y="0"/>
                      <a:ext cx="5758815" cy="1820848"/>
                    </a:xfrm>
                    <a:prstGeom prst="rect">
                      <a:avLst/>
                    </a:prstGeom>
                    <a:ln>
                      <a:noFill/>
                    </a:ln>
                    <a:extLst>
                      <a:ext uri="{53640926-AAD7-44D8-BBD7-CCE9431645EC}">
                        <a14:shadowObscured xmlns:a14="http://schemas.microsoft.com/office/drawing/2010/main"/>
                      </a:ext>
                    </a:extLst>
                  </pic:spPr>
                </pic:pic>
              </a:graphicData>
            </a:graphic>
          </wp:inline>
        </w:drawing>
      </w:r>
    </w:p>
    <w:p w14:paraId="757C41E0" w14:textId="7C3E82C1" w:rsidR="00056A6A" w:rsidRDefault="00056A6A" w:rsidP="00056A6A">
      <w:pPr>
        <w:pStyle w:val="Caption"/>
      </w:pPr>
      <w:r w:rsidRPr="00E60841">
        <w:rPr>
          <w:lang w:val="vi-VN"/>
        </w:rPr>
        <w:t>Hình 2.</w:t>
      </w:r>
      <w:r>
        <w:t>8</w:t>
      </w:r>
      <w:r w:rsidRPr="00E60841">
        <w:rPr>
          <w:lang w:val="vi-VN"/>
        </w:rPr>
        <w:t xml:space="preserve"> </w:t>
      </w:r>
      <w:r w:rsidRPr="00DD41FA">
        <w:rPr>
          <w:lang w:val="vi-VN"/>
        </w:rPr>
        <w:t>Ví dụ về lỗi SQL Injec</w:t>
      </w:r>
      <w:r>
        <w:t>tion</w:t>
      </w:r>
    </w:p>
    <w:p w14:paraId="3AF8207E" w14:textId="77777777" w:rsidR="00056A6A" w:rsidRDefault="00056A6A" w:rsidP="0089635B">
      <w:pPr>
        <w:ind w:firstLine="720"/>
      </w:pPr>
      <w:r>
        <w:t xml:space="preserve">Trong ví dụ trên tại ô tìm kiếm nếu ta nhập 1 chuỗi như sau : </w:t>
      </w:r>
      <w:r w:rsidRPr="0089635B">
        <w:rPr>
          <w:b/>
          <w:bCs/>
        </w:rPr>
        <w:t>';drop table tbl_user;</w:t>
      </w:r>
      <w:r>
        <w:t xml:space="preserve"> thì hoàn toàn bảng </w:t>
      </w:r>
      <w:r w:rsidRPr="00DD41FA">
        <w:t>tbl_user</w:t>
      </w:r>
      <w:r>
        <w:t xml:space="preserve"> sẽ bị xoá vì chức năng tìm kiếm có sử dụng câu SQL có mệnh đề Where Like. Để phòng chống thì cần xử lý các kí tự đặc biệt trước khi thực hiện câu truy vấn. Mệnh đề Order By thường được dùng trong các trường hợp sắp xếp dữ liệu khi lấy ra theo tên 1 cột nào đó, để bảo mật thì trước khi thực hiện câu truy vấn ta phải kiếm tra dữ liệu nhập vào có phải là tên 1 cột nào đó trong Database không.</w:t>
      </w:r>
    </w:p>
    <w:p w14:paraId="5C034DD3" w14:textId="77777777" w:rsidR="00056A6A" w:rsidRDefault="00056A6A" w:rsidP="00056A6A">
      <w:pPr>
        <w:pStyle w:val="Heading3"/>
      </w:pPr>
      <w:bookmarkStart w:id="31" w:name="_Toc110111757"/>
      <w:r>
        <w:t>Mã hoá dữ liệu nhậy cảm</w:t>
      </w:r>
      <w:bookmarkEnd w:id="31"/>
    </w:p>
    <w:p w14:paraId="05CD7F82" w14:textId="77777777" w:rsidR="00056A6A" w:rsidRDefault="00056A6A" w:rsidP="0089635B">
      <w:pPr>
        <w:ind w:firstLine="720"/>
      </w:pPr>
      <w:r>
        <w:t>Các dữ liệu nhậy cảm cần được mã hoá, ví dự như thông tin mật khẩu người dùng. Đây là hình ảnh mật khẩu sau khi đã mã hoá, tránh được việc lộ mật khẩu khi những người quản lý server có hành vi muốn chiếm đoạt tài khoản.</w:t>
      </w:r>
    </w:p>
    <w:p w14:paraId="37A14843" w14:textId="77777777" w:rsidR="00056A6A" w:rsidRPr="003D6E77" w:rsidRDefault="00056A6A" w:rsidP="00056A6A">
      <w:r>
        <w:rPr>
          <w:noProof/>
        </w:rPr>
        <w:drawing>
          <wp:inline distT="0" distB="0" distL="0" distR="0" wp14:anchorId="3D4CCC0C" wp14:editId="463CBF80">
            <wp:extent cx="5758815" cy="697865"/>
            <wp:effectExtent l="0" t="0" r="0" b="698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4"/>
                    <a:stretch>
                      <a:fillRect/>
                    </a:stretch>
                  </pic:blipFill>
                  <pic:spPr>
                    <a:xfrm>
                      <a:off x="0" y="0"/>
                      <a:ext cx="5758815" cy="697865"/>
                    </a:xfrm>
                    <a:prstGeom prst="rect">
                      <a:avLst/>
                    </a:prstGeom>
                  </pic:spPr>
                </pic:pic>
              </a:graphicData>
            </a:graphic>
          </wp:inline>
        </w:drawing>
      </w:r>
    </w:p>
    <w:p w14:paraId="415E085C" w14:textId="5C2BBF26" w:rsidR="00056A6A" w:rsidRDefault="00056A6A" w:rsidP="00056A6A">
      <w:pPr>
        <w:pStyle w:val="Caption"/>
      </w:pPr>
      <w:r w:rsidRPr="00E60841">
        <w:rPr>
          <w:lang w:val="vi-VN"/>
        </w:rPr>
        <w:t>Hình 2.</w:t>
      </w:r>
      <w:r>
        <w:t>9</w:t>
      </w:r>
      <w:r w:rsidRPr="00E60841">
        <w:rPr>
          <w:lang w:val="vi-VN"/>
        </w:rPr>
        <w:t xml:space="preserve"> </w:t>
      </w:r>
      <w:r>
        <w:t>Mã hoá dữ liệu nhậy cảm</w:t>
      </w:r>
    </w:p>
    <w:p w14:paraId="64285517" w14:textId="1ACEB4F2" w:rsidR="00056A6A" w:rsidRDefault="00056A6A" w:rsidP="00056A6A"/>
    <w:p w14:paraId="0700595F" w14:textId="3371407E" w:rsidR="00AC61F4" w:rsidRDefault="00AC61F4" w:rsidP="00056A6A"/>
    <w:p w14:paraId="1AC3F758" w14:textId="6AF4AF14" w:rsidR="00AC61F4" w:rsidRDefault="00AC61F4" w:rsidP="00056A6A"/>
    <w:p w14:paraId="47ED7060" w14:textId="7AFCF21B" w:rsidR="00AC61F4" w:rsidRDefault="00AC61F4" w:rsidP="00056A6A"/>
    <w:p w14:paraId="54E0F0D7" w14:textId="54844BD6" w:rsidR="00AC61F4" w:rsidRDefault="00AC61F4" w:rsidP="00056A6A"/>
    <w:p w14:paraId="725E2183" w14:textId="68C93EE6" w:rsidR="00AC61F4" w:rsidRDefault="00AC61F4" w:rsidP="00056A6A"/>
    <w:p w14:paraId="0B7EE76F" w14:textId="77777777" w:rsidR="0089635B" w:rsidRDefault="0089635B" w:rsidP="00056A6A"/>
    <w:p w14:paraId="43B7A396" w14:textId="75A383F5" w:rsidR="00AC61F4" w:rsidRDefault="00AC61F4" w:rsidP="00AC61F4">
      <w:pPr>
        <w:pStyle w:val="Heading1"/>
      </w:pPr>
      <w:bookmarkStart w:id="32" w:name="_Toc110111758"/>
      <w:r>
        <w:lastRenderedPageBreak/>
        <w:t>THIẾT KẾ HỆ THỐNG</w:t>
      </w:r>
      <w:bookmarkEnd w:id="32"/>
    </w:p>
    <w:p w14:paraId="1D0A43CB" w14:textId="780020C6" w:rsidR="007A05BE" w:rsidRPr="007A05BE" w:rsidRDefault="007A05BE" w:rsidP="007A05BE">
      <w:pPr>
        <w:ind w:firstLine="720"/>
      </w:pPr>
      <w:r>
        <w:t xml:space="preserve">Sau khi đã giới thiệu khái quát về phương pháp được sử dụng trong đồ án, các cơ sở lý thuyết, các kỹ thuật đã áp dụng và cơ sở thực tiễn thì chúng ta sẽ đến với CHƯƠNG 3. Chương này sẽ trình bày chi tiết về cách nghiên </w:t>
      </w:r>
      <w:r>
        <w:t>thiết kế</w:t>
      </w:r>
      <w:r>
        <w:t xml:space="preserve"> cho hệ thống và cụ thể cách thức hoạt động từng </w:t>
      </w:r>
      <w:r>
        <w:t>phần</w:t>
      </w:r>
      <w:r>
        <w:t xml:space="preserve"> của hệ thống.</w:t>
      </w:r>
    </w:p>
    <w:p w14:paraId="37F0A0EE" w14:textId="187689AF" w:rsidR="00E23D5F" w:rsidRDefault="00D56DBA" w:rsidP="00D56DBA">
      <w:pPr>
        <w:pStyle w:val="Heading2"/>
      </w:pPr>
      <w:bookmarkStart w:id="33" w:name="_Toc110111759"/>
      <w:r>
        <w:t xml:space="preserve">Thiết kế </w:t>
      </w:r>
      <w:bookmarkEnd w:id="33"/>
      <w:r w:rsidR="007A05BE">
        <w:t>sơ đồ khối</w:t>
      </w:r>
    </w:p>
    <w:p w14:paraId="168CBE57" w14:textId="254624DC" w:rsidR="009703A2" w:rsidRPr="009703A2" w:rsidRDefault="009703A2" w:rsidP="009703A2">
      <w:pPr>
        <w:ind w:left="720"/>
      </w:pPr>
      <w:r>
        <w:t>Sơ đồ khối hệ thống của em thể hiện như hình vẽ.</w:t>
      </w:r>
    </w:p>
    <w:p w14:paraId="026C3B6F" w14:textId="3EC286E9" w:rsidR="00D56DBA" w:rsidRDefault="00D56DBA" w:rsidP="00D56DBA">
      <w:r>
        <w:rPr>
          <w:noProof/>
          <w:lang w:val="vi-VN"/>
        </w:rPr>
        <w:drawing>
          <wp:inline distT="0" distB="0" distL="0" distR="0" wp14:anchorId="252B44EE" wp14:editId="03678452">
            <wp:extent cx="5758815" cy="23304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58815" cy="2330450"/>
                    </a:xfrm>
                    <a:prstGeom prst="rect">
                      <a:avLst/>
                    </a:prstGeom>
                  </pic:spPr>
                </pic:pic>
              </a:graphicData>
            </a:graphic>
          </wp:inline>
        </w:drawing>
      </w:r>
    </w:p>
    <w:p w14:paraId="47BE75B5" w14:textId="1D75C75F" w:rsidR="00EC0DE7" w:rsidRDefault="00EC0DE7" w:rsidP="00EC0DE7">
      <w:pPr>
        <w:pStyle w:val="Caption"/>
      </w:pPr>
      <w:r w:rsidRPr="00E60841">
        <w:rPr>
          <w:lang w:val="vi-VN"/>
        </w:rPr>
        <w:t>Hình</w:t>
      </w:r>
      <w:r w:rsidR="00C278B5">
        <w:t xml:space="preserve"> </w:t>
      </w:r>
      <w:r>
        <w:t>3</w:t>
      </w:r>
      <w:r w:rsidRPr="00E60841">
        <w:rPr>
          <w:lang w:val="vi-VN"/>
        </w:rPr>
        <w:t>.</w:t>
      </w:r>
      <w:r>
        <w:t>1</w:t>
      </w:r>
      <w:r w:rsidRPr="00E60841">
        <w:rPr>
          <w:lang w:val="vi-VN"/>
        </w:rPr>
        <w:t xml:space="preserve"> </w:t>
      </w:r>
      <w:r>
        <w:t>Sơ đồ khối của hệ thống</w:t>
      </w:r>
    </w:p>
    <w:p w14:paraId="4E7B88A6" w14:textId="77777777" w:rsidR="00D56DBA" w:rsidRPr="0051244D" w:rsidRDefault="00D56DBA" w:rsidP="00D56DBA">
      <w:pPr>
        <w:pStyle w:val="Heading3"/>
        <w:rPr>
          <w:lang w:val="vi-VN"/>
        </w:rPr>
      </w:pPr>
      <w:bookmarkStart w:id="34" w:name="_Toc110111760"/>
      <w:r>
        <w:rPr>
          <w:lang w:val="vi-VN"/>
        </w:rPr>
        <w:t xml:space="preserve">Khối </w:t>
      </w:r>
      <w:r w:rsidRPr="0051244D">
        <w:rPr>
          <w:lang w:val="vi-VN"/>
        </w:rPr>
        <w:t xml:space="preserve">IoT Messaging </w:t>
      </w:r>
      <w:r>
        <w:rPr>
          <w:lang w:val="vi-VN"/>
        </w:rPr>
        <w:t xml:space="preserve">server và khối </w:t>
      </w:r>
      <w:r w:rsidRPr="0051244D">
        <w:rPr>
          <w:lang w:val="vi-VN"/>
        </w:rPr>
        <w:t xml:space="preserve">IoT Messaging </w:t>
      </w:r>
      <w:r>
        <w:rPr>
          <w:lang w:val="vi-VN"/>
        </w:rPr>
        <w:t>client</w:t>
      </w:r>
      <w:bookmarkEnd w:id="34"/>
    </w:p>
    <w:p w14:paraId="0E908B1A" w14:textId="1769A524" w:rsidR="008B4A8D" w:rsidRDefault="00D56DBA" w:rsidP="008B4A8D">
      <w:pPr>
        <w:ind w:firstLine="720"/>
      </w:pPr>
      <w:r w:rsidRPr="0051244D">
        <w:rPr>
          <w:lang w:val="vi-VN"/>
        </w:rPr>
        <w:t>MQTT</w:t>
      </w:r>
      <w:r w:rsidR="00072DB0">
        <w:t>(</w:t>
      </w:r>
      <w:r w:rsidR="00072DB0" w:rsidRPr="00072DB0">
        <w:t>Message Queue Telemetry Transport</w:t>
      </w:r>
      <w:r w:rsidR="00072DB0">
        <w:t>)</w:t>
      </w:r>
      <w:r w:rsidRPr="0051244D">
        <w:rPr>
          <w:lang w:val="vi-VN"/>
        </w:rPr>
        <w:t xml:space="preserve"> là một giao thức nhắn tin tiêu chuẩn OASIS cho Internet of Things (IoT). Nó được thiết kế như một phương tiện truyền tải tin nhắn </w:t>
      </w:r>
      <w:r>
        <w:rPr>
          <w:lang w:val="vi-VN"/>
        </w:rPr>
        <w:t>publish</w:t>
      </w:r>
      <w:r w:rsidRPr="0051244D">
        <w:rPr>
          <w:lang w:val="vi-VN"/>
        </w:rPr>
        <w:t xml:space="preserve"> / </w:t>
      </w:r>
      <w:r>
        <w:rPr>
          <w:lang w:val="vi-VN"/>
        </w:rPr>
        <w:t>subscriber</w:t>
      </w:r>
      <w:r w:rsidRPr="0051244D">
        <w:rPr>
          <w:lang w:val="vi-VN"/>
        </w:rPr>
        <w:t xml:space="preserve"> cực kỳ nhẹ, lý tưởng để kết nối các thiết bị từ xa</w:t>
      </w:r>
      <w:r>
        <w:rPr>
          <w:lang w:val="vi-VN"/>
        </w:rPr>
        <w:t xml:space="preserve"> và cần tiêu thụ ít năng lượng. Vậy nên MQTT là 1 giao thức rất thích hợp cho hệ thống để liên lạc giữa backend với device</w:t>
      </w:r>
      <w:r w:rsidR="00EC0DE7">
        <w:t>.</w:t>
      </w:r>
    </w:p>
    <w:p w14:paraId="1389CB4A" w14:textId="79694568" w:rsidR="008B4A8D" w:rsidRDefault="008B4A8D" w:rsidP="008B4A8D">
      <w:pPr>
        <w:ind w:firstLine="720"/>
        <w:rPr>
          <w:lang w:val="vi-VN"/>
        </w:rPr>
      </w:pPr>
      <w:r>
        <w:rPr>
          <w:lang w:val="vi-VN"/>
        </w:rPr>
        <w:t>MQTT gồm 2 thành phần</w:t>
      </w:r>
      <w:r>
        <w:t xml:space="preserve"> chính:</w:t>
      </w:r>
      <w:r>
        <w:rPr>
          <w:lang w:val="vi-VN"/>
        </w:rPr>
        <w:t xml:space="preserve"> </w:t>
      </w:r>
    </w:p>
    <w:p w14:paraId="7695A5E0" w14:textId="1AB0A714" w:rsidR="008B4A8D" w:rsidRPr="00FA254F" w:rsidRDefault="008B4A8D" w:rsidP="00FA254F">
      <w:pPr>
        <w:pStyle w:val="ListParagraph"/>
        <w:numPr>
          <w:ilvl w:val="0"/>
          <w:numId w:val="25"/>
        </w:numPr>
        <w:rPr>
          <w:lang w:val="vi-VN"/>
        </w:rPr>
      </w:pPr>
      <w:r w:rsidRPr="00FA254F">
        <w:rPr>
          <w:b/>
          <w:bCs/>
          <w:lang w:val="vi-VN"/>
        </w:rPr>
        <w:t>MQTT Broker</w:t>
      </w:r>
      <w:r w:rsidRPr="008B4A8D">
        <w:rPr>
          <w:lang w:val="vi-VN"/>
        </w:rPr>
        <w:t xml:space="preserve"> </w:t>
      </w:r>
      <w:r w:rsidRPr="00FA254F">
        <w:rPr>
          <w:lang w:val="vi-VN"/>
        </w:rPr>
        <w:t>hay máy chủ mô giới được coi như trung tâm, nó là điểm giao</w:t>
      </w:r>
      <w:r>
        <w:t xml:space="preserve"> </w:t>
      </w:r>
      <w:r w:rsidRPr="00FA254F">
        <w:rPr>
          <w:lang w:val="vi-VN"/>
        </w:rPr>
        <w:t>của tất cả các kết nối đến từ Client (Publisher/Subscriber).</w:t>
      </w:r>
      <w:r>
        <w:t xml:space="preserve"> </w:t>
      </w:r>
      <w:r w:rsidRPr="00FA254F">
        <w:rPr>
          <w:lang w:val="vi-VN"/>
        </w:rPr>
        <w:t xml:space="preserve">Nhiệm vụ chính của Broker là nhận thông điệp (message) từ Publisher, xếp vào hàng đợi rồi chuyển đến một địa điểm cụ thể. Nhiệm vụ phụ của Broker là nó có thể đảm nhận thêm </w:t>
      </w:r>
      <w:r w:rsidRPr="00FA254F">
        <w:rPr>
          <w:lang w:val="vi-VN"/>
        </w:rPr>
        <w:lastRenderedPageBreak/>
        <w:t>một vài tính năng liên quan tới quá trình truyền thông như: bảo mật message, lưu trữ message, log</w:t>
      </w:r>
      <w:r>
        <w:t>…</w:t>
      </w:r>
      <w:r w:rsidRPr="00FA254F">
        <w:rPr>
          <w:lang w:val="vi-VN"/>
        </w:rPr>
        <w:t>MQTT Broker được cung cấp dưới dạng mã nguồn mở hoặc các phiên bản thương mại giúp người dùng có thể tự cài đặt và tạo broker riêng. Ngoài ra các bạn cũng có thể sử dụng Broker trên điện toán đám mây với các nền tảng IOT như hive broker, amazone</w:t>
      </w:r>
      <w:r>
        <w:t>…</w:t>
      </w:r>
    </w:p>
    <w:p w14:paraId="37F42D12" w14:textId="51AF8031" w:rsidR="008B4A8D" w:rsidRPr="00FA254F" w:rsidRDefault="008B4A8D" w:rsidP="00FA254F">
      <w:pPr>
        <w:pStyle w:val="ListParagraph"/>
        <w:numPr>
          <w:ilvl w:val="0"/>
          <w:numId w:val="25"/>
        </w:numPr>
        <w:rPr>
          <w:lang w:val="vi-VN"/>
        </w:rPr>
      </w:pPr>
      <w:r w:rsidRPr="00FA254F">
        <w:rPr>
          <w:b/>
          <w:bCs/>
        </w:rPr>
        <w:t>MQTT client</w:t>
      </w:r>
      <w:r>
        <w:t xml:space="preserve"> l</w:t>
      </w:r>
      <w:r w:rsidRPr="00FA254F">
        <w:rPr>
          <w:lang w:val="vi-VN"/>
        </w:rPr>
        <w:t xml:space="preserve">à các thiết bị/ứng dụng Client kết nối đến Broker để thực hiện truyền nhận dữ </w:t>
      </w:r>
      <w:proofErr w:type="gramStart"/>
      <w:r w:rsidRPr="00FA254F">
        <w:rPr>
          <w:lang w:val="vi-VN"/>
        </w:rPr>
        <w:t>liệu .Client</w:t>
      </w:r>
      <w:proofErr w:type="gramEnd"/>
      <w:r w:rsidRPr="00FA254F">
        <w:rPr>
          <w:lang w:val="vi-VN"/>
        </w:rPr>
        <w:t xml:space="preserve"> thì được chia thành hai nhóm là Publisher và Subscriber. Một Client có thể có 1 trong 2 nhiệm vụ hoặc cả 2.</w:t>
      </w:r>
      <w:r>
        <w:t xml:space="preserve"> </w:t>
      </w:r>
      <w:r w:rsidRPr="00FA254F">
        <w:rPr>
          <w:lang w:val="vi-VN"/>
        </w:rPr>
        <w:t>Publisher là thiết bị gửi bản tin lên broker</w:t>
      </w:r>
      <w:r>
        <w:t xml:space="preserve">. </w:t>
      </w:r>
      <w:r w:rsidRPr="00FA254F">
        <w:rPr>
          <w:lang w:val="vi-VN"/>
        </w:rPr>
        <w:t>Subscriber là người nhận bản tin mỗi khi có bản tin mới gửi lên Broker.</w:t>
      </w:r>
    </w:p>
    <w:p w14:paraId="48527A3C" w14:textId="772C366E" w:rsidR="008B4A8D" w:rsidRDefault="008B4A8D" w:rsidP="008B4A8D">
      <w:pPr>
        <w:ind w:firstLine="720"/>
      </w:pPr>
      <w:r>
        <w:t>Trong MQTT có các khái niệm như sau:</w:t>
      </w:r>
    </w:p>
    <w:p w14:paraId="6397ABB5" w14:textId="6D2ABB13" w:rsidR="00FA254F" w:rsidRDefault="008B4A8D" w:rsidP="00FA254F">
      <w:pPr>
        <w:pStyle w:val="ListParagraph"/>
        <w:numPr>
          <w:ilvl w:val="0"/>
          <w:numId w:val="25"/>
        </w:numPr>
      </w:pPr>
      <w:r w:rsidRPr="00FA254F">
        <w:rPr>
          <w:b/>
          <w:bCs/>
        </w:rPr>
        <w:t>M</w:t>
      </w:r>
      <w:r w:rsidRPr="00FA254F">
        <w:rPr>
          <w:b/>
          <w:bCs/>
        </w:rPr>
        <w:t>essage</w:t>
      </w:r>
      <w:r>
        <w:t xml:space="preserve"> còn được gọi là “message payload”, có định dạng mặc định là plain-text (chữ viết người đọc được), tuy nhiên người sử dụng có thể cấu hình thành các định dạng khác.</w:t>
      </w:r>
    </w:p>
    <w:p w14:paraId="72656981" w14:textId="4C1D39E7" w:rsidR="00FA254F" w:rsidRPr="008B4A8D" w:rsidRDefault="00FA254F" w:rsidP="00FA254F">
      <w:pPr>
        <w:pStyle w:val="ListParagraph"/>
        <w:numPr>
          <w:ilvl w:val="0"/>
          <w:numId w:val="25"/>
        </w:numPr>
      </w:pPr>
      <w:r w:rsidRPr="00FA254F">
        <w:rPr>
          <w:b/>
          <w:bCs/>
        </w:rPr>
        <w:t>Topic</w:t>
      </w:r>
      <w:r>
        <w:t xml:space="preserve"> có thể coi như một “đường truyền” logic giữa 2 điểm là publisher và subscriber. Về cơ bản, khi message được publish vào một topic thì tất cả những subscriber của topic đó sẽ nhận được message này.</w:t>
      </w:r>
      <w:r>
        <w:t xml:space="preserve"> MQTT còn hỗ trợ toán tử “#” giúp cho 1 client nhận nhiều hơn 1 topic với chỉ 1 lần subscribe. </w:t>
      </w:r>
    </w:p>
    <w:p w14:paraId="5C97ADCD" w14:textId="300B208F" w:rsidR="00D56DBA" w:rsidRDefault="00D56DBA" w:rsidP="00D56DBA">
      <w:pPr>
        <w:pStyle w:val="Heading3"/>
        <w:rPr>
          <w:lang w:val="vi-VN"/>
        </w:rPr>
      </w:pPr>
      <w:bookmarkStart w:id="35" w:name="_Toc110111761"/>
      <w:r>
        <w:rPr>
          <w:lang w:val="vi-VN"/>
        </w:rPr>
        <w:t xml:space="preserve">Khối </w:t>
      </w:r>
      <w:r w:rsidR="009703A2">
        <w:t>B</w:t>
      </w:r>
      <w:r>
        <w:rPr>
          <w:lang w:val="vi-VN"/>
        </w:rPr>
        <w:t>ackend</w:t>
      </w:r>
      <w:bookmarkEnd w:id="35"/>
    </w:p>
    <w:p w14:paraId="41F37534" w14:textId="73BE4C70" w:rsidR="00D56DBA" w:rsidRPr="00C278B5" w:rsidRDefault="00D56DBA" w:rsidP="00C278B5">
      <w:pPr>
        <w:ind w:firstLine="360"/>
      </w:pPr>
      <w:r>
        <w:rPr>
          <w:lang w:val="vi-VN"/>
        </w:rPr>
        <w:t xml:space="preserve">Backend </w:t>
      </w:r>
      <w:r w:rsidR="00C278B5">
        <w:t>có thể coi như trung tâm điều khiển cho cả hệt thống, và cần đạp ứng được các yêu cầu sau:</w:t>
      </w:r>
    </w:p>
    <w:p w14:paraId="33E41CAA" w14:textId="77777777" w:rsidR="00D56DBA" w:rsidRDefault="00D56DBA" w:rsidP="00D56DBA">
      <w:pPr>
        <w:pStyle w:val="ListParagraph"/>
        <w:numPr>
          <w:ilvl w:val="0"/>
          <w:numId w:val="18"/>
        </w:numPr>
        <w:rPr>
          <w:lang w:val="vi-VN"/>
        </w:rPr>
      </w:pPr>
      <w:r>
        <w:rPr>
          <w:lang w:val="vi-VN"/>
        </w:rPr>
        <w:t>C</w:t>
      </w:r>
      <w:r w:rsidRPr="0051244D">
        <w:rPr>
          <w:lang w:val="vi-VN"/>
        </w:rPr>
        <w:t>ung cấp các Rest api cho user app và admin web hoạt động</w:t>
      </w:r>
    </w:p>
    <w:p w14:paraId="512C7841" w14:textId="4093480A" w:rsidR="00D56DBA" w:rsidRDefault="00D56DBA" w:rsidP="00D56DBA">
      <w:pPr>
        <w:pStyle w:val="ListParagraph"/>
        <w:numPr>
          <w:ilvl w:val="0"/>
          <w:numId w:val="18"/>
        </w:numPr>
        <w:rPr>
          <w:lang w:val="vi-VN"/>
        </w:rPr>
      </w:pPr>
      <w:r>
        <w:rPr>
          <w:lang w:val="vi-VN"/>
        </w:rPr>
        <w:t>Cung cấp khả năng thông báo tin nhắn cho ser app</w:t>
      </w:r>
      <w:r w:rsidR="008B4A8D">
        <w:t xml:space="preserve"> qua websocket</w:t>
      </w:r>
    </w:p>
    <w:p w14:paraId="320E2EEE" w14:textId="77777777" w:rsidR="00D56DBA" w:rsidRDefault="00D56DBA" w:rsidP="00D56DBA">
      <w:pPr>
        <w:pStyle w:val="ListParagraph"/>
        <w:numPr>
          <w:ilvl w:val="0"/>
          <w:numId w:val="18"/>
        </w:numPr>
        <w:rPr>
          <w:lang w:val="vi-VN"/>
        </w:rPr>
      </w:pPr>
      <w:r>
        <w:rPr>
          <w:lang w:val="vi-VN"/>
        </w:rPr>
        <w:t>Tích hợp được MQTT client vào backend</w:t>
      </w:r>
    </w:p>
    <w:p w14:paraId="652B27B7" w14:textId="66874DA9" w:rsidR="00D56DBA" w:rsidRDefault="00D56DBA" w:rsidP="00C278B5">
      <w:pPr>
        <w:ind w:firstLine="360"/>
      </w:pPr>
      <w:r>
        <w:rPr>
          <w:lang w:val="vi-VN"/>
        </w:rPr>
        <w:t xml:space="preserve">Spring boot là </w:t>
      </w:r>
      <w:r w:rsidRPr="0051244D">
        <w:rPr>
          <w:lang w:val="vi-VN"/>
        </w:rPr>
        <w:t>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r>
        <w:rPr>
          <w:lang w:val="vi-VN"/>
        </w:rPr>
        <w:t xml:space="preserve"> Spring boot hoàn toàn là sự lựa chọn tốt để đáp ứng các yêu cầu của backend ở phía trên</w:t>
      </w:r>
      <w:r w:rsidR="008B4A8D">
        <w:t>.</w:t>
      </w:r>
    </w:p>
    <w:p w14:paraId="6FBB38AA" w14:textId="26482E27" w:rsidR="00C278B5" w:rsidRDefault="00C278B5" w:rsidP="00C278B5">
      <w:pPr>
        <w:ind w:firstLine="360"/>
      </w:pPr>
      <w:r w:rsidRPr="006C11F0">
        <w:t xml:space="preserve">Có thể nói rằng Spring Framework ra đời là nhờ sự thành công của EJB (Enterprise JavaBeans). EJB là một thành phần quan trọng của nền tảng Java EE. Tuy nhiên EJB là </w:t>
      </w:r>
      <w:r w:rsidRPr="006C11F0">
        <w:lastRenderedPageBreak/>
        <w:t xml:space="preserve">một framework lớn với độ phức tạp cao, các nhà phát triển với EJB đã nhận ra nó không hoạt </w:t>
      </w:r>
      <w:proofErr w:type="gramStart"/>
      <w:r w:rsidRPr="006C11F0">
        <w:t>động  nh</w:t>
      </w:r>
      <w:r w:rsidRPr="006C11F0">
        <w:rPr>
          <w:lang w:val="vi-VN"/>
        </w:rPr>
        <w:t>ư</w:t>
      </w:r>
      <w:proofErr w:type="gramEnd"/>
      <w:r w:rsidRPr="006C11F0">
        <w:t xml:space="preserve"> những gì nó đã đề ra</w:t>
      </w:r>
      <w:r>
        <w:t>.</w:t>
      </w:r>
    </w:p>
    <w:p w14:paraId="09B7452B" w14:textId="56E53F89" w:rsidR="00C278B5" w:rsidRDefault="00C278B5" w:rsidP="00C278B5">
      <w:pPr>
        <w:ind w:firstLine="360"/>
        <w:jc w:val="center"/>
      </w:pPr>
      <w:r>
        <w:rPr>
          <w:noProof/>
        </w:rPr>
        <w:drawing>
          <wp:inline distT="0" distB="0" distL="0" distR="0" wp14:anchorId="33C35E76" wp14:editId="5C5D6CEA">
            <wp:extent cx="2132388" cy="1312239"/>
            <wp:effectExtent l="0" t="0" r="1270" b="2540"/>
            <wp:docPr id="1026" name="Picture 2" descr="A picture containing text, tableware, clipart, plate&#10;&#10;Description automatically generated">
              <a:extLst xmlns:a="http://schemas.openxmlformats.org/drawingml/2006/main">
                <a:ext uri="{FF2B5EF4-FFF2-40B4-BE49-F238E27FC236}">
                  <a16:creationId xmlns:a16="http://schemas.microsoft.com/office/drawing/2014/main" id="{701BAA3D-0A69-4922-9656-966C8A76B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text, tableware, clipart, plate&#10;&#10;Description automatically generated">
                      <a:extLst>
                        <a:ext uri="{FF2B5EF4-FFF2-40B4-BE49-F238E27FC236}">
                          <a16:creationId xmlns:a16="http://schemas.microsoft.com/office/drawing/2014/main" id="{701BAA3D-0A69-4922-9656-966C8A76BD84}"/>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2388" cy="131223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1B981A0" w14:textId="5BF34E76" w:rsidR="00ED197C" w:rsidRDefault="00C278B5" w:rsidP="00C278B5">
      <w:pPr>
        <w:pStyle w:val="Caption"/>
      </w:pPr>
      <w:bookmarkStart w:id="36" w:name="_Toc60782572"/>
      <w:r>
        <w:t xml:space="preserve">Hình </w:t>
      </w:r>
      <w:r>
        <w:t>3</w:t>
      </w:r>
      <w:r>
        <w:t>.</w:t>
      </w:r>
      <w:r>
        <w:t>2</w:t>
      </w:r>
      <w:r>
        <w:t xml:space="preserve">: </w:t>
      </w:r>
      <w:r w:rsidRPr="006C11F0">
        <w:t>Enterprise JavaBeans</w:t>
      </w:r>
      <w:bookmarkEnd w:id="36"/>
    </w:p>
    <w:p w14:paraId="0335AA1C" w14:textId="77777777" w:rsidR="00C278B5" w:rsidRDefault="00C278B5" w:rsidP="00C278B5">
      <w:pPr>
        <w:ind w:firstLine="720"/>
      </w:pPr>
      <w:r w:rsidRPr="006C11F0">
        <w:t>Năm 2002, Spring Framework phát hành phiên bản đầu tiên bới Rod Johnson giúp cho việc xây dựng các ứng dụng doanh nghiệp trở nên dễ dàng h</w:t>
      </w:r>
      <w:r w:rsidRPr="006C11F0">
        <w:rPr>
          <w:lang w:val="vi-VN"/>
        </w:rPr>
        <w:t>ơ</w:t>
      </w:r>
      <w:r w:rsidRPr="006C11F0">
        <w:t>n bao giờ hết. Sau một khoảng thời gian phát triển, Spring nhanh chóng chiếm đ</w:t>
      </w:r>
      <w:r w:rsidRPr="006C11F0">
        <w:rPr>
          <w:lang w:val="vi-VN"/>
        </w:rPr>
        <w:t>ư</w:t>
      </w:r>
      <w:r w:rsidRPr="006C11F0">
        <w:t>ợc cảm tình của các lập trình viên và trở thành sự lựa chọn hoàn hảo cho các ứng dụng Java web hiện nay.</w:t>
      </w:r>
    </w:p>
    <w:p w14:paraId="32934AE6" w14:textId="7CED1C0B" w:rsidR="00C278B5" w:rsidRDefault="00C278B5" w:rsidP="00C278B5">
      <w:pPr>
        <w:ind w:firstLine="360"/>
      </w:pPr>
      <w:r>
        <w:t xml:space="preserve">Để hiểu được ý tưởng chính của Spring Boot ta cần tìm hiểu về </w:t>
      </w:r>
      <w:r w:rsidRPr="00C278B5">
        <w:t>Singleton design pattern</w:t>
      </w:r>
      <w:r>
        <w:t xml:space="preserve">. </w:t>
      </w:r>
      <w:r>
        <w:t xml:space="preserve">Singleton Pattern </w:t>
      </w:r>
      <w:r>
        <w:t>nói rằng chỉ cho phép khai báo 1 class mà chỉ với 1 trường hợp cụ thể (instance) trong hệ thống khi runtime. Có 2 cách thiết kế Class để đáp ứng được điều này:</w:t>
      </w:r>
    </w:p>
    <w:p w14:paraId="3369CF6E" w14:textId="69FB4097" w:rsidR="00C278B5" w:rsidRDefault="00C278B5" w:rsidP="00C278B5">
      <w:pPr>
        <w:pStyle w:val="ListParagraph"/>
        <w:numPr>
          <w:ilvl w:val="0"/>
          <w:numId w:val="18"/>
        </w:numPr>
      </w:pPr>
      <w:r>
        <w:t xml:space="preserve">Early Instantiation: </w:t>
      </w:r>
      <w:r>
        <w:t>Tạo Instance ở thời điểm load time</w:t>
      </w:r>
    </w:p>
    <w:p w14:paraId="2F59C5FD" w14:textId="28DE46B8" w:rsidR="00C278B5" w:rsidRDefault="00C278B5" w:rsidP="00C278B5">
      <w:pPr>
        <w:pStyle w:val="ListParagraph"/>
        <w:numPr>
          <w:ilvl w:val="0"/>
          <w:numId w:val="18"/>
        </w:numPr>
      </w:pPr>
      <w:r>
        <w:t xml:space="preserve">Lazy Instantiation: </w:t>
      </w:r>
      <w:r>
        <w:t>Tạo Instance ở thời điểm yêu cầu</w:t>
      </w:r>
    </w:p>
    <w:p w14:paraId="724BC001" w14:textId="4189E4EB" w:rsidR="00C278B5" w:rsidRDefault="00C278B5" w:rsidP="00C278B5">
      <w:pPr>
        <w:ind w:left="360"/>
      </w:pPr>
      <w:r>
        <w:t xml:space="preserve">Ta cùng đến với ví dụ về Singleton Pattern theo cách </w:t>
      </w:r>
      <w:r>
        <w:t>Early Instantiation</w:t>
      </w:r>
      <w:r>
        <w:t xml:space="preserve"> như sau:</w:t>
      </w:r>
    </w:p>
    <w:p w14:paraId="621FDB8B" w14:textId="236F72E2" w:rsidR="00C278B5" w:rsidRDefault="00C278B5" w:rsidP="00C278B5">
      <w:pPr>
        <w:ind w:left="360"/>
        <w:jc w:val="center"/>
      </w:pPr>
      <w:r>
        <w:rPr>
          <w:noProof/>
        </w:rPr>
        <w:lastRenderedPageBreak/>
        <w:drawing>
          <wp:inline distT="0" distB="0" distL="0" distR="0" wp14:anchorId="05971941" wp14:editId="10B07B3A">
            <wp:extent cx="3590476" cy="4685714"/>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3590476" cy="4685714"/>
                    </a:xfrm>
                    <a:prstGeom prst="rect">
                      <a:avLst/>
                    </a:prstGeom>
                  </pic:spPr>
                </pic:pic>
              </a:graphicData>
            </a:graphic>
          </wp:inline>
        </w:drawing>
      </w:r>
    </w:p>
    <w:p w14:paraId="2015E66D" w14:textId="27657C62" w:rsidR="00C278B5" w:rsidRDefault="00C278B5" w:rsidP="00C278B5">
      <w:pPr>
        <w:pStyle w:val="Caption"/>
      </w:pPr>
      <w:r>
        <w:t>Hình 3.3 Ví dụ về singleton Pattern</w:t>
      </w:r>
    </w:p>
    <w:p w14:paraId="71258087" w14:textId="212919A0" w:rsidR="00C278B5" w:rsidRDefault="00C278B5" w:rsidP="00C278B5">
      <w:r>
        <w:tab/>
        <w:t>Kết quả thu được như sau:</w:t>
      </w:r>
    </w:p>
    <w:p w14:paraId="58DDF553" w14:textId="77777777" w:rsidR="00C278B5" w:rsidRDefault="00C278B5" w:rsidP="00C278B5">
      <w:pPr>
        <w:ind w:left="720"/>
      </w:pPr>
      <w:r>
        <w:t>com.</w:t>
      </w:r>
      <w:proofErr w:type="gramStart"/>
      <w:r>
        <w:t>example.demo</w:t>
      </w:r>
      <w:proofErr w:type="gramEnd"/>
      <w:r>
        <w:t>.A@7343922c</w:t>
      </w:r>
    </w:p>
    <w:p w14:paraId="40C8DB2D" w14:textId="561958C7" w:rsidR="00C278B5" w:rsidRPr="00C278B5" w:rsidRDefault="00C278B5" w:rsidP="00C278B5">
      <w:pPr>
        <w:ind w:left="720"/>
      </w:pPr>
      <w:r>
        <w:t>com.</w:t>
      </w:r>
      <w:proofErr w:type="gramStart"/>
      <w:r>
        <w:t>example.demo</w:t>
      </w:r>
      <w:proofErr w:type="gramEnd"/>
      <w:r>
        <w:t>.A@7343922c</w:t>
      </w:r>
    </w:p>
    <w:p w14:paraId="0F15B0DF" w14:textId="29EC1049" w:rsidR="00C278B5" w:rsidRDefault="00C278B5" w:rsidP="00C278B5">
      <w:r>
        <w:tab/>
        <w:t xml:space="preserve">Có thể thấy trong ví dụ trên, mỗi khi khai báo class A thì chỉ có 1 instance duy nhất được tạo. Trong Spring boot ta hoàn toàn có thể làm được điều này. Interface </w:t>
      </w:r>
      <w:r w:rsidRPr="00C278B5">
        <w:t>ApplicationContext</w:t>
      </w:r>
      <w:r>
        <w:t xml:space="preserve"> cung cấp khả năng giữ, quản lý, phân phối các intance của các Object cần thiết kế theo kiểu Singlegon pattern. Khi này các Class này được gọi là các Beans. Có 4 chú thích (Anotation) báo cho Spring Boot biết 1 class được thiết kế theo kiểu Singleton pattern là dùng: @Component, @Service, @Reposiory, @Controller.</w:t>
      </w:r>
    </w:p>
    <w:p w14:paraId="28C937E7" w14:textId="60397E2F" w:rsidR="00C278B5" w:rsidRDefault="00C278B5" w:rsidP="00C278B5">
      <w:r>
        <w:rPr>
          <w:noProof/>
        </w:rPr>
        <w:lastRenderedPageBreak/>
        <w:drawing>
          <wp:inline distT="0" distB="0" distL="0" distR="0" wp14:anchorId="5A106401" wp14:editId="4FFB3868">
            <wp:extent cx="5758815" cy="493776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5758815" cy="4937760"/>
                    </a:xfrm>
                    <a:prstGeom prst="rect">
                      <a:avLst/>
                    </a:prstGeom>
                  </pic:spPr>
                </pic:pic>
              </a:graphicData>
            </a:graphic>
          </wp:inline>
        </w:drawing>
      </w:r>
    </w:p>
    <w:p w14:paraId="18AABDB9" w14:textId="5BFB2FE1" w:rsidR="00C278B5" w:rsidRDefault="00C278B5" w:rsidP="00C278B5">
      <w:pPr>
        <w:pStyle w:val="Caption"/>
      </w:pPr>
      <w:r>
        <w:t>Hình 3.</w:t>
      </w:r>
      <w:r>
        <w:t>4</w:t>
      </w:r>
      <w:r>
        <w:t xml:space="preserve"> Ví dụ về </w:t>
      </w:r>
      <w:r>
        <w:t>Anotiton Component</w:t>
      </w:r>
    </w:p>
    <w:p w14:paraId="6FFC8315" w14:textId="453DAA66" w:rsidR="00C278B5" w:rsidRDefault="00C278B5" w:rsidP="00C278B5">
      <w:r>
        <w:tab/>
        <w:t>Sơ đồ khối của Backend sẽ như sau:</w:t>
      </w:r>
    </w:p>
    <w:p w14:paraId="79F1D05D" w14:textId="3375B824" w:rsidR="00C278B5" w:rsidRDefault="00C278B5" w:rsidP="00C278B5">
      <w:r>
        <w:rPr>
          <w:noProof/>
        </w:rPr>
        <w:drawing>
          <wp:inline distT="0" distB="0" distL="0" distR="0" wp14:anchorId="68FE9D5D" wp14:editId="03F5DE7F">
            <wp:extent cx="5733343" cy="1833245"/>
            <wp:effectExtent l="0" t="0" r="1270" b="0"/>
            <wp:docPr id="1033" name="Picture 10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33" descr="Diagram&#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t="40220"/>
                    <a:stretch/>
                  </pic:blipFill>
                  <pic:spPr bwMode="auto">
                    <a:xfrm>
                      <a:off x="0" y="0"/>
                      <a:ext cx="5734050" cy="1833471"/>
                    </a:xfrm>
                    <a:prstGeom prst="rect">
                      <a:avLst/>
                    </a:prstGeom>
                    <a:noFill/>
                    <a:ln>
                      <a:noFill/>
                    </a:ln>
                    <a:extLst>
                      <a:ext uri="{53640926-AAD7-44D8-BBD7-CCE9431645EC}">
                        <a14:shadowObscured xmlns:a14="http://schemas.microsoft.com/office/drawing/2010/main"/>
                      </a:ext>
                    </a:extLst>
                  </pic:spPr>
                </pic:pic>
              </a:graphicData>
            </a:graphic>
          </wp:inline>
        </w:drawing>
      </w:r>
    </w:p>
    <w:p w14:paraId="46260FA6" w14:textId="73438E63" w:rsidR="009E7E16" w:rsidRDefault="009E7E16" w:rsidP="009E7E16">
      <w:pPr>
        <w:pStyle w:val="Caption"/>
      </w:pPr>
      <w:r>
        <w:t>Hình 3.</w:t>
      </w:r>
      <w:r>
        <w:t>5</w:t>
      </w:r>
      <w:r>
        <w:t xml:space="preserve"> </w:t>
      </w:r>
      <w:r>
        <w:t>Sơ đồ khối của Backend</w:t>
      </w:r>
    </w:p>
    <w:p w14:paraId="57DA17F1" w14:textId="77777777" w:rsidR="00C278B5" w:rsidRDefault="00C278B5" w:rsidP="00C278B5">
      <w:pPr>
        <w:pStyle w:val="ListParagraph"/>
        <w:numPr>
          <w:ilvl w:val="0"/>
          <w:numId w:val="18"/>
        </w:numPr>
        <w:jc w:val="left"/>
      </w:pPr>
      <w:r>
        <w:t>Lớp repository: thao tác trực tiếp với cơ sở dữ liệu, thực hiện các thao tác thêm, sửa, xoá, tìm kiếm</w:t>
      </w:r>
    </w:p>
    <w:p w14:paraId="64D54A72" w14:textId="77777777" w:rsidR="00C278B5" w:rsidRDefault="00C278B5" w:rsidP="00C278B5">
      <w:pPr>
        <w:pStyle w:val="ListParagraph"/>
        <w:numPr>
          <w:ilvl w:val="0"/>
          <w:numId w:val="18"/>
        </w:numPr>
        <w:jc w:val="left"/>
      </w:pPr>
      <w:r>
        <w:lastRenderedPageBreak/>
        <w:t>Lớp service: thực hiện các xử lý logic, là kết nối giữa tầng controller và repository</w:t>
      </w:r>
    </w:p>
    <w:p w14:paraId="6595E5B5" w14:textId="77777777" w:rsidR="00C278B5" w:rsidRDefault="00C278B5" w:rsidP="00C278B5">
      <w:pPr>
        <w:pStyle w:val="ListParagraph"/>
        <w:numPr>
          <w:ilvl w:val="0"/>
          <w:numId w:val="18"/>
        </w:numPr>
        <w:jc w:val="left"/>
      </w:pPr>
      <w:r>
        <w:t>Lớp controller: sử dụng tầng service để viết các api cho frontend sử dụng</w:t>
      </w:r>
    </w:p>
    <w:p w14:paraId="439F8DB8" w14:textId="62308A6B" w:rsidR="00D56DBA" w:rsidRPr="002355C2" w:rsidRDefault="00C278B5" w:rsidP="002355C2">
      <w:pPr>
        <w:pStyle w:val="ListParagraph"/>
        <w:numPr>
          <w:ilvl w:val="0"/>
          <w:numId w:val="18"/>
        </w:numPr>
      </w:pPr>
      <w:r>
        <w:t>Lớp sercurity: phân quyền sử dụng api, từ đó phân quyền sử dụng hệ thống</w:t>
      </w:r>
    </w:p>
    <w:p w14:paraId="0D1AD4D2" w14:textId="0034A904" w:rsidR="00D56DBA" w:rsidRDefault="00D56DBA" w:rsidP="00D56DBA">
      <w:pPr>
        <w:pStyle w:val="Heading3"/>
        <w:rPr>
          <w:lang w:val="vi-VN"/>
        </w:rPr>
      </w:pPr>
      <w:bookmarkStart w:id="37" w:name="_Toc110111762"/>
      <w:r>
        <w:rPr>
          <w:lang w:val="vi-VN"/>
        </w:rPr>
        <w:t xml:space="preserve">User </w:t>
      </w:r>
      <w:r w:rsidR="009703A2">
        <w:t>A</w:t>
      </w:r>
      <w:r>
        <w:rPr>
          <w:lang w:val="vi-VN"/>
        </w:rPr>
        <w:t>pp</w:t>
      </w:r>
      <w:bookmarkEnd w:id="37"/>
    </w:p>
    <w:p w14:paraId="6544C4BC" w14:textId="3EC06F99" w:rsidR="00183FF8" w:rsidRDefault="00D56DBA" w:rsidP="00183FF8">
      <w:pPr>
        <w:ind w:firstLine="720"/>
        <w:rPr>
          <w:lang w:val="vi-VN"/>
        </w:rPr>
      </w:pPr>
      <w:r w:rsidRPr="009703A2">
        <w:rPr>
          <w:lang w:val="vi-VN"/>
        </w:rPr>
        <w:t xml:space="preserve">Android là hệ điều hành có mã nguồn mở dựa trên nền tảng Linux do chính Google phát hành được thiết kế dành cho các nhà phát triển thiết bị, các nhà mạng, lập trình viên có thể tiếp cận nhanh chóng, điều chỉnh tự do trong mã nguồn mở đó. Vậy nên em quyết định làm </w:t>
      </w:r>
      <w:r w:rsidR="00183FF8" w:rsidRPr="009703A2">
        <w:t>U</w:t>
      </w:r>
      <w:r w:rsidRPr="009703A2">
        <w:rPr>
          <w:lang w:val="vi-VN"/>
        </w:rPr>
        <w:t>ser app</w:t>
      </w:r>
      <w:r w:rsidR="00183FF8" w:rsidRPr="009703A2">
        <w:t xml:space="preserve"> cho người dùng</w:t>
      </w:r>
      <w:r w:rsidRPr="009703A2">
        <w:rPr>
          <w:lang w:val="vi-VN"/>
        </w:rPr>
        <w:t xml:space="preserve"> trên hệ điều hành android.</w:t>
      </w:r>
    </w:p>
    <w:p w14:paraId="77861A7E" w14:textId="3ADA3FC0" w:rsidR="009703A2" w:rsidRDefault="009703A2" w:rsidP="00183FF8">
      <w:pPr>
        <w:ind w:firstLine="720"/>
      </w:pPr>
      <w:r>
        <w:t>User App cần có các tính năng như sau:</w:t>
      </w:r>
    </w:p>
    <w:p w14:paraId="61CC7ECC" w14:textId="1C27EF2B" w:rsidR="009703A2" w:rsidRDefault="009703A2" w:rsidP="009703A2">
      <w:pPr>
        <w:pStyle w:val="ListParagraph"/>
        <w:numPr>
          <w:ilvl w:val="0"/>
          <w:numId w:val="18"/>
        </w:numPr>
      </w:pPr>
      <w:r>
        <w:t>Đăng kí tài khoản mới</w:t>
      </w:r>
    </w:p>
    <w:p w14:paraId="1C052CBC" w14:textId="421B0C8E" w:rsidR="009703A2" w:rsidRDefault="009703A2" w:rsidP="009703A2">
      <w:pPr>
        <w:pStyle w:val="ListParagraph"/>
        <w:numPr>
          <w:ilvl w:val="0"/>
          <w:numId w:val="18"/>
        </w:numPr>
      </w:pPr>
      <w:r>
        <w:t>Kích hoạt tài khoản bằng mã Code được gửi trên Email</w:t>
      </w:r>
    </w:p>
    <w:p w14:paraId="22BD696C" w14:textId="5A8C2474" w:rsidR="009703A2" w:rsidRDefault="009703A2" w:rsidP="009703A2">
      <w:pPr>
        <w:pStyle w:val="ListParagraph"/>
        <w:numPr>
          <w:ilvl w:val="0"/>
          <w:numId w:val="18"/>
        </w:numPr>
      </w:pPr>
      <w:r>
        <w:t>Đăng nhập, đăng xuất tài khoản</w:t>
      </w:r>
    </w:p>
    <w:p w14:paraId="4D5F6A81" w14:textId="67FF775F" w:rsidR="009703A2" w:rsidRDefault="009703A2" w:rsidP="009703A2">
      <w:pPr>
        <w:pStyle w:val="ListParagraph"/>
        <w:numPr>
          <w:ilvl w:val="0"/>
          <w:numId w:val="18"/>
        </w:numPr>
      </w:pPr>
      <w:r>
        <w:t>Khi mở ứng dụng thì tự động vào trang chủ nếu đã đăng nhập từ trước đó</w:t>
      </w:r>
    </w:p>
    <w:p w14:paraId="4E936EA6" w14:textId="6989490F" w:rsidR="009703A2" w:rsidRDefault="009703A2" w:rsidP="009703A2">
      <w:pPr>
        <w:pStyle w:val="ListParagraph"/>
        <w:numPr>
          <w:ilvl w:val="0"/>
          <w:numId w:val="18"/>
        </w:numPr>
      </w:pPr>
      <w:r>
        <w:t>Cho phép tìm kiếm và chỉ đường đến các bài đỗ xe</w:t>
      </w:r>
    </w:p>
    <w:p w14:paraId="52C4A8B4" w14:textId="676F232F" w:rsidR="009703A2" w:rsidRDefault="009703A2" w:rsidP="009703A2">
      <w:pPr>
        <w:pStyle w:val="ListParagraph"/>
        <w:numPr>
          <w:ilvl w:val="0"/>
          <w:numId w:val="18"/>
        </w:numPr>
      </w:pPr>
      <w:r>
        <w:t>Quét mã QR để hiển thị thông tin xe sau đó thực hiện thuê xe</w:t>
      </w:r>
    </w:p>
    <w:p w14:paraId="2DA5C31A" w14:textId="67B178DA" w:rsidR="009703A2" w:rsidRDefault="009703A2" w:rsidP="009703A2">
      <w:pPr>
        <w:pStyle w:val="ListParagraph"/>
        <w:numPr>
          <w:ilvl w:val="0"/>
          <w:numId w:val="18"/>
        </w:numPr>
      </w:pPr>
      <w:r>
        <w:t>Xem lại lịch sử các chuyến đi</w:t>
      </w:r>
    </w:p>
    <w:p w14:paraId="60371EFE" w14:textId="6F71F876" w:rsidR="009703A2" w:rsidRDefault="009703A2" w:rsidP="009703A2">
      <w:pPr>
        <w:pStyle w:val="ListParagraph"/>
        <w:numPr>
          <w:ilvl w:val="0"/>
          <w:numId w:val="18"/>
        </w:numPr>
      </w:pPr>
      <w:r>
        <w:t>Nếu đang trong quá trình thuê xe mà đóng ứng dụng vào lại thì phải quay về trang thuê xe và giữ nguyên được trạng thái (đang tạm khoá xe hay mở khoá)</w:t>
      </w:r>
    </w:p>
    <w:p w14:paraId="0255C0B4" w14:textId="3FEB56B8" w:rsidR="009703A2" w:rsidRPr="009703A2" w:rsidRDefault="009703A2" w:rsidP="009703A2">
      <w:pPr>
        <w:pStyle w:val="ListParagraph"/>
        <w:numPr>
          <w:ilvl w:val="0"/>
          <w:numId w:val="18"/>
        </w:numPr>
      </w:pPr>
      <w:r>
        <w:t>Nếu quét mã QR và thuê xe đang được thuê thì sẽ báo không thành công</w:t>
      </w:r>
    </w:p>
    <w:p w14:paraId="4F76A97E" w14:textId="77777777" w:rsidR="00D56DBA" w:rsidRDefault="00D56DBA" w:rsidP="00D56DBA">
      <w:pPr>
        <w:pStyle w:val="Heading3"/>
        <w:rPr>
          <w:lang w:val="vi-VN"/>
        </w:rPr>
      </w:pPr>
      <w:bookmarkStart w:id="38" w:name="_Toc110111763"/>
      <w:r>
        <w:rPr>
          <w:lang w:val="vi-VN"/>
        </w:rPr>
        <w:t>Admin web</w:t>
      </w:r>
      <w:bookmarkEnd w:id="38"/>
    </w:p>
    <w:p w14:paraId="16512376" w14:textId="77777777" w:rsidR="00D56DBA" w:rsidRDefault="00D56DBA" w:rsidP="00D56DBA">
      <w:pPr>
        <w:ind w:firstLine="720"/>
        <w:rPr>
          <w:lang w:val="vi-VN"/>
        </w:rPr>
      </w:pPr>
      <w:r>
        <w:rPr>
          <w:lang w:val="vi-VN"/>
        </w:rPr>
        <w:t>Admin web sẽ cung cấp khả năng quản lý các thông tin trong hệ thống như thông tin user, lịch sự các contract, thông tin các station… Em quyết định chọn react js để làm frontend cho web này vì framework này có những ưu điểm sau:</w:t>
      </w:r>
    </w:p>
    <w:p w14:paraId="41CA33CB" w14:textId="77777777" w:rsidR="00D56DBA" w:rsidRDefault="00D56DBA" w:rsidP="00D56DBA">
      <w:pPr>
        <w:pStyle w:val="ListParagraph"/>
        <w:numPr>
          <w:ilvl w:val="0"/>
          <w:numId w:val="18"/>
        </w:numPr>
        <w:rPr>
          <w:lang w:val="vi-VN"/>
        </w:rPr>
      </w:pPr>
      <w:r w:rsidRPr="0051244D">
        <w:rPr>
          <w:lang w:val="vi-VN"/>
        </w:rPr>
        <w:t>React cho phép các nhà phát triển sử dụng các phần riêng lẻ của ứng dụng của họ ở cả phía máy khách và phía máy chủ, điều này cuối cùng giúp tăng tốc độ của quá trình phát triển.</w:t>
      </w:r>
    </w:p>
    <w:p w14:paraId="0531C8FE" w14:textId="77777777" w:rsidR="00D56DBA" w:rsidRDefault="00D56DBA" w:rsidP="00D56DBA">
      <w:pPr>
        <w:pStyle w:val="ListParagraph"/>
        <w:numPr>
          <w:ilvl w:val="0"/>
          <w:numId w:val="18"/>
        </w:numPr>
        <w:rPr>
          <w:lang w:val="vi-VN"/>
        </w:rPr>
      </w:pPr>
      <w:r>
        <w:rPr>
          <w:lang w:val="vi-VN"/>
        </w:rPr>
        <w:t>S</w:t>
      </w:r>
      <w:r w:rsidRPr="0051244D">
        <w:rPr>
          <w:lang w:val="vi-VN"/>
        </w:rPr>
        <w:t>o với các frontend framework khác, mã React dễ bảo trì hơn và linh hoạt hơn do cấu trúc mô-đun của nó. Do đó, sự linh hoạt này giúp tiết kiệm rất nhiều thời gian và chi phí cho doanh nghiệp</w:t>
      </w:r>
    </w:p>
    <w:p w14:paraId="61F86E5F" w14:textId="6DD65570" w:rsidR="00D56DBA" w:rsidRDefault="00D56DBA" w:rsidP="00D56DBA">
      <w:pPr>
        <w:pStyle w:val="ListParagraph"/>
        <w:numPr>
          <w:ilvl w:val="0"/>
          <w:numId w:val="18"/>
        </w:numPr>
        <w:rPr>
          <w:lang w:val="vi-VN"/>
        </w:rPr>
      </w:pPr>
      <w:r w:rsidRPr="0051244D">
        <w:rPr>
          <w:lang w:val="vi-VN"/>
        </w:rPr>
        <w:lastRenderedPageBreak/>
        <w:t>React JS được thiết kế để cung cấp hiệu suất cao. Cốt lõi của khung cung cấp chương trình DOM ảo và kết xuất phía máy chủ, giúp các ứng dụng phức tạp chạy cực nhanh</w:t>
      </w:r>
    </w:p>
    <w:p w14:paraId="5298A9E4" w14:textId="5CE00325" w:rsidR="00183FF8" w:rsidRDefault="00183FF8" w:rsidP="00183FF8">
      <w:pPr>
        <w:pStyle w:val="ListParagraph"/>
        <w:numPr>
          <w:ilvl w:val="0"/>
          <w:numId w:val="18"/>
        </w:numPr>
      </w:pPr>
      <w:r>
        <w:t xml:space="preserve">Ý tưởng chính của React js là </w:t>
      </w:r>
      <w:r w:rsidRPr="00183FF8">
        <w:t>cho phép chia UI thành các phần độc lập, có thể tái sử dụng và bạn có thể sử dụng chúng 1 cách độc lập</w:t>
      </w:r>
      <w:r>
        <w:t>, mỗi phần đó được gọi là 1 Component</w:t>
      </w:r>
    </w:p>
    <w:p w14:paraId="18E586EC" w14:textId="4D5F1014" w:rsidR="00896ADC" w:rsidRDefault="00896ADC" w:rsidP="00896ADC">
      <w:pPr>
        <w:ind w:firstLine="360"/>
      </w:pPr>
      <w:r>
        <w:t>Admin web</w:t>
      </w:r>
      <w:r w:rsidRPr="00896ADC">
        <w:t xml:space="preserve"> cần có các tính năng như sau:</w:t>
      </w:r>
    </w:p>
    <w:p w14:paraId="4F14CABC" w14:textId="11FB1E39" w:rsidR="00896ADC" w:rsidRDefault="00896ADC" w:rsidP="00896ADC">
      <w:pPr>
        <w:pStyle w:val="ListParagraph"/>
        <w:numPr>
          <w:ilvl w:val="0"/>
          <w:numId w:val="18"/>
        </w:numPr>
      </w:pPr>
      <w:r>
        <w:t>Đăng nhập, đăng nhập</w:t>
      </w:r>
    </w:p>
    <w:p w14:paraId="6E33A9E3" w14:textId="65F33FE2" w:rsidR="00896ADC" w:rsidRDefault="00896ADC" w:rsidP="00896ADC">
      <w:pPr>
        <w:pStyle w:val="ListParagraph"/>
        <w:numPr>
          <w:ilvl w:val="0"/>
          <w:numId w:val="18"/>
        </w:numPr>
      </w:pPr>
      <w:r>
        <w:t>Quản lý user</w:t>
      </w:r>
    </w:p>
    <w:p w14:paraId="3FE6B2EB" w14:textId="1647D83C" w:rsidR="00896ADC" w:rsidRDefault="00896ADC" w:rsidP="00896ADC">
      <w:pPr>
        <w:pStyle w:val="ListParagraph"/>
        <w:numPr>
          <w:ilvl w:val="0"/>
          <w:numId w:val="18"/>
        </w:numPr>
      </w:pPr>
      <w:r>
        <w:t>Quản lý các station</w:t>
      </w:r>
    </w:p>
    <w:p w14:paraId="5D3F320A" w14:textId="4DE1928B" w:rsidR="00896ADC" w:rsidRPr="00183FF8" w:rsidRDefault="00896ADC" w:rsidP="00896ADC">
      <w:pPr>
        <w:pStyle w:val="ListParagraph"/>
        <w:numPr>
          <w:ilvl w:val="0"/>
          <w:numId w:val="18"/>
        </w:numPr>
      </w:pPr>
      <w:r>
        <w:t>Quản lý lịch sử các chuyến đi</w:t>
      </w:r>
    </w:p>
    <w:p w14:paraId="12AF11E6" w14:textId="77777777" w:rsidR="00D56DBA" w:rsidRDefault="00D56DBA" w:rsidP="00D56DBA">
      <w:pPr>
        <w:pStyle w:val="Heading3"/>
        <w:rPr>
          <w:lang w:val="vi-VN"/>
        </w:rPr>
      </w:pPr>
      <w:bookmarkStart w:id="39" w:name="_Toc110111764"/>
      <w:r w:rsidRPr="00D56DBA">
        <w:t>Khối</w:t>
      </w:r>
      <w:r>
        <w:rPr>
          <w:lang w:val="vi-VN"/>
        </w:rPr>
        <w:t xml:space="preserve"> Google Map P</w:t>
      </w:r>
      <w:r w:rsidRPr="0051244D">
        <w:rPr>
          <w:lang w:val="vi-VN"/>
        </w:rPr>
        <w:t>latform</w:t>
      </w:r>
      <w:bookmarkEnd w:id="39"/>
    </w:p>
    <w:p w14:paraId="2DD64D51" w14:textId="20927019" w:rsidR="00550CF9" w:rsidRPr="00550CF9" w:rsidRDefault="00896ADC" w:rsidP="00550CF9">
      <w:pPr>
        <w:ind w:firstLine="720"/>
      </w:pPr>
      <w:r w:rsidRPr="00896ADC">
        <w:rPr>
          <w:lang w:val="vi-VN"/>
        </w:rPr>
        <w:t>Ứng dụng Google Map là một dịch vụ bản đồ trực tuyến trên web và app miễn phí do Google phát hành và quản lý, ứng dụng hỗ trợ nhiều dịch vụ, tính năng cho người dùng nhưng phổ biến nhất là dò đường, chỉ đường, tìm vị trí; hiển thị những tuyến đường tối ưu cho từng phương tiện tham gia giao thông, ngoài ra còn hướng dẫn cách bắt xe và chuyển tuyến xe dành cho người tham gia các phương tiện lưu thông công cộng (xe bus), hiển thị những địa điểm xung quanh vị trí người dùng hoặc vị trí chỉ định như ATM, trạm xăng, bệnh viện…</w:t>
      </w:r>
      <w:r w:rsidR="00550CF9">
        <w:t xml:space="preserve"> </w:t>
      </w:r>
      <w:r w:rsidR="00550CF9" w:rsidRPr="00550CF9">
        <w:t>Theo một số thông báo từ Google, Việt Nam nằm trong danh sách những vùng lãnh thổ bị cấm sử dụng Map API từ họ. Chính vì vậy để sử dụng được những dịch vụ Maps API cung cấp, người dùng cần sử dụng Billing Account mới, bank account này cần nằm ngoài danh sách các quốc gia bị chặn thì mới có thể sử dụng.</w:t>
      </w:r>
      <w:r w:rsidR="00550CF9">
        <w:t xml:space="preserve"> </w:t>
      </w:r>
      <w:proofErr w:type="gramStart"/>
      <w:r w:rsidR="00550CF9">
        <w:t>C</w:t>
      </w:r>
      <w:r w:rsidR="00550CF9">
        <w:rPr>
          <w:lang w:val="vi-VN"/>
        </w:rPr>
        <w:t>hính</w:t>
      </w:r>
      <w:proofErr w:type="gramEnd"/>
      <w:r w:rsidR="00550CF9">
        <w:rPr>
          <w:lang w:val="vi-VN"/>
        </w:rPr>
        <w:t xml:space="preserve"> vì vậy </w:t>
      </w:r>
      <w:r w:rsidR="00550CF9">
        <w:t>U</w:t>
      </w:r>
      <w:r w:rsidR="00550CF9">
        <w:rPr>
          <w:lang w:val="vi-VN"/>
        </w:rPr>
        <w:t xml:space="preserve">ser </w:t>
      </w:r>
      <w:r w:rsidR="00550CF9">
        <w:t>A</w:t>
      </w:r>
      <w:r w:rsidR="00550CF9">
        <w:rPr>
          <w:lang w:val="vi-VN"/>
        </w:rPr>
        <w:t>pp cần kết nốt với Google Map P</w:t>
      </w:r>
      <w:r w:rsidR="00550CF9" w:rsidRPr="0051244D">
        <w:rPr>
          <w:lang w:val="vi-VN"/>
        </w:rPr>
        <w:t>latform</w:t>
      </w:r>
      <w:r w:rsidR="00550CF9">
        <w:rPr>
          <w:lang w:val="vi-VN"/>
        </w:rPr>
        <w:t xml:space="preserve"> để làm được điều đó</w:t>
      </w:r>
      <w:r w:rsidR="00550CF9">
        <w:t>.</w:t>
      </w:r>
    </w:p>
    <w:p w14:paraId="4580C022" w14:textId="5E9DE95D" w:rsidR="007371E6" w:rsidRDefault="007371E6" w:rsidP="007371E6">
      <w:pPr>
        <w:pStyle w:val="Heading3"/>
      </w:pPr>
      <w:bookmarkStart w:id="40" w:name="_Toc110111765"/>
      <w:r>
        <w:t>Khối Device</w:t>
      </w:r>
      <w:bookmarkEnd w:id="40"/>
    </w:p>
    <w:p w14:paraId="5076E2F4" w14:textId="416C4663" w:rsidR="007371E6" w:rsidRDefault="00EB29DC" w:rsidP="00EB29DC">
      <w:pPr>
        <w:ind w:firstLine="720"/>
      </w:pPr>
      <w:r>
        <w:t>Khối Device sẽ có trách nhiệm mô phỏng các thiết bị khoá gắn trên xe thật</w:t>
      </w:r>
      <w:r w:rsidR="00550CF9">
        <w:t>.</w:t>
      </w:r>
      <w:r>
        <w:t xml:space="preserve"> </w:t>
      </w:r>
      <w:r w:rsidR="00550CF9">
        <w:t>Khối Device gồm 2 phần chính:</w:t>
      </w:r>
    </w:p>
    <w:p w14:paraId="7763C7C5" w14:textId="491546F7" w:rsidR="00550CF9" w:rsidRDefault="00550CF9" w:rsidP="00550CF9">
      <w:pPr>
        <w:pStyle w:val="ListParagraph"/>
        <w:numPr>
          <w:ilvl w:val="0"/>
          <w:numId w:val="18"/>
        </w:numPr>
      </w:pPr>
      <w:r>
        <w:t>Website c</w:t>
      </w:r>
      <w:r w:rsidR="00C60268">
        <w:t>ó chức năng mô phỏng các thiết bị thật</w:t>
      </w:r>
    </w:p>
    <w:p w14:paraId="71D50D2B" w14:textId="00010B59" w:rsidR="00550CF9" w:rsidRPr="007371E6" w:rsidRDefault="00550CF9" w:rsidP="00550CF9">
      <w:pPr>
        <w:pStyle w:val="ListParagraph"/>
        <w:numPr>
          <w:ilvl w:val="0"/>
          <w:numId w:val="18"/>
        </w:numPr>
      </w:pPr>
      <w:r>
        <w:t xml:space="preserve">MQTT client cho phép trao đổi thông tin với Server qua giao thức MQTT, giao tiếp với </w:t>
      </w:r>
      <w:r w:rsidR="00C60268">
        <w:t xml:space="preserve">với Website qua giao Rest Api và Websocket </w:t>
      </w:r>
    </w:p>
    <w:p w14:paraId="72E06DC5" w14:textId="540BFE95" w:rsidR="007371E6" w:rsidRDefault="002355C2" w:rsidP="002355C2">
      <w:pPr>
        <w:pStyle w:val="Heading3"/>
      </w:pPr>
      <w:bookmarkStart w:id="41" w:name="_Toc110111766"/>
      <w:r>
        <w:lastRenderedPageBreak/>
        <w:t xml:space="preserve">Khối </w:t>
      </w:r>
      <w:r w:rsidR="007371E6">
        <w:t>Database</w:t>
      </w:r>
      <w:bookmarkEnd w:id="41"/>
    </w:p>
    <w:p w14:paraId="1953B9F3" w14:textId="77777777" w:rsidR="009E7E16" w:rsidRDefault="009E7E16" w:rsidP="009E7E16">
      <w:pPr>
        <w:ind w:firstLine="720"/>
        <w:jc w:val="left"/>
      </w:pPr>
      <w:r w:rsidRPr="006B278F">
        <w:t>MySQL là ứng dụng cơ sở dữ liệu mã nguồn mở phổ biến nhất hiện nay (theo www. mysql. com) và được sử dụng phối hợp với Java. Trước khi làm việc với MySQL cần xác định các nhu cầu cho ứng dụng</w:t>
      </w:r>
      <w:r>
        <w:t xml:space="preserve">. </w:t>
      </w:r>
    </w:p>
    <w:p w14:paraId="3C1162CA" w14:textId="77777777" w:rsidR="009E7E16" w:rsidRDefault="009E7E16" w:rsidP="009E7E16">
      <w:pPr>
        <w:ind w:firstLine="720"/>
        <w:jc w:val="left"/>
      </w:pPr>
      <w:r>
        <w:t>MySQL là cơ sở dữ có trình giao diện trên Windows hay Linux, cho phép người sử dụng có thể thao tác các hành động liên quan đến nó. Việc tìm hiểu từng công nghệ trước khi bắt tay vào việc viết mã kịch bản Java, việc tích hợp hai công nghệ java và MySQL là một công việc cần thiết và rất quan trọng</w:t>
      </w:r>
    </w:p>
    <w:p w14:paraId="181E64F8" w14:textId="77777777" w:rsidR="009E7E16" w:rsidRDefault="009E7E16" w:rsidP="009E7E16">
      <w:pPr>
        <w:ind w:firstLine="720"/>
        <w:jc w:val="left"/>
      </w:pPr>
      <w:r>
        <w:t>Mục đích sử dụng cơ sở dữ liệu bao gồm các chức năng như: lưu trữ (storage), truy cập (accessibility), tổ chức (organization) và xử lí (manipulation)</w:t>
      </w:r>
    </w:p>
    <w:p w14:paraId="61143AEF" w14:textId="77777777" w:rsidR="009E7E16" w:rsidRDefault="009E7E16" w:rsidP="009E7E16">
      <w:pPr>
        <w:pStyle w:val="ListParagraph"/>
        <w:numPr>
          <w:ilvl w:val="0"/>
          <w:numId w:val="30"/>
        </w:numPr>
        <w:jc w:val="left"/>
      </w:pPr>
      <w:r>
        <w:t xml:space="preserve">Lưu trữ: Lưu trữ trên đĩa và có thể chuyển đổi dữ liệu từ cơ sở dữ liệu này sang cơ sở dữ liệu khác, nếu sử dụng cho quy mô nhỏ, có thể chọn cơ sở dữ liệu nhỏ </w:t>
      </w:r>
      <w:proofErr w:type="gramStart"/>
      <w:r>
        <w:t>như:Microsoft</w:t>
      </w:r>
      <w:proofErr w:type="gramEnd"/>
      <w:r>
        <w:t xml:space="preserve"> Exel, Microsoft Access, MySQL, Microsoft Visual FoxPro,... Nếu ứng dụng có quy mô lớn, bạn có thể chọn cơ sở dữ liệu có quy mô lớn như :Oracle, SQL Server, MySQL...</w:t>
      </w:r>
    </w:p>
    <w:p w14:paraId="6025CF8B" w14:textId="77777777" w:rsidR="009E7E16" w:rsidRDefault="009E7E16" w:rsidP="009E7E16">
      <w:pPr>
        <w:pStyle w:val="ListParagraph"/>
        <w:numPr>
          <w:ilvl w:val="0"/>
          <w:numId w:val="30"/>
        </w:numPr>
        <w:jc w:val="left"/>
      </w:pPr>
      <w:r>
        <w:t>Truy cập:Truy cập dữ liệu phụ thuộc vào mục đích và yêu cầu của người sử dụng, ở mức độ mang tính cục bộ, truy cập cơ sỏ dữ liệu ngay trong cơ sở dữ liệu với nhau, nhằm trao đổi hay xử lí dữ liệu ngay bên trong chính nó, nhưng do mục đích và yêu cầu người dùng vượt ra ngoài cơ sở dữ liệu, nên bạn cần có các phương thức truy cập dữ liệu giữa các cơ sở dữ liệu với nhau như: Microsoft Access với SQL Server, hay SQL Server và cơ sở dữ liệu Oracle....</w:t>
      </w:r>
    </w:p>
    <w:p w14:paraId="2597F6D7" w14:textId="77777777" w:rsidR="009E7E16" w:rsidRDefault="009E7E16" w:rsidP="009E7E16">
      <w:pPr>
        <w:pStyle w:val="ListParagraph"/>
        <w:numPr>
          <w:ilvl w:val="0"/>
          <w:numId w:val="30"/>
        </w:numPr>
        <w:jc w:val="left"/>
      </w:pPr>
      <w:r>
        <w:t xml:space="preserve">Tổ </w:t>
      </w:r>
      <w:proofErr w:type="gramStart"/>
      <w:r>
        <w:t>chức:Tổ</w:t>
      </w:r>
      <w:proofErr w:type="gramEnd"/>
      <w:r>
        <w:t xml:space="preserve"> chức cơ sở dữ liệu phụ thuộc vào mo hình cơ sở dữ liệu, phân tích và thiết kế cơ sở dữ liệu tức là tổ chức cơ sở dữ liệu phụ thuộc vào đặc điểm riêng của từng ứng dụng. Tuy nhiên khi tổ chức cơ sở dữ liệu cần phải tuân theo một số tiêu chuẩn của hệ thống cơ sở dữ liệu nnhằm tăng tính tối ưu khi truy cập và xử lí</w:t>
      </w:r>
    </w:p>
    <w:p w14:paraId="6B3272B1" w14:textId="1E7B2D5F" w:rsidR="002355C2" w:rsidRPr="002355C2" w:rsidRDefault="009E7E16" w:rsidP="002355C2">
      <w:pPr>
        <w:pStyle w:val="ListParagraph"/>
        <w:numPr>
          <w:ilvl w:val="0"/>
          <w:numId w:val="30"/>
        </w:numPr>
        <w:jc w:val="left"/>
      </w:pPr>
      <w:r>
        <w:t xml:space="preserve">Xử </w:t>
      </w:r>
      <w:proofErr w:type="gramStart"/>
      <w:r>
        <w:t>lí:Tùy</w:t>
      </w:r>
      <w:proofErr w:type="gramEnd"/>
      <w:r>
        <w:t xml:space="preserve"> vào nhu cầu tính toán và truy vấn cơ sở dữ liệu với các mục đích khác nhau, cần phải sử dụng các phát biểu truy vấn cùng các phép toán, phát biểu của cơ sở dữ liệu để xuất ra kết quả như yêu cầu. Để thao tác hay xử lí dữ liệu bên trong chính cơ sở dữ liệu ta sử dụng các ngôn ngữ lập trình như:PHP, C++, Java, Visual </w:t>
      </w:r>
      <w:proofErr w:type="gramStart"/>
      <w:r>
        <w:t>Basic,...</w:t>
      </w:r>
      <w:proofErr w:type="gramEnd"/>
    </w:p>
    <w:p w14:paraId="44E25A40" w14:textId="75593987" w:rsidR="009E7E16" w:rsidRPr="009E7E16" w:rsidRDefault="009E7E16" w:rsidP="007371E6">
      <w:pPr>
        <w:rPr>
          <w:b/>
          <w:bCs/>
        </w:rPr>
      </w:pPr>
      <w:r w:rsidRPr="009E7E16">
        <w:rPr>
          <w:b/>
          <w:bCs/>
        </w:rPr>
        <w:lastRenderedPageBreak/>
        <w:t>Database của hệ thống</w:t>
      </w:r>
    </w:p>
    <w:p w14:paraId="3DDB74AA" w14:textId="29AF4B24" w:rsidR="007371E6" w:rsidRPr="007371E6" w:rsidRDefault="007371E6" w:rsidP="007371E6">
      <w:r>
        <w:rPr>
          <w:noProof/>
          <w:lang w:val="vi-VN"/>
        </w:rPr>
        <w:drawing>
          <wp:inline distT="0" distB="0" distL="0" distR="0" wp14:anchorId="4942E68A" wp14:editId="2739BBA0">
            <wp:extent cx="5758815" cy="4661535"/>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58815" cy="4661535"/>
                    </a:xfrm>
                    <a:prstGeom prst="rect">
                      <a:avLst/>
                    </a:prstGeom>
                  </pic:spPr>
                </pic:pic>
              </a:graphicData>
            </a:graphic>
          </wp:inline>
        </w:drawing>
      </w:r>
    </w:p>
    <w:p w14:paraId="66E24A57" w14:textId="77777777" w:rsidR="007371E6" w:rsidRPr="0051244D" w:rsidRDefault="007371E6" w:rsidP="007371E6">
      <w:pPr>
        <w:rPr>
          <w:b/>
          <w:bCs/>
          <w:lang w:val="vi-VN"/>
        </w:rPr>
      </w:pPr>
      <w:r w:rsidRPr="0051244D">
        <w:rPr>
          <w:b/>
          <w:bCs/>
          <w:lang w:val="vi-VN"/>
        </w:rPr>
        <w:t>Bảng user</w:t>
      </w:r>
    </w:p>
    <w:tbl>
      <w:tblPr>
        <w:tblStyle w:val="TableGrid"/>
        <w:tblW w:w="0" w:type="auto"/>
        <w:tblLook w:val="04A0" w:firstRow="1" w:lastRow="0" w:firstColumn="1" w:lastColumn="0" w:noHBand="0" w:noVBand="1"/>
      </w:tblPr>
      <w:tblGrid>
        <w:gridCol w:w="1964"/>
        <w:gridCol w:w="2017"/>
        <w:gridCol w:w="1051"/>
        <w:gridCol w:w="1084"/>
        <w:gridCol w:w="2943"/>
      </w:tblGrid>
      <w:tr w:rsidR="007371E6" w14:paraId="41535FAB" w14:textId="77777777" w:rsidTr="00064B37">
        <w:tc>
          <w:tcPr>
            <w:tcW w:w="1811" w:type="dxa"/>
          </w:tcPr>
          <w:p w14:paraId="124AD8A1" w14:textId="77777777" w:rsidR="007371E6" w:rsidRDefault="007371E6" w:rsidP="00064B37">
            <w:pPr>
              <w:jc w:val="center"/>
              <w:rPr>
                <w:b/>
                <w:bCs/>
                <w:lang w:val="vi-VN"/>
              </w:rPr>
            </w:pPr>
            <w:r>
              <w:rPr>
                <w:b/>
                <w:bCs/>
                <w:lang w:val="vi-VN"/>
              </w:rPr>
              <w:t>Tên column</w:t>
            </w:r>
          </w:p>
        </w:tc>
        <w:tc>
          <w:tcPr>
            <w:tcW w:w="1812" w:type="dxa"/>
          </w:tcPr>
          <w:p w14:paraId="5C6556FA" w14:textId="77777777" w:rsidR="007371E6" w:rsidRDefault="007371E6" w:rsidP="00064B37">
            <w:pPr>
              <w:jc w:val="center"/>
              <w:rPr>
                <w:b/>
                <w:bCs/>
                <w:lang w:val="vi-VN"/>
              </w:rPr>
            </w:pPr>
            <w:r>
              <w:rPr>
                <w:b/>
                <w:bCs/>
                <w:lang w:val="vi-VN"/>
              </w:rPr>
              <w:t>Kiểu dữ liệu</w:t>
            </w:r>
          </w:p>
        </w:tc>
        <w:tc>
          <w:tcPr>
            <w:tcW w:w="1142" w:type="dxa"/>
          </w:tcPr>
          <w:p w14:paraId="36C6A164" w14:textId="77777777" w:rsidR="007371E6" w:rsidRDefault="007371E6" w:rsidP="00064B37">
            <w:pPr>
              <w:jc w:val="center"/>
              <w:rPr>
                <w:b/>
                <w:bCs/>
                <w:lang w:val="vi-VN"/>
              </w:rPr>
            </w:pPr>
            <w:r>
              <w:rPr>
                <w:b/>
                <w:bCs/>
                <w:lang w:val="vi-VN"/>
              </w:rPr>
              <w:t>Not null</w:t>
            </w:r>
          </w:p>
        </w:tc>
        <w:tc>
          <w:tcPr>
            <w:tcW w:w="1170" w:type="dxa"/>
          </w:tcPr>
          <w:p w14:paraId="7D2A5ABB" w14:textId="77777777" w:rsidR="007371E6" w:rsidRDefault="007371E6" w:rsidP="00064B37">
            <w:pPr>
              <w:jc w:val="center"/>
              <w:rPr>
                <w:b/>
                <w:bCs/>
                <w:lang w:val="vi-VN"/>
              </w:rPr>
            </w:pPr>
            <w:r>
              <w:rPr>
                <w:b/>
                <w:bCs/>
                <w:lang w:val="vi-VN"/>
              </w:rPr>
              <w:t>Tự tăng</w:t>
            </w:r>
          </w:p>
        </w:tc>
        <w:tc>
          <w:tcPr>
            <w:tcW w:w="3124" w:type="dxa"/>
          </w:tcPr>
          <w:p w14:paraId="5CE7BD3B" w14:textId="77777777" w:rsidR="007371E6" w:rsidRDefault="007371E6" w:rsidP="00064B37">
            <w:pPr>
              <w:jc w:val="center"/>
              <w:rPr>
                <w:b/>
                <w:bCs/>
                <w:lang w:val="vi-VN"/>
              </w:rPr>
            </w:pPr>
            <w:r>
              <w:rPr>
                <w:b/>
                <w:bCs/>
                <w:lang w:val="vi-VN"/>
              </w:rPr>
              <w:t>Mô tả</w:t>
            </w:r>
          </w:p>
        </w:tc>
      </w:tr>
      <w:tr w:rsidR="007371E6" w14:paraId="1283C435" w14:textId="77777777" w:rsidTr="00064B37">
        <w:tc>
          <w:tcPr>
            <w:tcW w:w="1811" w:type="dxa"/>
          </w:tcPr>
          <w:p w14:paraId="3689F7CA" w14:textId="77777777" w:rsidR="007371E6" w:rsidRPr="0051244D" w:rsidRDefault="007371E6" w:rsidP="00064B37">
            <w:pPr>
              <w:jc w:val="center"/>
              <w:rPr>
                <w:lang w:val="vi-VN"/>
              </w:rPr>
            </w:pPr>
            <w:r w:rsidRPr="0051244D">
              <w:rPr>
                <w:lang w:val="vi-VN"/>
              </w:rPr>
              <w:t>id</w:t>
            </w:r>
          </w:p>
        </w:tc>
        <w:tc>
          <w:tcPr>
            <w:tcW w:w="1812" w:type="dxa"/>
          </w:tcPr>
          <w:p w14:paraId="65F3E3F6" w14:textId="77777777" w:rsidR="007371E6" w:rsidRPr="0051244D" w:rsidRDefault="007371E6" w:rsidP="00064B37">
            <w:pPr>
              <w:jc w:val="center"/>
              <w:rPr>
                <w:lang w:val="vi-VN"/>
              </w:rPr>
            </w:pPr>
            <w:r w:rsidRPr="0051244D">
              <w:rPr>
                <w:lang w:val="vi-VN"/>
              </w:rPr>
              <w:t>INT</w:t>
            </w:r>
          </w:p>
        </w:tc>
        <w:tc>
          <w:tcPr>
            <w:tcW w:w="1142" w:type="dxa"/>
          </w:tcPr>
          <w:p w14:paraId="587D3D91" w14:textId="77777777" w:rsidR="007371E6" w:rsidRPr="0051244D" w:rsidRDefault="007371E6" w:rsidP="00064B37">
            <w:pPr>
              <w:jc w:val="center"/>
              <w:rPr>
                <w:lang w:val="vi-VN"/>
              </w:rPr>
            </w:pPr>
            <w:r>
              <w:rPr>
                <w:lang w:val="vi-VN"/>
              </w:rPr>
              <w:sym w:font="Wingdings" w:char="F06C"/>
            </w:r>
          </w:p>
        </w:tc>
        <w:tc>
          <w:tcPr>
            <w:tcW w:w="1170" w:type="dxa"/>
          </w:tcPr>
          <w:p w14:paraId="57AFBE6A" w14:textId="77777777" w:rsidR="007371E6" w:rsidRPr="0051244D" w:rsidRDefault="007371E6" w:rsidP="00064B37">
            <w:pPr>
              <w:jc w:val="center"/>
              <w:rPr>
                <w:lang w:val="vi-VN"/>
              </w:rPr>
            </w:pPr>
            <w:r>
              <w:rPr>
                <w:lang w:val="vi-VN"/>
              </w:rPr>
              <w:sym w:font="Wingdings" w:char="F06C"/>
            </w:r>
          </w:p>
        </w:tc>
        <w:tc>
          <w:tcPr>
            <w:tcW w:w="3124" w:type="dxa"/>
          </w:tcPr>
          <w:p w14:paraId="0C28C114"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14:paraId="5D647E0D" w14:textId="77777777" w:rsidTr="00064B37">
        <w:tc>
          <w:tcPr>
            <w:tcW w:w="1811" w:type="dxa"/>
          </w:tcPr>
          <w:p w14:paraId="640AD19C" w14:textId="77777777" w:rsidR="007371E6" w:rsidRPr="0051244D" w:rsidRDefault="007371E6" w:rsidP="00064B37">
            <w:pPr>
              <w:jc w:val="center"/>
              <w:rPr>
                <w:lang w:val="vi-VN"/>
              </w:rPr>
            </w:pPr>
            <w:r>
              <w:rPr>
                <w:lang w:val="vi-VN"/>
              </w:rPr>
              <w:t>email</w:t>
            </w:r>
          </w:p>
        </w:tc>
        <w:tc>
          <w:tcPr>
            <w:tcW w:w="1812" w:type="dxa"/>
          </w:tcPr>
          <w:p w14:paraId="0E183BE5" w14:textId="77777777" w:rsidR="007371E6" w:rsidRPr="0051244D" w:rsidRDefault="007371E6" w:rsidP="00064B37">
            <w:pPr>
              <w:jc w:val="center"/>
            </w:pPr>
            <w:proofErr w:type="gramStart"/>
            <w:r w:rsidRPr="0051244D">
              <w:t>VARCHAR(</w:t>
            </w:r>
            <w:proofErr w:type="gramEnd"/>
            <w:r w:rsidRPr="0051244D">
              <w:t>100)</w:t>
            </w:r>
          </w:p>
        </w:tc>
        <w:tc>
          <w:tcPr>
            <w:tcW w:w="1142" w:type="dxa"/>
          </w:tcPr>
          <w:p w14:paraId="52BE7B16" w14:textId="77777777" w:rsidR="007371E6" w:rsidRDefault="007371E6" w:rsidP="00064B37">
            <w:pPr>
              <w:jc w:val="center"/>
              <w:rPr>
                <w:lang w:val="vi-VN"/>
              </w:rPr>
            </w:pPr>
            <w:r>
              <w:rPr>
                <w:lang w:val="vi-VN"/>
              </w:rPr>
              <w:sym w:font="Wingdings" w:char="F06C"/>
            </w:r>
          </w:p>
        </w:tc>
        <w:tc>
          <w:tcPr>
            <w:tcW w:w="1170" w:type="dxa"/>
          </w:tcPr>
          <w:p w14:paraId="7084CBFD" w14:textId="77777777" w:rsidR="007371E6" w:rsidRDefault="007371E6" w:rsidP="00064B37">
            <w:pPr>
              <w:jc w:val="center"/>
              <w:rPr>
                <w:lang w:val="vi-VN"/>
              </w:rPr>
            </w:pPr>
          </w:p>
        </w:tc>
        <w:tc>
          <w:tcPr>
            <w:tcW w:w="3124" w:type="dxa"/>
          </w:tcPr>
          <w:p w14:paraId="31929050" w14:textId="77777777" w:rsidR="007371E6" w:rsidRDefault="007371E6" w:rsidP="007371E6">
            <w:pPr>
              <w:pStyle w:val="ListParagraph"/>
              <w:numPr>
                <w:ilvl w:val="0"/>
                <w:numId w:val="18"/>
              </w:numPr>
              <w:jc w:val="left"/>
              <w:rPr>
                <w:lang w:val="vi-VN"/>
              </w:rPr>
            </w:pPr>
            <w:r>
              <w:t>email ng</w:t>
            </w:r>
            <w:r w:rsidRPr="0051244D">
              <w:rPr>
                <w:lang w:val="vi-VN"/>
              </w:rPr>
              <w:t>ười dùng</w:t>
            </w:r>
          </w:p>
          <w:p w14:paraId="5EB71A03" w14:textId="77777777" w:rsidR="007371E6" w:rsidRDefault="007371E6" w:rsidP="007371E6">
            <w:pPr>
              <w:pStyle w:val="ListParagraph"/>
              <w:numPr>
                <w:ilvl w:val="0"/>
                <w:numId w:val="18"/>
              </w:numPr>
              <w:jc w:val="left"/>
              <w:rPr>
                <w:lang w:val="vi-VN"/>
              </w:rPr>
            </w:pPr>
            <w:r>
              <w:rPr>
                <w:lang w:val="vi-VN"/>
              </w:rPr>
              <w:t>dùng để đăng nhập</w:t>
            </w:r>
          </w:p>
          <w:p w14:paraId="316DD3D6" w14:textId="77777777" w:rsidR="007371E6" w:rsidRPr="0051244D" w:rsidRDefault="007371E6" w:rsidP="007371E6">
            <w:pPr>
              <w:pStyle w:val="ListParagraph"/>
              <w:numPr>
                <w:ilvl w:val="0"/>
                <w:numId w:val="18"/>
              </w:numPr>
              <w:jc w:val="left"/>
              <w:rPr>
                <w:lang w:val="vi-VN"/>
              </w:rPr>
            </w:pPr>
            <w:r>
              <w:rPr>
                <w:lang w:val="vi-VN"/>
              </w:rPr>
              <w:t>không trùng lặp</w:t>
            </w:r>
          </w:p>
        </w:tc>
      </w:tr>
      <w:tr w:rsidR="007371E6" w14:paraId="2C3E1A25" w14:textId="77777777" w:rsidTr="00064B37">
        <w:tc>
          <w:tcPr>
            <w:tcW w:w="1811" w:type="dxa"/>
          </w:tcPr>
          <w:p w14:paraId="7344933C" w14:textId="77777777" w:rsidR="007371E6" w:rsidRDefault="007371E6" w:rsidP="00064B37">
            <w:pPr>
              <w:jc w:val="center"/>
              <w:rPr>
                <w:lang w:val="vi-VN"/>
              </w:rPr>
            </w:pPr>
            <w:r>
              <w:rPr>
                <w:lang w:val="vi-VN"/>
              </w:rPr>
              <w:t>id_number</w:t>
            </w:r>
          </w:p>
        </w:tc>
        <w:tc>
          <w:tcPr>
            <w:tcW w:w="1812" w:type="dxa"/>
          </w:tcPr>
          <w:p w14:paraId="28D14ED2" w14:textId="77777777" w:rsidR="007371E6" w:rsidRPr="0051244D" w:rsidRDefault="007371E6" w:rsidP="00064B37">
            <w:pPr>
              <w:jc w:val="center"/>
              <w:rPr>
                <w:lang w:val="vi-VN"/>
              </w:rPr>
            </w:pPr>
            <w:r w:rsidRPr="0051244D">
              <w:rPr>
                <w:lang w:val="vi-VN"/>
              </w:rPr>
              <w:t>VARCHAR(20)</w:t>
            </w:r>
          </w:p>
        </w:tc>
        <w:tc>
          <w:tcPr>
            <w:tcW w:w="1142" w:type="dxa"/>
          </w:tcPr>
          <w:p w14:paraId="00C9A908" w14:textId="77777777" w:rsidR="007371E6" w:rsidRDefault="007371E6" w:rsidP="00064B37">
            <w:pPr>
              <w:jc w:val="center"/>
              <w:rPr>
                <w:lang w:val="vi-VN"/>
              </w:rPr>
            </w:pPr>
          </w:p>
        </w:tc>
        <w:tc>
          <w:tcPr>
            <w:tcW w:w="1170" w:type="dxa"/>
          </w:tcPr>
          <w:p w14:paraId="53664A1B" w14:textId="77777777" w:rsidR="007371E6" w:rsidRDefault="007371E6" w:rsidP="00064B37">
            <w:pPr>
              <w:jc w:val="center"/>
              <w:rPr>
                <w:lang w:val="vi-VN"/>
              </w:rPr>
            </w:pPr>
          </w:p>
        </w:tc>
        <w:tc>
          <w:tcPr>
            <w:tcW w:w="3124" w:type="dxa"/>
          </w:tcPr>
          <w:p w14:paraId="1635E27A" w14:textId="77777777" w:rsidR="007371E6" w:rsidRDefault="007371E6" w:rsidP="007371E6">
            <w:pPr>
              <w:pStyle w:val="ListParagraph"/>
              <w:numPr>
                <w:ilvl w:val="0"/>
                <w:numId w:val="18"/>
              </w:numPr>
              <w:jc w:val="left"/>
            </w:pPr>
            <w:r>
              <w:rPr>
                <w:lang w:val="vi-VN"/>
              </w:rPr>
              <w:t>số chứng minh thư hoặc căn cước công dân</w:t>
            </w:r>
          </w:p>
        </w:tc>
      </w:tr>
      <w:tr w:rsidR="007371E6" w14:paraId="354B5213" w14:textId="77777777" w:rsidTr="00064B37">
        <w:tc>
          <w:tcPr>
            <w:tcW w:w="1811" w:type="dxa"/>
          </w:tcPr>
          <w:p w14:paraId="657DBD47" w14:textId="77777777" w:rsidR="007371E6" w:rsidRDefault="007371E6" w:rsidP="00064B37">
            <w:pPr>
              <w:jc w:val="center"/>
              <w:rPr>
                <w:lang w:val="vi-VN"/>
              </w:rPr>
            </w:pPr>
            <w:r>
              <w:rPr>
                <w:lang w:val="vi-VN"/>
              </w:rPr>
              <w:t>password</w:t>
            </w:r>
          </w:p>
        </w:tc>
        <w:tc>
          <w:tcPr>
            <w:tcW w:w="1812" w:type="dxa"/>
          </w:tcPr>
          <w:p w14:paraId="23D343B5" w14:textId="77777777" w:rsidR="007371E6" w:rsidRDefault="007371E6" w:rsidP="00064B37">
            <w:pPr>
              <w:jc w:val="center"/>
              <w:rPr>
                <w:lang w:val="vi-VN"/>
              </w:rPr>
            </w:pPr>
            <w:r w:rsidRPr="0051244D">
              <w:rPr>
                <w:lang w:val="vi-VN"/>
              </w:rPr>
              <w:t>VARCHAR(64)</w:t>
            </w:r>
          </w:p>
        </w:tc>
        <w:tc>
          <w:tcPr>
            <w:tcW w:w="1142" w:type="dxa"/>
          </w:tcPr>
          <w:p w14:paraId="7AD93457" w14:textId="77777777" w:rsidR="007371E6" w:rsidRDefault="007371E6" w:rsidP="00064B37">
            <w:pPr>
              <w:jc w:val="center"/>
              <w:rPr>
                <w:lang w:val="vi-VN"/>
              </w:rPr>
            </w:pPr>
            <w:r>
              <w:rPr>
                <w:lang w:val="vi-VN"/>
              </w:rPr>
              <w:sym w:font="Wingdings" w:char="F06C"/>
            </w:r>
          </w:p>
        </w:tc>
        <w:tc>
          <w:tcPr>
            <w:tcW w:w="1170" w:type="dxa"/>
          </w:tcPr>
          <w:p w14:paraId="79B9F9A5" w14:textId="77777777" w:rsidR="007371E6" w:rsidRDefault="007371E6" w:rsidP="00064B37">
            <w:pPr>
              <w:jc w:val="center"/>
              <w:rPr>
                <w:lang w:val="vi-VN"/>
              </w:rPr>
            </w:pPr>
          </w:p>
        </w:tc>
        <w:tc>
          <w:tcPr>
            <w:tcW w:w="3124" w:type="dxa"/>
          </w:tcPr>
          <w:p w14:paraId="6EAB1B83" w14:textId="77777777" w:rsidR="007371E6" w:rsidRDefault="007371E6" w:rsidP="007371E6">
            <w:pPr>
              <w:pStyle w:val="ListParagraph"/>
              <w:numPr>
                <w:ilvl w:val="0"/>
                <w:numId w:val="18"/>
              </w:numPr>
              <w:jc w:val="left"/>
              <w:rPr>
                <w:lang w:val="vi-VN"/>
              </w:rPr>
            </w:pPr>
            <w:r>
              <w:rPr>
                <w:lang w:val="vi-VN"/>
              </w:rPr>
              <w:t xml:space="preserve">mật khẩu người dùng được mã hoá </w:t>
            </w:r>
            <w:r>
              <w:rPr>
                <w:lang w:val="vi-VN"/>
              </w:rPr>
              <w:lastRenderedPageBreak/>
              <w:t>bằng hàm băm SHA-256</w:t>
            </w:r>
          </w:p>
        </w:tc>
      </w:tr>
      <w:tr w:rsidR="007371E6" w14:paraId="327D3F64" w14:textId="77777777" w:rsidTr="00064B37">
        <w:tc>
          <w:tcPr>
            <w:tcW w:w="1811" w:type="dxa"/>
          </w:tcPr>
          <w:p w14:paraId="25986285" w14:textId="77777777" w:rsidR="007371E6" w:rsidRDefault="007371E6" w:rsidP="00064B37">
            <w:pPr>
              <w:jc w:val="center"/>
              <w:rPr>
                <w:lang w:val="vi-VN"/>
              </w:rPr>
            </w:pPr>
            <w:r>
              <w:rPr>
                <w:lang w:val="vi-VN"/>
              </w:rPr>
              <w:lastRenderedPageBreak/>
              <w:t>phone</w:t>
            </w:r>
          </w:p>
        </w:tc>
        <w:tc>
          <w:tcPr>
            <w:tcW w:w="1812" w:type="dxa"/>
          </w:tcPr>
          <w:p w14:paraId="620843F5" w14:textId="77777777" w:rsidR="007371E6" w:rsidRDefault="007371E6" w:rsidP="00064B37">
            <w:pPr>
              <w:jc w:val="center"/>
              <w:rPr>
                <w:lang w:val="vi-VN"/>
              </w:rPr>
            </w:pPr>
            <w:r w:rsidRPr="0051244D">
              <w:rPr>
                <w:lang w:val="vi-VN"/>
              </w:rPr>
              <w:t>VARCHAR(20)</w:t>
            </w:r>
          </w:p>
        </w:tc>
        <w:tc>
          <w:tcPr>
            <w:tcW w:w="1142" w:type="dxa"/>
          </w:tcPr>
          <w:p w14:paraId="7223FE52" w14:textId="77777777" w:rsidR="007371E6" w:rsidRDefault="007371E6" w:rsidP="00064B37">
            <w:pPr>
              <w:jc w:val="center"/>
              <w:rPr>
                <w:lang w:val="vi-VN"/>
              </w:rPr>
            </w:pPr>
            <w:r>
              <w:rPr>
                <w:lang w:val="vi-VN"/>
              </w:rPr>
              <w:sym w:font="Wingdings" w:char="F06C"/>
            </w:r>
          </w:p>
        </w:tc>
        <w:tc>
          <w:tcPr>
            <w:tcW w:w="1170" w:type="dxa"/>
          </w:tcPr>
          <w:p w14:paraId="69E07457" w14:textId="77777777" w:rsidR="007371E6" w:rsidRDefault="007371E6" w:rsidP="00064B37">
            <w:pPr>
              <w:jc w:val="center"/>
              <w:rPr>
                <w:lang w:val="vi-VN"/>
              </w:rPr>
            </w:pPr>
          </w:p>
        </w:tc>
        <w:tc>
          <w:tcPr>
            <w:tcW w:w="3124" w:type="dxa"/>
          </w:tcPr>
          <w:p w14:paraId="62DC24D1" w14:textId="77777777" w:rsidR="007371E6" w:rsidRDefault="007371E6" w:rsidP="007371E6">
            <w:pPr>
              <w:pStyle w:val="ListParagraph"/>
              <w:numPr>
                <w:ilvl w:val="0"/>
                <w:numId w:val="18"/>
              </w:numPr>
              <w:jc w:val="left"/>
              <w:rPr>
                <w:lang w:val="vi-VN"/>
              </w:rPr>
            </w:pPr>
            <w:r>
              <w:rPr>
                <w:lang w:val="vi-VN"/>
              </w:rPr>
              <w:t>số điện thoại</w:t>
            </w:r>
          </w:p>
        </w:tc>
      </w:tr>
      <w:tr w:rsidR="007371E6" w14:paraId="4749C19D" w14:textId="77777777" w:rsidTr="00064B37">
        <w:tc>
          <w:tcPr>
            <w:tcW w:w="1811" w:type="dxa"/>
          </w:tcPr>
          <w:p w14:paraId="09F5B486" w14:textId="77777777" w:rsidR="007371E6" w:rsidRDefault="007371E6" w:rsidP="00064B37">
            <w:pPr>
              <w:jc w:val="center"/>
              <w:rPr>
                <w:lang w:val="vi-VN"/>
              </w:rPr>
            </w:pPr>
            <w:r w:rsidRPr="0051244D">
              <w:rPr>
                <w:lang w:val="vi-VN"/>
              </w:rPr>
              <w:t>firstname</w:t>
            </w:r>
          </w:p>
        </w:tc>
        <w:tc>
          <w:tcPr>
            <w:tcW w:w="1812" w:type="dxa"/>
          </w:tcPr>
          <w:p w14:paraId="321B4050" w14:textId="77777777" w:rsidR="007371E6" w:rsidRPr="0051244D" w:rsidRDefault="007371E6" w:rsidP="00064B37">
            <w:pPr>
              <w:jc w:val="center"/>
              <w:rPr>
                <w:lang w:val="vi-VN"/>
              </w:rPr>
            </w:pPr>
            <w:r w:rsidRPr="0051244D">
              <w:rPr>
                <w:lang w:val="vi-VN"/>
              </w:rPr>
              <w:t>VARCHAR(45)</w:t>
            </w:r>
          </w:p>
        </w:tc>
        <w:tc>
          <w:tcPr>
            <w:tcW w:w="1142" w:type="dxa"/>
          </w:tcPr>
          <w:p w14:paraId="5A7F096A" w14:textId="77777777" w:rsidR="007371E6" w:rsidRDefault="007371E6" w:rsidP="00064B37">
            <w:pPr>
              <w:jc w:val="center"/>
              <w:rPr>
                <w:lang w:val="vi-VN"/>
              </w:rPr>
            </w:pPr>
            <w:r>
              <w:rPr>
                <w:lang w:val="vi-VN"/>
              </w:rPr>
              <w:sym w:font="Wingdings" w:char="F06C"/>
            </w:r>
          </w:p>
        </w:tc>
        <w:tc>
          <w:tcPr>
            <w:tcW w:w="1170" w:type="dxa"/>
          </w:tcPr>
          <w:p w14:paraId="569904DE" w14:textId="77777777" w:rsidR="007371E6" w:rsidRDefault="007371E6" w:rsidP="00064B37">
            <w:pPr>
              <w:jc w:val="center"/>
              <w:rPr>
                <w:lang w:val="vi-VN"/>
              </w:rPr>
            </w:pPr>
          </w:p>
        </w:tc>
        <w:tc>
          <w:tcPr>
            <w:tcW w:w="3124" w:type="dxa"/>
          </w:tcPr>
          <w:p w14:paraId="475C9EED" w14:textId="77777777" w:rsidR="007371E6" w:rsidRDefault="007371E6" w:rsidP="007371E6">
            <w:pPr>
              <w:pStyle w:val="ListParagraph"/>
              <w:numPr>
                <w:ilvl w:val="0"/>
                <w:numId w:val="18"/>
              </w:numPr>
              <w:jc w:val="left"/>
              <w:rPr>
                <w:lang w:val="vi-VN"/>
              </w:rPr>
            </w:pPr>
            <w:r>
              <w:rPr>
                <w:lang w:val="vi-VN"/>
              </w:rPr>
              <w:t>tên người dùng</w:t>
            </w:r>
          </w:p>
        </w:tc>
      </w:tr>
      <w:tr w:rsidR="007371E6" w14:paraId="3BFF864D" w14:textId="77777777" w:rsidTr="00064B37">
        <w:tc>
          <w:tcPr>
            <w:tcW w:w="1811" w:type="dxa"/>
          </w:tcPr>
          <w:p w14:paraId="739583DE" w14:textId="77777777" w:rsidR="007371E6" w:rsidRPr="0051244D" w:rsidRDefault="007371E6" w:rsidP="00064B37">
            <w:pPr>
              <w:jc w:val="center"/>
              <w:rPr>
                <w:lang w:val="vi-VN"/>
              </w:rPr>
            </w:pPr>
            <w:r w:rsidRPr="0051244D">
              <w:rPr>
                <w:lang w:val="vi-VN"/>
              </w:rPr>
              <w:t>lastname</w:t>
            </w:r>
          </w:p>
        </w:tc>
        <w:tc>
          <w:tcPr>
            <w:tcW w:w="1812" w:type="dxa"/>
          </w:tcPr>
          <w:p w14:paraId="49F0C1B3" w14:textId="77777777" w:rsidR="007371E6" w:rsidRPr="0051244D" w:rsidRDefault="007371E6" w:rsidP="00064B37">
            <w:pPr>
              <w:jc w:val="center"/>
              <w:rPr>
                <w:lang w:val="vi-VN"/>
              </w:rPr>
            </w:pPr>
            <w:r w:rsidRPr="0051244D">
              <w:rPr>
                <w:lang w:val="vi-VN"/>
              </w:rPr>
              <w:t>VARCHAR(45)</w:t>
            </w:r>
          </w:p>
        </w:tc>
        <w:tc>
          <w:tcPr>
            <w:tcW w:w="1142" w:type="dxa"/>
          </w:tcPr>
          <w:p w14:paraId="3443D927" w14:textId="77777777" w:rsidR="007371E6" w:rsidRDefault="007371E6" w:rsidP="00064B37">
            <w:pPr>
              <w:jc w:val="center"/>
              <w:rPr>
                <w:lang w:val="vi-VN"/>
              </w:rPr>
            </w:pPr>
            <w:r>
              <w:rPr>
                <w:lang w:val="vi-VN"/>
              </w:rPr>
              <w:sym w:font="Wingdings" w:char="F06C"/>
            </w:r>
          </w:p>
        </w:tc>
        <w:tc>
          <w:tcPr>
            <w:tcW w:w="1170" w:type="dxa"/>
          </w:tcPr>
          <w:p w14:paraId="29EE80F1" w14:textId="77777777" w:rsidR="007371E6" w:rsidRDefault="007371E6" w:rsidP="00064B37">
            <w:pPr>
              <w:jc w:val="center"/>
              <w:rPr>
                <w:lang w:val="vi-VN"/>
              </w:rPr>
            </w:pPr>
          </w:p>
        </w:tc>
        <w:tc>
          <w:tcPr>
            <w:tcW w:w="3124" w:type="dxa"/>
          </w:tcPr>
          <w:p w14:paraId="3DD553E0" w14:textId="77777777" w:rsidR="007371E6" w:rsidRDefault="007371E6" w:rsidP="007371E6">
            <w:pPr>
              <w:pStyle w:val="ListParagraph"/>
              <w:numPr>
                <w:ilvl w:val="0"/>
                <w:numId w:val="18"/>
              </w:numPr>
              <w:jc w:val="left"/>
              <w:rPr>
                <w:lang w:val="vi-VN"/>
              </w:rPr>
            </w:pPr>
            <w:r>
              <w:rPr>
                <w:lang w:val="vi-VN"/>
              </w:rPr>
              <w:t>họ và tên đệm</w:t>
            </w:r>
          </w:p>
        </w:tc>
      </w:tr>
      <w:tr w:rsidR="007371E6" w14:paraId="0744A710" w14:textId="77777777" w:rsidTr="00064B37">
        <w:tc>
          <w:tcPr>
            <w:tcW w:w="1811" w:type="dxa"/>
          </w:tcPr>
          <w:p w14:paraId="54D00E37" w14:textId="77777777" w:rsidR="007371E6" w:rsidRPr="0051244D" w:rsidRDefault="007371E6" w:rsidP="00064B37">
            <w:pPr>
              <w:jc w:val="center"/>
              <w:rPr>
                <w:lang w:val="vi-VN"/>
              </w:rPr>
            </w:pPr>
            <w:r w:rsidRPr="0051244D">
              <w:rPr>
                <w:lang w:val="vi-VN"/>
              </w:rPr>
              <w:t>credit_card</w:t>
            </w:r>
          </w:p>
        </w:tc>
        <w:tc>
          <w:tcPr>
            <w:tcW w:w="1812" w:type="dxa"/>
          </w:tcPr>
          <w:p w14:paraId="4CBE3071" w14:textId="77777777" w:rsidR="007371E6" w:rsidRPr="0051244D" w:rsidRDefault="007371E6" w:rsidP="00064B37">
            <w:pPr>
              <w:jc w:val="center"/>
              <w:rPr>
                <w:lang w:val="vi-VN"/>
              </w:rPr>
            </w:pPr>
            <w:r w:rsidRPr="0051244D">
              <w:rPr>
                <w:lang w:val="vi-VN"/>
              </w:rPr>
              <w:t>VARCHAR(45)</w:t>
            </w:r>
          </w:p>
        </w:tc>
        <w:tc>
          <w:tcPr>
            <w:tcW w:w="1142" w:type="dxa"/>
          </w:tcPr>
          <w:p w14:paraId="37553E6F" w14:textId="77777777" w:rsidR="007371E6" w:rsidRDefault="007371E6" w:rsidP="00064B37">
            <w:pPr>
              <w:jc w:val="center"/>
              <w:rPr>
                <w:lang w:val="vi-VN"/>
              </w:rPr>
            </w:pPr>
          </w:p>
        </w:tc>
        <w:tc>
          <w:tcPr>
            <w:tcW w:w="1170" w:type="dxa"/>
          </w:tcPr>
          <w:p w14:paraId="5C490AEE" w14:textId="77777777" w:rsidR="007371E6" w:rsidRDefault="007371E6" w:rsidP="00064B37">
            <w:pPr>
              <w:jc w:val="center"/>
              <w:rPr>
                <w:lang w:val="vi-VN"/>
              </w:rPr>
            </w:pPr>
          </w:p>
        </w:tc>
        <w:tc>
          <w:tcPr>
            <w:tcW w:w="3124" w:type="dxa"/>
          </w:tcPr>
          <w:p w14:paraId="793527CC" w14:textId="77777777" w:rsidR="007371E6" w:rsidRDefault="007371E6" w:rsidP="007371E6">
            <w:pPr>
              <w:pStyle w:val="ListParagraph"/>
              <w:numPr>
                <w:ilvl w:val="0"/>
                <w:numId w:val="18"/>
              </w:numPr>
              <w:jc w:val="left"/>
              <w:rPr>
                <w:lang w:val="vi-VN"/>
              </w:rPr>
            </w:pPr>
            <w:r>
              <w:rPr>
                <w:lang w:val="vi-VN"/>
              </w:rPr>
              <w:t>mã tài khoản ngân hàng</w:t>
            </w:r>
          </w:p>
        </w:tc>
      </w:tr>
      <w:tr w:rsidR="007371E6" w14:paraId="223CCBCB" w14:textId="77777777" w:rsidTr="00064B37">
        <w:tc>
          <w:tcPr>
            <w:tcW w:w="1811" w:type="dxa"/>
          </w:tcPr>
          <w:p w14:paraId="6FC9BE4B" w14:textId="77777777" w:rsidR="007371E6" w:rsidRPr="0051244D" w:rsidRDefault="007371E6" w:rsidP="00064B37">
            <w:pPr>
              <w:jc w:val="center"/>
              <w:rPr>
                <w:lang w:val="vi-VN"/>
              </w:rPr>
            </w:pPr>
            <w:r w:rsidRPr="0051244D">
              <w:rPr>
                <w:lang w:val="vi-VN"/>
              </w:rPr>
              <w:t>birthday</w:t>
            </w:r>
          </w:p>
        </w:tc>
        <w:tc>
          <w:tcPr>
            <w:tcW w:w="1812" w:type="dxa"/>
          </w:tcPr>
          <w:p w14:paraId="299626E7" w14:textId="77777777" w:rsidR="007371E6" w:rsidRPr="0051244D" w:rsidRDefault="007371E6" w:rsidP="00064B37">
            <w:pPr>
              <w:jc w:val="center"/>
              <w:rPr>
                <w:lang w:val="vi-VN"/>
              </w:rPr>
            </w:pPr>
            <w:r w:rsidRPr="0051244D">
              <w:rPr>
                <w:lang w:val="vi-VN"/>
              </w:rPr>
              <w:t>DATE</w:t>
            </w:r>
          </w:p>
        </w:tc>
        <w:tc>
          <w:tcPr>
            <w:tcW w:w="1142" w:type="dxa"/>
          </w:tcPr>
          <w:p w14:paraId="005F35E0" w14:textId="77777777" w:rsidR="007371E6" w:rsidRDefault="007371E6" w:rsidP="00064B37">
            <w:pPr>
              <w:jc w:val="center"/>
              <w:rPr>
                <w:lang w:val="vi-VN"/>
              </w:rPr>
            </w:pPr>
            <w:r>
              <w:rPr>
                <w:lang w:val="vi-VN"/>
              </w:rPr>
              <w:sym w:font="Wingdings" w:char="F06C"/>
            </w:r>
          </w:p>
        </w:tc>
        <w:tc>
          <w:tcPr>
            <w:tcW w:w="1170" w:type="dxa"/>
          </w:tcPr>
          <w:p w14:paraId="5FA29090" w14:textId="77777777" w:rsidR="007371E6" w:rsidRDefault="007371E6" w:rsidP="00064B37">
            <w:pPr>
              <w:jc w:val="center"/>
              <w:rPr>
                <w:lang w:val="vi-VN"/>
              </w:rPr>
            </w:pPr>
          </w:p>
        </w:tc>
        <w:tc>
          <w:tcPr>
            <w:tcW w:w="3124" w:type="dxa"/>
          </w:tcPr>
          <w:p w14:paraId="7A90DB5F" w14:textId="77777777" w:rsidR="007371E6" w:rsidRDefault="007371E6" w:rsidP="007371E6">
            <w:pPr>
              <w:pStyle w:val="ListParagraph"/>
              <w:numPr>
                <w:ilvl w:val="0"/>
                <w:numId w:val="18"/>
              </w:numPr>
              <w:jc w:val="left"/>
              <w:rPr>
                <w:lang w:val="vi-VN"/>
              </w:rPr>
            </w:pPr>
            <w:r>
              <w:rPr>
                <w:lang w:val="vi-VN"/>
              </w:rPr>
              <w:t>sinh nhật</w:t>
            </w:r>
          </w:p>
        </w:tc>
      </w:tr>
      <w:tr w:rsidR="007371E6" w14:paraId="615A097D" w14:textId="77777777" w:rsidTr="00064B37">
        <w:tc>
          <w:tcPr>
            <w:tcW w:w="1811" w:type="dxa"/>
          </w:tcPr>
          <w:p w14:paraId="1162DD07" w14:textId="77777777" w:rsidR="007371E6" w:rsidRPr="0051244D" w:rsidRDefault="007371E6" w:rsidP="00064B37">
            <w:pPr>
              <w:jc w:val="center"/>
              <w:rPr>
                <w:lang w:val="vi-VN"/>
              </w:rPr>
            </w:pPr>
            <w:r w:rsidRPr="0051244D">
              <w:rPr>
                <w:lang w:val="vi-VN"/>
              </w:rPr>
              <w:t>city_id</w:t>
            </w:r>
          </w:p>
        </w:tc>
        <w:tc>
          <w:tcPr>
            <w:tcW w:w="1812" w:type="dxa"/>
          </w:tcPr>
          <w:p w14:paraId="18C60473" w14:textId="77777777" w:rsidR="007371E6" w:rsidRPr="0051244D" w:rsidRDefault="007371E6" w:rsidP="00064B37">
            <w:pPr>
              <w:jc w:val="center"/>
              <w:rPr>
                <w:lang w:val="vi-VN"/>
              </w:rPr>
            </w:pPr>
            <w:r w:rsidRPr="0051244D">
              <w:rPr>
                <w:lang w:val="vi-VN"/>
              </w:rPr>
              <w:t>INT</w:t>
            </w:r>
          </w:p>
        </w:tc>
        <w:tc>
          <w:tcPr>
            <w:tcW w:w="1142" w:type="dxa"/>
          </w:tcPr>
          <w:p w14:paraId="7FA57E60" w14:textId="77777777" w:rsidR="007371E6" w:rsidRDefault="007371E6" w:rsidP="00064B37">
            <w:pPr>
              <w:jc w:val="center"/>
              <w:rPr>
                <w:lang w:val="vi-VN"/>
              </w:rPr>
            </w:pPr>
            <w:r>
              <w:rPr>
                <w:lang w:val="vi-VN"/>
              </w:rPr>
              <w:sym w:font="Wingdings" w:char="F06C"/>
            </w:r>
          </w:p>
        </w:tc>
        <w:tc>
          <w:tcPr>
            <w:tcW w:w="1170" w:type="dxa"/>
          </w:tcPr>
          <w:p w14:paraId="0AEE1779" w14:textId="77777777" w:rsidR="007371E6" w:rsidRDefault="007371E6" w:rsidP="00064B37">
            <w:pPr>
              <w:jc w:val="center"/>
              <w:rPr>
                <w:lang w:val="vi-VN"/>
              </w:rPr>
            </w:pPr>
          </w:p>
        </w:tc>
        <w:tc>
          <w:tcPr>
            <w:tcW w:w="3124" w:type="dxa"/>
          </w:tcPr>
          <w:p w14:paraId="6B073454" w14:textId="77777777" w:rsidR="007371E6" w:rsidRDefault="007371E6" w:rsidP="007371E6">
            <w:pPr>
              <w:pStyle w:val="ListParagraph"/>
              <w:numPr>
                <w:ilvl w:val="0"/>
                <w:numId w:val="18"/>
              </w:numPr>
              <w:jc w:val="left"/>
              <w:rPr>
                <w:lang w:val="vi-VN"/>
              </w:rPr>
            </w:pPr>
            <w:r>
              <w:rPr>
                <w:lang w:val="vi-VN"/>
              </w:rPr>
              <w:t>mã tỉnh/thành phố</w:t>
            </w:r>
          </w:p>
          <w:p w14:paraId="0E6F5D46" w14:textId="77777777" w:rsidR="007371E6" w:rsidRDefault="007371E6" w:rsidP="007371E6">
            <w:pPr>
              <w:pStyle w:val="ListParagraph"/>
              <w:numPr>
                <w:ilvl w:val="0"/>
                <w:numId w:val="18"/>
              </w:numPr>
              <w:jc w:val="left"/>
              <w:rPr>
                <w:lang w:val="vi-VN"/>
              </w:rPr>
            </w:pPr>
            <w:r>
              <w:rPr>
                <w:lang w:val="vi-VN"/>
              </w:rPr>
              <w:t>khoá ngoại tham chiếu đến bảng city</w:t>
            </w:r>
          </w:p>
        </w:tc>
      </w:tr>
      <w:tr w:rsidR="007371E6" w14:paraId="332CC572" w14:textId="77777777" w:rsidTr="00064B37">
        <w:tc>
          <w:tcPr>
            <w:tcW w:w="1811" w:type="dxa"/>
          </w:tcPr>
          <w:p w14:paraId="562AF00D" w14:textId="77777777" w:rsidR="007371E6" w:rsidRPr="0051244D" w:rsidRDefault="007371E6" w:rsidP="00064B37">
            <w:pPr>
              <w:jc w:val="center"/>
              <w:rPr>
                <w:lang w:val="vi-VN"/>
              </w:rPr>
            </w:pPr>
            <w:r w:rsidRPr="0051244D">
              <w:rPr>
                <w:lang w:val="vi-VN"/>
              </w:rPr>
              <w:t>district_id</w:t>
            </w:r>
          </w:p>
        </w:tc>
        <w:tc>
          <w:tcPr>
            <w:tcW w:w="1812" w:type="dxa"/>
          </w:tcPr>
          <w:p w14:paraId="4848154A" w14:textId="77777777" w:rsidR="007371E6" w:rsidRPr="0051244D" w:rsidRDefault="007371E6" w:rsidP="00064B37">
            <w:pPr>
              <w:jc w:val="center"/>
              <w:rPr>
                <w:lang w:val="vi-VN"/>
              </w:rPr>
            </w:pPr>
            <w:r w:rsidRPr="0051244D">
              <w:rPr>
                <w:lang w:val="vi-VN"/>
              </w:rPr>
              <w:t>INT</w:t>
            </w:r>
          </w:p>
        </w:tc>
        <w:tc>
          <w:tcPr>
            <w:tcW w:w="1142" w:type="dxa"/>
          </w:tcPr>
          <w:p w14:paraId="1065874F" w14:textId="77777777" w:rsidR="007371E6" w:rsidRDefault="007371E6" w:rsidP="00064B37">
            <w:pPr>
              <w:jc w:val="center"/>
              <w:rPr>
                <w:lang w:val="vi-VN"/>
              </w:rPr>
            </w:pPr>
            <w:r>
              <w:rPr>
                <w:lang w:val="vi-VN"/>
              </w:rPr>
              <w:sym w:font="Wingdings" w:char="F06C"/>
            </w:r>
          </w:p>
        </w:tc>
        <w:tc>
          <w:tcPr>
            <w:tcW w:w="1170" w:type="dxa"/>
          </w:tcPr>
          <w:p w14:paraId="2204A9DB" w14:textId="77777777" w:rsidR="007371E6" w:rsidRDefault="007371E6" w:rsidP="00064B37">
            <w:pPr>
              <w:jc w:val="center"/>
              <w:rPr>
                <w:lang w:val="vi-VN"/>
              </w:rPr>
            </w:pPr>
          </w:p>
        </w:tc>
        <w:tc>
          <w:tcPr>
            <w:tcW w:w="3124" w:type="dxa"/>
          </w:tcPr>
          <w:p w14:paraId="27F50D54" w14:textId="77777777" w:rsidR="007371E6" w:rsidRDefault="007371E6" w:rsidP="007371E6">
            <w:pPr>
              <w:pStyle w:val="ListParagraph"/>
              <w:numPr>
                <w:ilvl w:val="0"/>
                <w:numId w:val="18"/>
              </w:numPr>
              <w:jc w:val="left"/>
              <w:rPr>
                <w:lang w:val="vi-VN"/>
              </w:rPr>
            </w:pPr>
            <w:r>
              <w:rPr>
                <w:lang w:val="vi-VN"/>
              </w:rPr>
              <w:t>mã quận/huyện</w:t>
            </w:r>
          </w:p>
          <w:p w14:paraId="7F0D1006" w14:textId="77777777" w:rsidR="007371E6" w:rsidRDefault="007371E6" w:rsidP="007371E6">
            <w:pPr>
              <w:pStyle w:val="ListParagraph"/>
              <w:numPr>
                <w:ilvl w:val="0"/>
                <w:numId w:val="18"/>
              </w:numPr>
              <w:jc w:val="left"/>
              <w:rPr>
                <w:lang w:val="vi-VN"/>
              </w:rPr>
            </w:pPr>
            <w:r>
              <w:rPr>
                <w:lang w:val="vi-VN"/>
              </w:rPr>
              <w:t>khoá ngoại tham chiếu đến bảng district</w:t>
            </w:r>
          </w:p>
        </w:tc>
      </w:tr>
      <w:tr w:rsidR="007371E6" w14:paraId="2B3226FE" w14:textId="77777777" w:rsidTr="00064B37">
        <w:tc>
          <w:tcPr>
            <w:tcW w:w="1811" w:type="dxa"/>
          </w:tcPr>
          <w:p w14:paraId="579F6547" w14:textId="77777777" w:rsidR="007371E6" w:rsidRPr="0051244D" w:rsidRDefault="007371E6" w:rsidP="00064B37">
            <w:pPr>
              <w:jc w:val="center"/>
              <w:rPr>
                <w:lang w:val="vi-VN"/>
              </w:rPr>
            </w:pPr>
            <w:r w:rsidRPr="0051244D">
              <w:rPr>
                <w:lang w:val="vi-VN"/>
              </w:rPr>
              <w:t>ward_id</w:t>
            </w:r>
          </w:p>
        </w:tc>
        <w:tc>
          <w:tcPr>
            <w:tcW w:w="1812" w:type="dxa"/>
          </w:tcPr>
          <w:p w14:paraId="18FD3DD8" w14:textId="77777777" w:rsidR="007371E6" w:rsidRPr="0051244D" w:rsidRDefault="007371E6" w:rsidP="00064B37">
            <w:pPr>
              <w:jc w:val="center"/>
              <w:rPr>
                <w:lang w:val="vi-VN"/>
              </w:rPr>
            </w:pPr>
            <w:r w:rsidRPr="0051244D">
              <w:rPr>
                <w:lang w:val="vi-VN"/>
              </w:rPr>
              <w:t>INT</w:t>
            </w:r>
          </w:p>
        </w:tc>
        <w:tc>
          <w:tcPr>
            <w:tcW w:w="1142" w:type="dxa"/>
          </w:tcPr>
          <w:p w14:paraId="463A5445" w14:textId="77777777" w:rsidR="007371E6" w:rsidRDefault="007371E6" w:rsidP="00064B37">
            <w:pPr>
              <w:jc w:val="center"/>
              <w:rPr>
                <w:lang w:val="vi-VN"/>
              </w:rPr>
            </w:pPr>
            <w:r>
              <w:rPr>
                <w:lang w:val="vi-VN"/>
              </w:rPr>
              <w:sym w:font="Wingdings" w:char="F06C"/>
            </w:r>
          </w:p>
        </w:tc>
        <w:tc>
          <w:tcPr>
            <w:tcW w:w="1170" w:type="dxa"/>
          </w:tcPr>
          <w:p w14:paraId="46BFBBE0" w14:textId="77777777" w:rsidR="007371E6" w:rsidRDefault="007371E6" w:rsidP="00064B37">
            <w:pPr>
              <w:jc w:val="center"/>
              <w:rPr>
                <w:lang w:val="vi-VN"/>
              </w:rPr>
            </w:pPr>
          </w:p>
        </w:tc>
        <w:tc>
          <w:tcPr>
            <w:tcW w:w="3124" w:type="dxa"/>
          </w:tcPr>
          <w:p w14:paraId="44974DED" w14:textId="77777777" w:rsidR="007371E6" w:rsidRDefault="007371E6" w:rsidP="007371E6">
            <w:pPr>
              <w:pStyle w:val="ListParagraph"/>
              <w:numPr>
                <w:ilvl w:val="0"/>
                <w:numId w:val="18"/>
              </w:numPr>
              <w:jc w:val="left"/>
              <w:rPr>
                <w:lang w:val="vi-VN"/>
              </w:rPr>
            </w:pPr>
            <w:r>
              <w:rPr>
                <w:lang w:val="vi-VN"/>
              </w:rPr>
              <w:t>mã phường/xã</w:t>
            </w:r>
          </w:p>
          <w:p w14:paraId="7B9556DC" w14:textId="77777777" w:rsidR="007371E6" w:rsidRDefault="007371E6" w:rsidP="007371E6">
            <w:pPr>
              <w:pStyle w:val="ListParagraph"/>
              <w:numPr>
                <w:ilvl w:val="0"/>
                <w:numId w:val="18"/>
              </w:numPr>
              <w:jc w:val="left"/>
              <w:rPr>
                <w:lang w:val="vi-VN"/>
              </w:rPr>
            </w:pPr>
            <w:r>
              <w:rPr>
                <w:lang w:val="vi-VN"/>
              </w:rPr>
              <w:t>khoá ngoại tham chiếu đến bảng ward</w:t>
            </w:r>
          </w:p>
        </w:tc>
      </w:tr>
      <w:tr w:rsidR="007371E6" w14:paraId="785AF513" w14:textId="77777777" w:rsidTr="00064B37">
        <w:tc>
          <w:tcPr>
            <w:tcW w:w="1811" w:type="dxa"/>
          </w:tcPr>
          <w:p w14:paraId="3E0E957F" w14:textId="77777777" w:rsidR="007371E6" w:rsidRPr="0051244D" w:rsidRDefault="007371E6" w:rsidP="00064B37">
            <w:pPr>
              <w:jc w:val="center"/>
              <w:rPr>
                <w:lang w:val="vi-VN"/>
              </w:rPr>
            </w:pPr>
            <w:r w:rsidRPr="0051244D">
              <w:rPr>
                <w:lang w:val="vi-VN"/>
              </w:rPr>
              <w:t>last_time_access</w:t>
            </w:r>
          </w:p>
        </w:tc>
        <w:tc>
          <w:tcPr>
            <w:tcW w:w="1812" w:type="dxa"/>
          </w:tcPr>
          <w:p w14:paraId="5089FDF4" w14:textId="77777777" w:rsidR="007371E6" w:rsidRPr="0051244D" w:rsidRDefault="007371E6" w:rsidP="00064B37">
            <w:pPr>
              <w:jc w:val="center"/>
              <w:rPr>
                <w:lang w:val="vi-VN"/>
              </w:rPr>
            </w:pPr>
            <w:r w:rsidRPr="0051244D">
              <w:rPr>
                <w:lang w:val="vi-VN"/>
              </w:rPr>
              <w:t>DATETIME</w:t>
            </w:r>
          </w:p>
        </w:tc>
        <w:tc>
          <w:tcPr>
            <w:tcW w:w="1142" w:type="dxa"/>
          </w:tcPr>
          <w:p w14:paraId="58E06B28" w14:textId="77777777" w:rsidR="007371E6" w:rsidRDefault="007371E6" w:rsidP="00064B37">
            <w:pPr>
              <w:jc w:val="center"/>
              <w:rPr>
                <w:lang w:val="vi-VN"/>
              </w:rPr>
            </w:pPr>
          </w:p>
        </w:tc>
        <w:tc>
          <w:tcPr>
            <w:tcW w:w="1170" w:type="dxa"/>
          </w:tcPr>
          <w:p w14:paraId="347BBE7D" w14:textId="77777777" w:rsidR="007371E6" w:rsidRDefault="007371E6" w:rsidP="00064B37">
            <w:pPr>
              <w:jc w:val="center"/>
              <w:rPr>
                <w:lang w:val="vi-VN"/>
              </w:rPr>
            </w:pPr>
          </w:p>
        </w:tc>
        <w:tc>
          <w:tcPr>
            <w:tcW w:w="3124" w:type="dxa"/>
          </w:tcPr>
          <w:p w14:paraId="0A479CE7" w14:textId="77777777" w:rsidR="007371E6" w:rsidRDefault="007371E6" w:rsidP="007371E6">
            <w:pPr>
              <w:pStyle w:val="ListParagraph"/>
              <w:numPr>
                <w:ilvl w:val="0"/>
                <w:numId w:val="18"/>
              </w:numPr>
              <w:jc w:val="left"/>
              <w:rPr>
                <w:lang w:val="vi-VN"/>
              </w:rPr>
            </w:pPr>
            <w:r>
              <w:rPr>
                <w:lang w:val="vi-VN"/>
              </w:rPr>
              <w:t>thời gian cuối cùng truy cập vào tài khoản</w:t>
            </w:r>
          </w:p>
        </w:tc>
      </w:tr>
      <w:tr w:rsidR="007371E6" w14:paraId="24B53D35" w14:textId="77777777" w:rsidTr="00064B37">
        <w:tc>
          <w:tcPr>
            <w:tcW w:w="1811" w:type="dxa"/>
          </w:tcPr>
          <w:p w14:paraId="5478CBB8" w14:textId="77777777" w:rsidR="007371E6" w:rsidRPr="0051244D" w:rsidRDefault="007371E6" w:rsidP="00064B37">
            <w:pPr>
              <w:jc w:val="center"/>
              <w:rPr>
                <w:lang w:val="vi-VN"/>
              </w:rPr>
            </w:pPr>
            <w:r w:rsidRPr="0051244D">
              <w:rPr>
                <w:lang w:val="vi-VN"/>
              </w:rPr>
              <w:t>image</w:t>
            </w:r>
          </w:p>
        </w:tc>
        <w:tc>
          <w:tcPr>
            <w:tcW w:w="1812" w:type="dxa"/>
          </w:tcPr>
          <w:p w14:paraId="392C2863" w14:textId="77777777" w:rsidR="007371E6" w:rsidRPr="0051244D" w:rsidRDefault="007371E6" w:rsidP="00064B37">
            <w:pPr>
              <w:jc w:val="center"/>
              <w:rPr>
                <w:lang w:val="vi-VN"/>
              </w:rPr>
            </w:pPr>
            <w:r w:rsidRPr="0051244D">
              <w:rPr>
                <w:lang w:val="vi-VN"/>
              </w:rPr>
              <w:t>VARCHAR(255)</w:t>
            </w:r>
          </w:p>
        </w:tc>
        <w:tc>
          <w:tcPr>
            <w:tcW w:w="1142" w:type="dxa"/>
          </w:tcPr>
          <w:p w14:paraId="6E162FEF" w14:textId="77777777" w:rsidR="007371E6" w:rsidRDefault="007371E6" w:rsidP="00064B37">
            <w:pPr>
              <w:jc w:val="center"/>
              <w:rPr>
                <w:lang w:val="vi-VN"/>
              </w:rPr>
            </w:pPr>
          </w:p>
        </w:tc>
        <w:tc>
          <w:tcPr>
            <w:tcW w:w="1170" w:type="dxa"/>
          </w:tcPr>
          <w:p w14:paraId="6439D916" w14:textId="77777777" w:rsidR="007371E6" w:rsidRDefault="007371E6" w:rsidP="00064B37">
            <w:pPr>
              <w:jc w:val="center"/>
              <w:rPr>
                <w:lang w:val="vi-VN"/>
              </w:rPr>
            </w:pPr>
          </w:p>
        </w:tc>
        <w:tc>
          <w:tcPr>
            <w:tcW w:w="3124" w:type="dxa"/>
          </w:tcPr>
          <w:p w14:paraId="1A4A052D" w14:textId="77777777" w:rsidR="007371E6" w:rsidRDefault="007371E6" w:rsidP="007371E6">
            <w:pPr>
              <w:pStyle w:val="ListParagraph"/>
              <w:numPr>
                <w:ilvl w:val="0"/>
                <w:numId w:val="18"/>
              </w:numPr>
              <w:jc w:val="left"/>
              <w:rPr>
                <w:lang w:val="vi-VN"/>
              </w:rPr>
            </w:pPr>
            <w:r>
              <w:rPr>
                <w:lang w:val="vi-VN"/>
              </w:rPr>
              <w:t>link đường dẫn chưa file ảnh chân dung của người dùng</w:t>
            </w:r>
          </w:p>
        </w:tc>
      </w:tr>
      <w:tr w:rsidR="007371E6" w14:paraId="545CB344" w14:textId="77777777" w:rsidTr="00064B37">
        <w:tc>
          <w:tcPr>
            <w:tcW w:w="1811" w:type="dxa"/>
          </w:tcPr>
          <w:p w14:paraId="57F9D406" w14:textId="77777777" w:rsidR="007371E6" w:rsidRPr="0051244D" w:rsidRDefault="007371E6" w:rsidP="00064B37">
            <w:pPr>
              <w:jc w:val="center"/>
              <w:rPr>
                <w:lang w:val="vi-VN"/>
              </w:rPr>
            </w:pPr>
            <w:r w:rsidRPr="0051244D">
              <w:rPr>
                <w:lang w:val="vi-VN"/>
              </w:rPr>
              <w:t>gender</w:t>
            </w:r>
          </w:p>
        </w:tc>
        <w:tc>
          <w:tcPr>
            <w:tcW w:w="1812" w:type="dxa"/>
          </w:tcPr>
          <w:p w14:paraId="2647C5BE" w14:textId="77777777" w:rsidR="007371E6" w:rsidRPr="0051244D" w:rsidRDefault="007371E6" w:rsidP="00064B37">
            <w:pPr>
              <w:jc w:val="center"/>
              <w:rPr>
                <w:lang w:val="vi-VN"/>
              </w:rPr>
            </w:pPr>
            <w:r w:rsidRPr="0051244D">
              <w:rPr>
                <w:lang w:val="vi-VN"/>
              </w:rPr>
              <w:t>VARCHAR(4)</w:t>
            </w:r>
          </w:p>
        </w:tc>
        <w:tc>
          <w:tcPr>
            <w:tcW w:w="1142" w:type="dxa"/>
          </w:tcPr>
          <w:p w14:paraId="2A79E284" w14:textId="77777777" w:rsidR="007371E6" w:rsidRDefault="007371E6" w:rsidP="00064B37">
            <w:pPr>
              <w:jc w:val="center"/>
              <w:rPr>
                <w:lang w:val="vi-VN"/>
              </w:rPr>
            </w:pPr>
            <w:r>
              <w:rPr>
                <w:lang w:val="vi-VN"/>
              </w:rPr>
              <w:sym w:font="Wingdings" w:char="F06C"/>
            </w:r>
          </w:p>
        </w:tc>
        <w:tc>
          <w:tcPr>
            <w:tcW w:w="1170" w:type="dxa"/>
          </w:tcPr>
          <w:p w14:paraId="20F3A949" w14:textId="77777777" w:rsidR="007371E6" w:rsidRDefault="007371E6" w:rsidP="00064B37">
            <w:pPr>
              <w:jc w:val="center"/>
              <w:rPr>
                <w:lang w:val="vi-VN"/>
              </w:rPr>
            </w:pPr>
          </w:p>
        </w:tc>
        <w:tc>
          <w:tcPr>
            <w:tcW w:w="3124" w:type="dxa"/>
          </w:tcPr>
          <w:p w14:paraId="3EB22C5D" w14:textId="77777777" w:rsidR="007371E6" w:rsidRDefault="007371E6" w:rsidP="007371E6">
            <w:pPr>
              <w:pStyle w:val="ListParagraph"/>
              <w:numPr>
                <w:ilvl w:val="0"/>
                <w:numId w:val="18"/>
              </w:numPr>
              <w:jc w:val="left"/>
              <w:rPr>
                <w:lang w:val="vi-VN"/>
              </w:rPr>
            </w:pPr>
            <w:r>
              <w:rPr>
                <w:lang w:val="vi-VN"/>
              </w:rPr>
              <w:t>giới tính người dùng</w:t>
            </w:r>
          </w:p>
        </w:tc>
      </w:tr>
      <w:tr w:rsidR="007371E6" w14:paraId="2AB86F1B" w14:textId="77777777" w:rsidTr="00064B37">
        <w:tc>
          <w:tcPr>
            <w:tcW w:w="1811" w:type="dxa"/>
          </w:tcPr>
          <w:p w14:paraId="03561C7C" w14:textId="77777777" w:rsidR="007371E6" w:rsidRPr="0051244D" w:rsidRDefault="007371E6" w:rsidP="00064B37">
            <w:pPr>
              <w:jc w:val="center"/>
              <w:rPr>
                <w:lang w:val="vi-VN"/>
              </w:rPr>
            </w:pPr>
            <w:r w:rsidRPr="0051244D">
              <w:rPr>
                <w:lang w:val="vi-VN"/>
              </w:rPr>
              <w:lastRenderedPageBreak/>
              <w:t>reset_code</w:t>
            </w:r>
          </w:p>
        </w:tc>
        <w:tc>
          <w:tcPr>
            <w:tcW w:w="1812" w:type="dxa"/>
          </w:tcPr>
          <w:p w14:paraId="198F804A" w14:textId="77777777" w:rsidR="007371E6" w:rsidRPr="0051244D" w:rsidRDefault="007371E6" w:rsidP="00064B37">
            <w:pPr>
              <w:jc w:val="center"/>
              <w:rPr>
                <w:lang w:val="vi-VN"/>
              </w:rPr>
            </w:pPr>
            <w:r w:rsidRPr="0051244D">
              <w:rPr>
                <w:lang w:val="vi-VN"/>
              </w:rPr>
              <w:t>VARCHAR(20)</w:t>
            </w:r>
          </w:p>
        </w:tc>
        <w:tc>
          <w:tcPr>
            <w:tcW w:w="1142" w:type="dxa"/>
          </w:tcPr>
          <w:p w14:paraId="3139560C" w14:textId="77777777" w:rsidR="007371E6" w:rsidRDefault="007371E6" w:rsidP="00064B37">
            <w:pPr>
              <w:jc w:val="center"/>
              <w:rPr>
                <w:lang w:val="vi-VN"/>
              </w:rPr>
            </w:pPr>
          </w:p>
        </w:tc>
        <w:tc>
          <w:tcPr>
            <w:tcW w:w="1170" w:type="dxa"/>
          </w:tcPr>
          <w:p w14:paraId="7FA6E8EA" w14:textId="77777777" w:rsidR="007371E6" w:rsidRDefault="007371E6" w:rsidP="00064B37">
            <w:pPr>
              <w:jc w:val="center"/>
              <w:rPr>
                <w:lang w:val="vi-VN"/>
              </w:rPr>
            </w:pPr>
          </w:p>
        </w:tc>
        <w:tc>
          <w:tcPr>
            <w:tcW w:w="3124" w:type="dxa"/>
          </w:tcPr>
          <w:p w14:paraId="4142620D" w14:textId="77777777" w:rsidR="007371E6" w:rsidRDefault="007371E6" w:rsidP="007371E6">
            <w:pPr>
              <w:pStyle w:val="ListParagraph"/>
              <w:numPr>
                <w:ilvl w:val="0"/>
                <w:numId w:val="18"/>
              </w:numPr>
              <w:jc w:val="left"/>
              <w:rPr>
                <w:lang w:val="vi-VN"/>
              </w:rPr>
            </w:pPr>
            <w:r>
              <w:rPr>
                <w:lang w:val="vi-VN"/>
              </w:rPr>
              <w:t>mã code cần dùng khi người dùng reset lại mật khẩu</w:t>
            </w:r>
          </w:p>
        </w:tc>
      </w:tr>
      <w:tr w:rsidR="007371E6" w14:paraId="599630F3" w14:textId="77777777" w:rsidTr="00064B37">
        <w:tc>
          <w:tcPr>
            <w:tcW w:w="1811" w:type="dxa"/>
          </w:tcPr>
          <w:p w14:paraId="008B253F" w14:textId="77777777" w:rsidR="007371E6" w:rsidRPr="0051244D" w:rsidRDefault="007371E6" w:rsidP="00064B37">
            <w:pPr>
              <w:jc w:val="center"/>
              <w:rPr>
                <w:lang w:val="vi-VN"/>
              </w:rPr>
            </w:pPr>
            <w:r w:rsidRPr="0051244D">
              <w:rPr>
                <w:lang w:val="vi-VN"/>
              </w:rPr>
              <w:t>active_code</w:t>
            </w:r>
          </w:p>
        </w:tc>
        <w:tc>
          <w:tcPr>
            <w:tcW w:w="1812" w:type="dxa"/>
          </w:tcPr>
          <w:p w14:paraId="75208B78" w14:textId="77777777" w:rsidR="007371E6" w:rsidRPr="0051244D" w:rsidRDefault="007371E6" w:rsidP="00064B37">
            <w:pPr>
              <w:jc w:val="center"/>
              <w:rPr>
                <w:lang w:val="vi-VN"/>
              </w:rPr>
            </w:pPr>
            <w:r w:rsidRPr="0051244D">
              <w:rPr>
                <w:lang w:val="vi-VN"/>
              </w:rPr>
              <w:t>VARCHAR(20)</w:t>
            </w:r>
          </w:p>
        </w:tc>
        <w:tc>
          <w:tcPr>
            <w:tcW w:w="1142" w:type="dxa"/>
          </w:tcPr>
          <w:p w14:paraId="7C937387" w14:textId="77777777" w:rsidR="007371E6" w:rsidRDefault="007371E6" w:rsidP="00064B37">
            <w:pPr>
              <w:jc w:val="center"/>
              <w:rPr>
                <w:lang w:val="vi-VN"/>
              </w:rPr>
            </w:pPr>
          </w:p>
        </w:tc>
        <w:tc>
          <w:tcPr>
            <w:tcW w:w="1170" w:type="dxa"/>
          </w:tcPr>
          <w:p w14:paraId="3FC3EDDD" w14:textId="77777777" w:rsidR="007371E6" w:rsidRDefault="007371E6" w:rsidP="00064B37">
            <w:pPr>
              <w:jc w:val="center"/>
              <w:rPr>
                <w:lang w:val="vi-VN"/>
              </w:rPr>
            </w:pPr>
          </w:p>
        </w:tc>
        <w:tc>
          <w:tcPr>
            <w:tcW w:w="3124" w:type="dxa"/>
          </w:tcPr>
          <w:p w14:paraId="5A891FCF" w14:textId="77777777" w:rsidR="007371E6" w:rsidRDefault="007371E6" w:rsidP="007371E6">
            <w:pPr>
              <w:pStyle w:val="ListParagraph"/>
              <w:numPr>
                <w:ilvl w:val="0"/>
                <w:numId w:val="18"/>
              </w:numPr>
              <w:jc w:val="left"/>
              <w:rPr>
                <w:lang w:val="vi-VN"/>
              </w:rPr>
            </w:pPr>
            <w:r>
              <w:rPr>
                <w:lang w:val="vi-VN"/>
              </w:rPr>
              <w:t>mã code dùng khi active tài khoản</w:t>
            </w:r>
          </w:p>
        </w:tc>
      </w:tr>
      <w:tr w:rsidR="007371E6" w14:paraId="5C7E4DB5" w14:textId="77777777" w:rsidTr="00064B37">
        <w:tc>
          <w:tcPr>
            <w:tcW w:w="1811" w:type="dxa"/>
          </w:tcPr>
          <w:p w14:paraId="71E0B191" w14:textId="77777777" w:rsidR="007371E6" w:rsidRPr="0051244D" w:rsidRDefault="007371E6" w:rsidP="00064B37">
            <w:pPr>
              <w:jc w:val="center"/>
              <w:rPr>
                <w:lang w:val="vi-VN"/>
              </w:rPr>
            </w:pPr>
            <w:r w:rsidRPr="0051244D">
              <w:rPr>
                <w:lang w:val="vi-VN"/>
              </w:rPr>
              <w:t>is_active</w:t>
            </w:r>
          </w:p>
        </w:tc>
        <w:tc>
          <w:tcPr>
            <w:tcW w:w="1812" w:type="dxa"/>
          </w:tcPr>
          <w:p w14:paraId="5408F8F7" w14:textId="77777777" w:rsidR="007371E6" w:rsidRPr="0051244D" w:rsidRDefault="007371E6" w:rsidP="00064B37">
            <w:pPr>
              <w:jc w:val="center"/>
              <w:rPr>
                <w:lang w:val="vi-VN"/>
              </w:rPr>
            </w:pPr>
            <w:r w:rsidRPr="0051244D">
              <w:rPr>
                <w:lang w:val="vi-VN"/>
              </w:rPr>
              <w:t>BIT(1)</w:t>
            </w:r>
          </w:p>
        </w:tc>
        <w:tc>
          <w:tcPr>
            <w:tcW w:w="1142" w:type="dxa"/>
          </w:tcPr>
          <w:p w14:paraId="77440E25" w14:textId="77777777" w:rsidR="007371E6" w:rsidRDefault="007371E6" w:rsidP="00064B37">
            <w:pPr>
              <w:jc w:val="center"/>
              <w:rPr>
                <w:lang w:val="vi-VN"/>
              </w:rPr>
            </w:pPr>
            <w:r>
              <w:rPr>
                <w:lang w:val="vi-VN"/>
              </w:rPr>
              <w:sym w:font="Wingdings" w:char="F06C"/>
            </w:r>
          </w:p>
        </w:tc>
        <w:tc>
          <w:tcPr>
            <w:tcW w:w="1170" w:type="dxa"/>
          </w:tcPr>
          <w:p w14:paraId="08DF894C" w14:textId="77777777" w:rsidR="007371E6" w:rsidRDefault="007371E6" w:rsidP="00064B37">
            <w:pPr>
              <w:jc w:val="center"/>
              <w:rPr>
                <w:lang w:val="vi-VN"/>
              </w:rPr>
            </w:pPr>
          </w:p>
        </w:tc>
        <w:tc>
          <w:tcPr>
            <w:tcW w:w="3124" w:type="dxa"/>
          </w:tcPr>
          <w:p w14:paraId="02A2D2CC" w14:textId="77777777" w:rsidR="007371E6" w:rsidRDefault="007371E6" w:rsidP="007371E6">
            <w:pPr>
              <w:pStyle w:val="ListParagraph"/>
              <w:numPr>
                <w:ilvl w:val="0"/>
                <w:numId w:val="18"/>
              </w:numPr>
              <w:jc w:val="left"/>
              <w:rPr>
                <w:lang w:val="vi-VN"/>
              </w:rPr>
            </w:pPr>
            <w:r>
              <w:rPr>
                <w:lang w:val="vi-VN"/>
              </w:rPr>
              <w:t>trạng thái người dùng</w:t>
            </w:r>
          </w:p>
          <w:p w14:paraId="3B7D99B3" w14:textId="77777777" w:rsidR="007371E6" w:rsidRDefault="007371E6" w:rsidP="007371E6">
            <w:pPr>
              <w:pStyle w:val="ListParagraph"/>
              <w:numPr>
                <w:ilvl w:val="0"/>
                <w:numId w:val="18"/>
              </w:numPr>
              <w:jc w:val="left"/>
              <w:rPr>
                <w:lang w:val="vi-VN"/>
              </w:rPr>
            </w:pPr>
            <w:r>
              <w:rPr>
                <w:lang w:val="vi-VN"/>
              </w:rPr>
              <w:t>nếu là 0 thì là chưa active, 1 là đã active</w:t>
            </w:r>
          </w:p>
        </w:tc>
      </w:tr>
    </w:tbl>
    <w:p w14:paraId="7477F5E3" w14:textId="77777777" w:rsidR="007371E6" w:rsidRDefault="007371E6" w:rsidP="007371E6">
      <w:pPr>
        <w:rPr>
          <w:b/>
          <w:bCs/>
          <w:lang w:val="vi-VN"/>
        </w:rPr>
      </w:pPr>
      <w:r>
        <w:rPr>
          <w:b/>
          <w:bCs/>
          <w:lang w:val="vi-VN"/>
        </w:rPr>
        <w:t>Bảng City</w:t>
      </w:r>
    </w:p>
    <w:tbl>
      <w:tblPr>
        <w:tblStyle w:val="TableGrid"/>
        <w:tblW w:w="0" w:type="auto"/>
        <w:tblLook w:val="04A0" w:firstRow="1" w:lastRow="0" w:firstColumn="1" w:lastColumn="0" w:noHBand="0" w:noVBand="1"/>
      </w:tblPr>
      <w:tblGrid>
        <w:gridCol w:w="1791"/>
        <w:gridCol w:w="1887"/>
        <w:gridCol w:w="1129"/>
        <w:gridCol w:w="1158"/>
        <w:gridCol w:w="3094"/>
      </w:tblGrid>
      <w:tr w:rsidR="007371E6" w14:paraId="5E72CE7E" w14:textId="77777777" w:rsidTr="00064B37">
        <w:tc>
          <w:tcPr>
            <w:tcW w:w="1811" w:type="dxa"/>
          </w:tcPr>
          <w:p w14:paraId="3920FD33" w14:textId="77777777" w:rsidR="007371E6" w:rsidRDefault="007371E6" w:rsidP="00064B37">
            <w:pPr>
              <w:jc w:val="center"/>
              <w:rPr>
                <w:b/>
                <w:bCs/>
                <w:lang w:val="vi-VN"/>
              </w:rPr>
            </w:pPr>
            <w:r>
              <w:rPr>
                <w:b/>
                <w:bCs/>
                <w:lang w:val="vi-VN"/>
              </w:rPr>
              <w:t>Tên column</w:t>
            </w:r>
          </w:p>
        </w:tc>
        <w:tc>
          <w:tcPr>
            <w:tcW w:w="1812" w:type="dxa"/>
          </w:tcPr>
          <w:p w14:paraId="419E718F" w14:textId="77777777" w:rsidR="007371E6" w:rsidRDefault="007371E6" w:rsidP="00064B37">
            <w:pPr>
              <w:jc w:val="center"/>
              <w:rPr>
                <w:b/>
                <w:bCs/>
                <w:lang w:val="vi-VN"/>
              </w:rPr>
            </w:pPr>
            <w:r>
              <w:rPr>
                <w:b/>
                <w:bCs/>
                <w:lang w:val="vi-VN"/>
              </w:rPr>
              <w:t>Kiểu dữ liệu</w:t>
            </w:r>
          </w:p>
        </w:tc>
        <w:tc>
          <w:tcPr>
            <w:tcW w:w="1142" w:type="dxa"/>
          </w:tcPr>
          <w:p w14:paraId="7677413B" w14:textId="77777777" w:rsidR="007371E6" w:rsidRDefault="007371E6" w:rsidP="00064B37">
            <w:pPr>
              <w:jc w:val="center"/>
              <w:rPr>
                <w:b/>
                <w:bCs/>
                <w:lang w:val="vi-VN"/>
              </w:rPr>
            </w:pPr>
            <w:r>
              <w:rPr>
                <w:b/>
                <w:bCs/>
                <w:lang w:val="vi-VN"/>
              </w:rPr>
              <w:t>Not null</w:t>
            </w:r>
          </w:p>
        </w:tc>
        <w:tc>
          <w:tcPr>
            <w:tcW w:w="1170" w:type="dxa"/>
          </w:tcPr>
          <w:p w14:paraId="580E5CCF" w14:textId="77777777" w:rsidR="007371E6" w:rsidRDefault="007371E6" w:rsidP="00064B37">
            <w:pPr>
              <w:jc w:val="center"/>
              <w:rPr>
                <w:b/>
                <w:bCs/>
                <w:lang w:val="vi-VN"/>
              </w:rPr>
            </w:pPr>
            <w:r>
              <w:rPr>
                <w:b/>
                <w:bCs/>
                <w:lang w:val="vi-VN"/>
              </w:rPr>
              <w:t>Tự tăng</w:t>
            </w:r>
          </w:p>
        </w:tc>
        <w:tc>
          <w:tcPr>
            <w:tcW w:w="3124" w:type="dxa"/>
          </w:tcPr>
          <w:p w14:paraId="3A0B4C17" w14:textId="77777777" w:rsidR="007371E6" w:rsidRDefault="007371E6" w:rsidP="00064B37">
            <w:pPr>
              <w:jc w:val="center"/>
              <w:rPr>
                <w:b/>
                <w:bCs/>
                <w:lang w:val="vi-VN"/>
              </w:rPr>
            </w:pPr>
            <w:r>
              <w:rPr>
                <w:b/>
                <w:bCs/>
                <w:lang w:val="vi-VN"/>
              </w:rPr>
              <w:t>Mô tả</w:t>
            </w:r>
          </w:p>
        </w:tc>
      </w:tr>
      <w:tr w:rsidR="007371E6" w:rsidRPr="0051244D" w14:paraId="5979808E" w14:textId="77777777" w:rsidTr="00064B37">
        <w:tc>
          <w:tcPr>
            <w:tcW w:w="1811" w:type="dxa"/>
          </w:tcPr>
          <w:p w14:paraId="7568A431" w14:textId="77777777" w:rsidR="007371E6" w:rsidRPr="0051244D" w:rsidRDefault="007371E6" w:rsidP="00064B37">
            <w:pPr>
              <w:jc w:val="center"/>
              <w:rPr>
                <w:lang w:val="vi-VN"/>
              </w:rPr>
            </w:pPr>
            <w:r w:rsidRPr="0051244D">
              <w:rPr>
                <w:lang w:val="vi-VN"/>
              </w:rPr>
              <w:t>id</w:t>
            </w:r>
          </w:p>
        </w:tc>
        <w:tc>
          <w:tcPr>
            <w:tcW w:w="1812" w:type="dxa"/>
          </w:tcPr>
          <w:p w14:paraId="4A6FE5A2" w14:textId="77777777" w:rsidR="007371E6" w:rsidRPr="0051244D" w:rsidRDefault="007371E6" w:rsidP="00064B37">
            <w:pPr>
              <w:jc w:val="center"/>
              <w:rPr>
                <w:lang w:val="vi-VN"/>
              </w:rPr>
            </w:pPr>
            <w:r w:rsidRPr="0051244D">
              <w:rPr>
                <w:lang w:val="vi-VN"/>
              </w:rPr>
              <w:t>INT</w:t>
            </w:r>
          </w:p>
        </w:tc>
        <w:tc>
          <w:tcPr>
            <w:tcW w:w="1142" w:type="dxa"/>
          </w:tcPr>
          <w:p w14:paraId="41C95F2E" w14:textId="77777777" w:rsidR="007371E6" w:rsidRPr="0051244D" w:rsidRDefault="007371E6" w:rsidP="00064B37">
            <w:pPr>
              <w:jc w:val="center"/>
              <w:rPr>
                <w:lang w:val="vi-VN"/>
              </w:rPr>
            </w:pPr>
            <w:r>
              <w:rPr>
                <w:lang w:val="vi-VN"/>
              </w:rPr>
              <w:sym w:font="Wingdings" w:char="F06C"/>
            </w:r>
          </w:p>
        </w:tc>
        <w:tc>
          <w:tcPr>
            <w:tcW w:w="1170" w:type="dxa"/>
          </w:tcPr>
          <w:p w14:paraId="65552DB1" w14:textId="77777777" w:rsidR="007371E6" w:rsidRPr="0051244D" w:rsidRDefault="007371E6" w:rsidP="00064B37">
            <w:pPr>
              <w:jc w:val="center"/>
              <w:rPr>
                <w:lang w:val="vi-VN"/>
              </w:rPr>
            </w:pPr>
          </w:p>
        </w:tc>
        <w:tc>
          <w:tcPr>
            <w:tcW w:w="3124" w:type="dxa"/>
          </w:tcPr>
          <w:p w14:paraId="0FC6D22B"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2B197F91" w14:textId="77777777" w:rsidTr="00064B37">
        <w:tc>
          <w:tcPr>
            <w:tcW w:w="1811" w:type="dxa"/>
          </w:tcPr>
          <w:p w14:paraId="2545A59F" w14:textId="77777777" w:rsidR="007371E6" w:rsidRPr="0051244D" w:rsidRDefault="007371E6" w:rsidP="00064B37">
            <w:pPr>
              <w:jc w:val="center"/>
              <w:rPr>
                <w:lang w:val="vi-VN"/>
              </w:rPr>
            </w:pPr>
            <w:r>
              <w:rPr>
                <w:lang w:val="vi-VN"/>
              </w:rPr>
              <w:t>name</w:t>
            </w:r>
          </w:p>
        </w:tc>
        <w:tc>
          <w:tcPr>
            <w:tcW w:w="1812" w:type="dxa"/>
          </w:tcPr>
          <w:p w14:paraId="7BEF9D06" w14:textId="77777777" w:rsidR="007371E6" w:rsidRPr="0051244D" w:rsidRDefault="007371E6" w:rsidP="00064B37">
            <w:pPr>
              <w:jc w:val="center"/>
              <w:rPr>
                <w:lang w:val="vi-VN"/>
              </w:rPr>
            </w:pPr>
            <w:r w:rsidRPr="00C47F8C">
              <w:rPr>
                <w:lang w:val="vi-VN"/>
              </w:rPr>
              <w:t>VARCHAR(45)</w:t>
            </w:r>
          </w:p>
        </w:tc>
        <w:tc>
          <w:tcPr>
            <w:tcW w:w="1142" w:type="dxa"/>
          </w:tcPr>
          <w:p w14:paraId="3267EE56" w14:textId="77777777" w:rsidR="007371E6" w:rsidRDefault="007371E6" w:rsidP="00064B37">
            <w:pPr>
              <w:jc w:val="center"/>
              <w:rPr>
                <w:lang w:val="vi-VN"/>
              </w:rPr>
            </w:pPr>
            <w:r>
              <w:rPr>
                <w:lang w:val="vi-VN"/>
              </w:rPr>
              <w:sym w:font="Wingdings" w:char="F06C"/>
            </w:r>
          </w:p>
        </w:tc>
        <w:tc>
          <w:tcPr>
            <w:tcW w:w="1170" w:type="dxa"/>
          </w:tcPr>
          <w:p w14:paraId="582F1628" w14:textId="77777777" w:rsidR="007371E6" w:rsidRDefault="007371E6" w:rsidP="00064B37">
            <w:pPr>
              <w:jc w:val="center"/>
              <w:rPr>
                <w:lang w:val="vi-VN"/>
              </w:rPr>
            </w:pPr>
          </w:p>
        </w:tc>
        <w:tc>
          <w:tcPr>
            <w:tcW w:w="3124" w:type="dxa"/>
          </w:tcPr>
          <w:p w14:paraId="2171F039" w14:textId="77777777" w:rsidR="007371E6" w:rsidRPr="0051244D" w:rsidRDefault="007371E6" w:rsidP="007371E6">
            <w:pPr>
              <w:pStyle w:val="ListParagraph"/>
              <w:numPr>
                <w:ilvl w:val="0"/>
                <w:numId w:val="18"/>
              </w:numPr>
              <w:jc w:val="left"/>
              <w:rPr>
                <w:lang w:val="vi-VN"/>
              </w:rPr>
            </w:pPr>
            <w:r>
              <w:rPr>
                <w:lang w:val="vi-VN"/>
              </w:rPr>
              <w:t>tên thành tỉnh/thành phố</w:t>
            </w:r>
          </w:p>
        </w:tc>
      </w:tr>
    </w:tbl>
    <w:p w14:paraId="0C3FB4BF" w14:textId="77777777" w:rsidR="007371E6" w:rsidRDefault="007371E6" w:rsidP="007371E6">
      <w:pPr>
        <w:rPr>
          <w:b/>
          <w:bCs/>
          <w:lang w:val="vi-VN"/>
        </w:rPr>
      </w:pPr>
      <w:r>
        <w:rPr>
          <w:b/>
          <w:bCs/>
          <w:lang w:val="vi-VN"/>
        </w:rPr>
        <w:t>Bảng District</w:t>
      </w:r>
    </w:p>
    <w:tbl>
      <w:tblPr>
        <w:tblStyle w:val="TableGrid"/>
        <w:tblW w:w="0" w:type="auto"/>
        <w:tblLook w:val="04A0" w:firstRow="1" w:lastRow="0" w:firstColumn="1" w:lastColumn="0" w:noHBand="0" w:noVBand="1"/>
      </w:tblPr>
      <w:tblGrid>
        <w:gridCol w:w="1790"/>
        <w:gridCol w:w="1887"/>
        <w:gridCol w:w="1128"/>
        <w:gridCol w:w="1157"/>
        <w:gridCol w:w="3097"/>
      </w:tblGrid>
      <w:tr w:rsidR="007371E6" w14:paraId="1F2C6ADB" w14:textId="77777777" w:rsidTr="00064B37">
        <w:tc>
          <w:tcPr>
            <w:tcW w:w="1811" w:type="dxa"/>
          </w:tcPr>
          <w:p w14:paraId="0305B96A" w14:textId="77777777" w:rsidR="007371E6" w:rsidRDefault="007371E6" w:rsidP="00064B37">
            <w:pPr>
              <w:jc w:val="center"/>
              <w:rPr>
                <w:b/>
                <w:bCs/>
                <w:lang w:val="vi-VN"/>
              </w:rPr>
            </w:pPr>
            <w:r>
              <w:rPr>
                <w:b/>
                <w:bCs/>
                <w:lang w:val="vi-VN"/>
              </w:rPr>
              <w:t>Tên column</w:t>
            </w:r>
          </w:p>
        </w:tc>
        <w:tc>
          <w:tcPr>
            <w:tcW w:w="1812" w:type="dxa"/>
          </w:tcPr>
          <w:p w14:paraId="0DA6C990" w14:textId="77777777" w:rsidR="007371E6" w:rsidRDefault="007371E6" w:rsidP="00064B37">
            <w:pPr>
              <w:jc w:val="center"/>
              <w:rPr>
                <w:b/>
                <w:bCs/>
                <w:lang w:val="vi-VN"/>
              </w:rPr>
            </w:pPr>
            <w:r>
              <w:rPr>
                <w:b/>
                <w:bCs/>
                <w:lang w:val="vi-VN"/>
              </w:rPr>
              <w:t>Kiểu dữ liệu</w:t>
            </w:r>
          </w:p>
        </w:tc>
        <w:tc>
          <w:tcPr>
            <w:tcW w:w="1142" w:type="dxa"/>
          </w:tcPr>
          <w:p w14:paraId="528F59AD" w14:textId="77777777" w:rsidR="007371E6" w:rsidRDefault="007371E6" w:rsidP="00064B37">
            <w:pPr>
              <w:jc w:val="center"/>
              <w:rPr>
                <w:b/>
                <w:bCs/>
                <w:lang w:val="vi-VN"/>
              </w:rPr>
            </w:pPr>
            <w:r>
              <w:rPr>
                <w:b/>
                <w:bCs/>
                <w:lang w:val="vi-VN"/>
              </w:rPr>
              <w:t>Not null</w:t>
            </w:r>
          </w:p>
        </w:tc>
        <w:tc>
          <w:tcPr>
            <w:tcW w:w="1170" w:type="dxa"/>
          </w:tcPr>
          <w:p w14:paraId="607033D0" w14:textId="77777777" w:rsidR="007371E6" w:rsidRDefault="007371E6" w:rsidP="00064B37">
            <w:pPr>
              <w:jc w:val="center"/>
              <w:rPr>
                <w:b/>
                <w:bCs/>
                <w:lang w:val="vi-VN"/>
              </w:rPr>
            </w:pPr>
            <w:r>
              <w:rPr>
                <w:b/>
                <w:bCs/>
                <w:lang w:val="vi-VN"/>
              </w:rPr>
              <w:t>Tự tăng</w:t>
            </w:r>
          </w:p>
        </w:tc>
        <w:tc>
          <w:tcPr>
            <w:tcW w:w="3124" w:type="dxa"/>
          </w:tcPr>
          <w:p w14:paraId="4B8096F7" w14:textId="77777777" w:rsidR="007371E6" w:rsidRDefault="007371E6" w:rsidP="00064B37">
            <w:pPr>
              <w:jc w:val="center"/>
              <w:rPr>
                <w:b/>
                <w:bCs/>
                <w:lang w:val="vi-VN"/>
              </w:rPr>
            </w:pPr>
            <w:r>
              <w:rPr>
                <w:b/>
                <w:bCs/>
                <w:lang w:val="vi-VN"/>
              </w:rPr>
              <w:t>Mô tả</w:t>
            </w:r>
          </w:p>
        </w:tc>
      </w:tr>
      <w:tr w:rsidR="007371E6" w:rsidRPr="0051244D" w14:paraId="40F1B903" w14:textId="77777777" w:rsidTr="00064B37">
        <w:tc>
          <w:tcPr>
            <w:tcW w:w="1811" w:type="dxa"/>
          </w:tcPr>
          <w:p w14:paraId="060C2755" w14:textId="77777777" w:rsidR="007371E6" w:rsidRPr="0051244D" w:rsidRDefault="007371E6" w:rsidP="00064B37">
            <w:pPr>
              <w:jc w:val="center"/>
              <w:rPr>
                <w:lang w:val="vi-VN"/>
              </w:rPr>
            </w:pPr>
            <w:r w:rsidRPr="0051244D">
              <w:rPr>
                <w:lang w:val="vi-VN"/>
              </w:rPr>
              <w:t>id</w:t>
            </w:r>
          </w:p>
        </w:tc>
        <w:tc>
          <w:tcPr>
            <w:tcW w:w="1812" w:type="dxa"/>
          </w:tcPr>
          <w:p w14:paraId="1B4D9E34" w14:textId="77777777" w:rsidR="007371E6" w:rsidRPr="0051244D" w:rsidRDefault="007371E6" w:rsidP="00064B37">
            <w:pPr>
              <w:jc w:val="center"/>
              <w:rPr>
                <w:lang w:val="vi-VN"/>
              </w:rPr>
            </w:pPr>
            <w:r w:rsidRPr="0051244D">
              <w:rPr>
                <w:lang w:val="vi-VN"/>
              </w:rPr>
              <w:t>INT</w:t>
            </w:r>
          </w:p>
        </w:tc>
        <w:tc>
          <w:tcPr>
            <w:tcW w:w="1142" w:type="dxa"/>
          </w:tcPr>
          <w:p w14:paraId="0BBAFED2" w14:textId="77777777" w:rsidR="007371E6" w:rsidRPr="0051244D" w:rsidRDefault="007371E6" w:rsidP="00064B37">
            <w:pPr>
              <w:jc w:val="center"/>
              <w:rPr>
                <w:lang w:val="vi-VN"/>
              </w:rPr>
            </w:pPr>
            <w:r>
              <w:rPr>
                <w:lang w:val="vi-VN"/>
              </w:rPr>
              <w:sym w:font="Wingdings" w:char="F06C"/>
            </w:r>
          </w:p>
        </w:tc>
        <w:tc>
          <w:tcPr>
            <w:tcW w:w="1170" w:type="dxa"/>
          </w:tcPr>
          <w:p w14:paraId="1FCE6E2C" w14:textId="77777777" w:rsidR="007371E6" w:rsidRPr="0051244D" w:rsidRDefault="007371E6" w:rsidP="00064B37">
            <w:pPr>
              <w:jc w:val="center"/>
              <w:rPr>
                <w:lang w:val="vi-VN"/>
              </w:rPr>
            </w:pPr>
          </w:p>
        </w:tc>
        <w:tc>
          <w:tcPr>
            <w:tcW w:w="3124" w:type="dxa"/>
          </w:tcPr>
          <w:p w14:paraId="4D654415"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56997A44" w14:textId="77777777" w:rsidTr="00064B37">
        <w:tc>
          <w:tcPr>
            <w:tcW w:w="1811" w:type="dxa"/>
          </w:tcPr>
          <w:p w14:paraId="14538AB3" w14:textId="77777777" w:rsidR="007371E6" w:rsidRPr="0051244D" w:rsidRDefault="007371E6" w:rsidP="00064B37">
            <w:pPr>
              <w:jc w:val="center"/>
              <w:rPr>
                <w:lang w:val="vi-VN"/>
              </w:rPr>
            </w:pPr>
            <w:r>
              <w:rPr>
                <w:lang w:val="vi-VN"/>
              </w:rPr>
              <w:t>name</w:t>
            </w:r>
          </w:p>
        </w:tc>
        <w:tc>
          <w:tcPr>
            <w:tcW w:w="1812" w:type="dxa"/>
          </w:tcPr>
          <w:p w14:paraId="63FCAA00" w14:textId="77777777" w:rsidR="007371E6" w:rsidRPr="0051244D" w:rsidRDefault="007371E6" w:rsidP="00064B37">
            <w:pPr>
              <w:jc w:val="center"/>
              <w:rPr>
                <w:lang w:val="vi-VN"/>
              </w:rPr>
            </w:pPr>
            <w:r w:rsidRPr="00C47F8C">
              <w:rPr>
                <w:lang w:val="vi-VN"/>
              </w:rPr>
              <w:t>VARCHAR(45)</w:t>
            </w:r>
          </w:p>
        </w:tc>
        <w:tc>
          <w:tcPr>
            <w:tcW w:w="1142" w:type="dxa"/>
          </w:tcPr>
          <w:p w14:paraId="6F12ABF2" w14:textId="77777777" w:rsidR="007371E6" w:rsidRDefault="007371E6" w:rsidP="00064B37">
            <w:pPr>
              <w:jc w:val="center"/>
              <w:rPr>
                <w:lang w:val="vi-VN"/>
              </w:rPr>
            </w:pPr>
            <w:r>
              <w:rPr>
                <w:lang w:val="vi-VN"/>
              </w:rPr>
              <w:sym w:font="Wingdings" w:char="F06C"/>
            </w:r>
          </w:p>
        </w:tc>
        <w:tc>
          <w:tcPr>
            <w:tcW w:w="1170" w:type="dxa"/>
          </w:tcPr>
          <w:p w14:paraId="3A5B5CF9" w14:textId="77777777" w:rsidR="007371E6" w:rsidRDefault="007371E6" w:rsidP="00064B37">
            <w:pPr>
              <w:jc w:val="center"/>
              <w:rPr>
                <w:lang w:val="vi-VN"/>
              </w:rPr>
            </w:pPr>
          </w:p>
        </w:tc>
        <w:tc>
          <w:tcPr>
            <w:tcW w:w="3124" w:type="dxa"/>
          </w:tcPr>
          <w:p w14:paraId="5E0A9240" w14:textId="77777777" w:rsidR="007371E6" w:rsidRPr="0051244D" w:rsidRDefault="007371E6" w:rsidP="007371E6">
            <w:pPr>
              <w:pStyle w:val="ListParagraph"/>
              <w:numPr>
                <w:ilvl w:val="0"/>
                <w:numId w:val="18"/>
              </w:numPr>
              <w:jc w:val="left"/>
              <w:rPr>
                <w:lang w:val="vi-VN"/>
              </w:rPr>
            </w:pPr>
            <w:r>
              <w:rPr>
                <w:lang w:val="vi-VN"/>
              </w:rPr>
              <w:t>tên quận/huyện</w:t>
            </w:r>
          </w:p>
        </w:tc>
      </w:tr>
      <w:tr w:rsidR="007371E6" w:rsidRPr="0051244D" w14:paraId="5256F123" w14:textId="77777777" w:rsidTr="00064B37">
        <w:tc>
          <w:tcPr>
            <w:tcW w:w="1811" w:type="dxa"/>
          </w:tcPr>
          <w:p w14:paraId="58F45473" w14:textId="77777777" w:rsidR="007371E6" w:rsidRDefault="007371E6" w:rsidP="00064B37">
            <w:pPr>
              <w:jc w:val="center"/>
              <w:rPr>
                <w:lang w:val="vi-VN"/>
              </w:rPr>
            </w:pPr>
            <w:r>
              <w:rPr>
                <w:lang w:val="vi-VN"/>
              </w:rPr>
              <w:t>city_id</w:t>
            </w:r>
          </w:p>
        </w:tc>
        <w:tc>
          <w:tcPr>
            <w:tcW w:w="1812" w:type="dxa"/>
          </w:tcPr>
          <w:p w14:paraId="3058A023" w14:textId="77777777" w:rsidR="007371E6" w:rsidRPr="00C47F8C" w:rsidRDefault="007371E6" w:rsidP="00064B37">
            <w:pPr>
              <w:jc w:val="center"/>
              <w:rPr>
                <w:lang w:val="vi-VN"/>
              </w:rPr>
            </w:pPr>
            <w:r w:rsidRPr="0051244D">
              <w:rPr>
                <w:lang w:val="vi-VN"/>
              </w:rPr>
              <w:t>INT</w:t>
            </w:r>
          </w:p>
        </w:tc>
        <w:tc>
          <w:tcPr>
            <w:tcW w:w="1142" w:type="dxa"/>
          </w:tcPr>
          <w:p w14:paraId="530428D1" w14:textId="77777777" w:rsidR="007371E6" w:rsidRDefault="007371E6" w:rsidP="00064B37">
            <w:pPr>
              <w:jc w:val="center"/>
              <w:rPr>
                <w:lang w:val="vi-VN"/>
              </w:rPr>
            </w:pPr>
            <w:r>
              <w:rPr>
                <w:lang w:val="vi-VN"/>
              </w:rPr>
              <w:sym w:font="Wingdings" w:char="F06C"/>
            </w:r>
          </w:p>
        </w:tc>
        <w:tc>
          <w:tcPr>
            <w:tcW w:w="1170" w:type="dxa"/>
          </w:tcPr>
          <w:p w14:paraId="619ECC6A" w14:textId="77777777" w:rsidR="007371E6" w:rsidRDefault="007371E6" w:rsidP="00064B37">
            <w:pPr>
              <w:jc w:val="center"/>
              <w:rPr>
                <w:lang w:val="vi-VN"/>
              </w:rPr>
            </w:pPr>
          </w:p>
        </w:tc>
        <w:tc>
          <w:tcPr>
            <w:tcW w:w="3124" w:type="dxa"/>
          </w:tcPr>
          <w:p w14:paraId="2414ED54" w14:textId="77777777" w:rsidR="007371E6" w:rsidRDefault="007371E6" w:rsidP="007371E6">
            <w:pPr>
              <w:pStyle w:val="ListParagraph"/>
              <w:numPr>
                <w:ilvl w:val="0"/>
                <w:numId w:val="18"/>
              </w:numPr>
              <w:jc w:val="left"/>
              <w:rPr>
                <w:lang w:val="vi-VN"/>
              </w:rPr>
            </w:pPr>
            <w:r>
              <w:rPr>
                <w:lang w:val="vi-VN"/>
              </w:rPr>
              <w:t>mã city</w:t>
            </w:r>
          </w:p>
          <w:p w14:paraId="51E17BCB" w14:textId="77777777" w:rsidR="007371E6" w:rsidRPr="0051244D" w:rsidRDefault="007371E6" w:rsidP="007371E6">
            <w:pPr>
              <w:pStyle w:val="ListParagraph"/>
              <w:numPr>
                <w:ilvl w:val="0"/>
                <w:numId w:val="18"/>
              </w:numPr>
              <w:jc w:val="left"/>
              <w:rPr>
                <w:lang w:val="vi-VN"/>
              </w:rPr>
            </w:pPr>
            <w:r>
              <w:rPr>
                <w:lang w:val="vi-VN"/>
              </w:rPr>
              <w:t>khoá ngoại tham chiếu đến bảng city</w:t>
            </w:r>
          </w:p>
        </w:tc>
      </w:tr>
    </w:tbl>
    <w:p w14:paraId="6C6DB61C" w14:textId="77777777" w:rsidR="007371E6" w:rsidRDefault="007371E6" w:rsidP="007371E6">
      <w:pPr>
        <w:rPr>
          <w:b/>
          <w:bCs/>
          <w:lang w:val="vi-VN"/>
        </w:rPr>
      </w:pPr>
      <w:r>
        <w:rPr>
          <w:b/>
          <w:bCs/>
          <w:lang w:val="vi-VN"/>
        </w:rPr>
        <w:t>Bảng Ward</w:t>
      </w:r>
    </w:p>
    <w:tbl>
      <w:tblPr>
        <w:tblStyle w:val="TableGrid"/>
        <w:tblW w:w="0" w:type="auto"/>
        <w:tblLook w:val="04A0" w:firstRow="1" w:lastRow="0" w:firstColumn="1" w:lastColumn="0" w:noHBand="0" w:noVBand="1"/>
      </w:tblPr>
      <w:tblGrid>
        <w:gridCol w:w="1793"/>
        <w:gridCol w:w="1887"/>
        <w:gridCol w:w="1130"/>
        <w:gridCol w:w="1159"/>
        <w:gridCol w:w="3090"/>
      </w:tblGrid>
      <w:tr w:rsidR="007371E6" w14:paraId="4B5C4C9E" w14:textId="77777777" w:rsidTr="00064B37">
        <w:tc>
          <w:tcPr>
            <w:tcW w:w="1811" w:type="dxa"/>
          </w:tcPr>
          <w:p w14:paraId="47F04DAD" w14:textId="77777777" w:rsidR="007371E6" w:rsidRDefault="007371E6" w:rsidP="00064B37">
            <w:pPr>
              <w:jc w:val="center"/>
              <w:rPr>
                <w:b/>
                <w:bCs/>
                <w:lang w:val="vi-VN"/>
              </w:rPr>
            </w:pPr>
            <w:r>
              <w:rPr>
                <w:b/>
                <w:bCs/>
                <w:lang w:val="vi-VN"/>
              </w:rPr>
              <w:t>Tên column</w:t>
            </w:r>
          </w:p>
        </w:tc>
        <w:tc>
          <w:tcPr>
            <w:tcW w:w="1812" w:type="dxa"/>
          </w:tcPr>
          <w:p w14:paraId="68E0C946" w14:textId="77777777" w:rsidR="007371E6" w:rsidRDefault="007371E6" w:rsidP="00064B37">
            <w:pPr>
              <w:jc w:val="center"/>
              <w:rPr>
                <w:b/>
                <w:bCs/>
                <w:lang w:val="vi-VN"/>
              </w:rPr>
            </w:pPr>
            <w:r>
              <w:rPr>
                <w:b/>
                <w:bCs/>
                <w:lang w:val="vi-VN"/>
              </w:rPr>
              <w:t>Kiểu dữ liệu</w:t>
            </w:r>
          </w:p>
        </w:tc>
        <w:tc>
          <w:tcPr>
            <w:tcW w:w="1142" w:type="dxa"/>
          </w:tcPr>
          <w:p w14:paraId="1296840F" w14:textId="77777777" w:rsidR="007371E6" w:rsidRDefault="007371E6" w:rsidP="00064B37">
            <w:pPr>
              <w:jc w:val="center"/>
              <w:rPr>
                <w:b/>
                <w:bCs/>
                <w:lang w:val="vi-VN"/>
              </w:rPr>
            </w:pPr>
            <w:r>
              <w:rPr>
                <w:b/>
                <w:bCs/>
                <w:lang w:val="vi-VN"/>
              </w:rPr>
              <w:t>Not null</w:t>
            </w:r>
          </w:p>
        </w:tc>
        <w:tc>
          <w:tcPr>
            <w:tcW w:w="1170" w:type="dxa"/>
          </w:tcPr>
          <w:p w14:paraId="3354F011" w14:textId="77777777" w:rsidR="007371E6" w:rsidRDefault="007371E6" w:rsidP="00064B37">
            <w:pPr>
              <w:jc w:val="center"/>
              <w:rPr>
                <w:b/>
                <w:bCs/>
                <w:lang w:val="vi-VN"/>
              </w:rPr>
            </w:pPr>
            <w:r>
              <w:rPr>
                <w:b/>
                <w:bCs/>
                <w:lang w:val="vi-VN"/>
              </w:rPr>
              <w:t>Tự tăng</w:t>
            </w:r>
          </w:p>
        </w:tc>
        <w:tc>
          <w:tcPr>
            <w:tcW w:w="3124" w:type="dxa"/>
          </w:tcPr>
          <w:p w14:paraId="5C8A93FE" w14:textId="77777777" w:rsidR="007371E6" w:rsidRDefault="007371E6" w:rsidP="00064B37">
            <w:pPr>
              <w:jc w:val="center"/>
              <w:rPr>
                <w:b/>
                <w:bCs/>
                <w:lang w:val="vi-VN"/>
              </w:rPr>
            </w:pPr>
            <w:r>
              <w:rPr>
                <w:b/>
                <w:bCs/>
                <w:lang w:val="vi-VN"/>
              </w:rPr>
              <w:t>Mô tả</w:t>
            </w:r>
          </w:p>
        </w:tc>
      </w:tr>
      <w:tr w:rsidR="007371E6" w:rsidRPr="0051244D" w14:paraId="70F27ACF" w14:textId="77777777" w:rsidTr="00064B37">
        <w:tc>
          <w:tcPr>
            <w:tcW w:w="1811" w:type="dxa"/>
          </w:tcPr>
          <w:p w14:paraId="2EF41EF8" w14:textId="77777777" w:rsidR="007371E6" w:rsidRPr="0051244D" w:rsidRDefault="007371E6" w:rsidP="00064B37">
            <w:pPr>
              <w:jc w:val="center"/>
              <w:rPr>
                <w:lang w:val="vi-VN"/>
              </w:rPr>
            </w:pPr>
            <w:r w:rsidRPr="0051244D">
              <w:rPr>
                <w:lang w:val="vi-VN"/>
              </w:rPr>
              <w:t>id</w:t>
            </w:r>
          </w:p>
        </w:tc>
        <w:tc>
          <w:tcPr>
            <w:tcW w:w="1812" w:type="dxa"/>
          </w:tcPr>
          <w:p w14:paraId="6654D434" w14:textId="77777777" w:rsidR="007371E6" w:rsidRPr="0051244D" w:rsidRDefault="007371E6" w:rsidP="00064B37">
            <w:pPr>
              <w:jc w:val="center"/>
              <w:rPr>
                <w:lang w:val="vi-VN"/>
              </w:rPr>
            </w:pPr>
            <w:r w:rsidRPr="0051244D">
              <w:rPr>
                <w:lang w:val="vi-VN"/>
              </w:rPr>
              <w:t>INT</w:t>
            </w:r>
          </w:p>
        </w:tc>
        <w:tc>
          <w:tcPr>
            <w:tcW w:w="1142" w:type="dxa"/>
          </w:tcPr>
          <w:p w14:paraId="5F5DAD00" w14:textId="77777777" w:rsidR="007371E6" w:rsidRPr="0051244D" w:rsidRDefault="007371E6" w:rsidP="00064B37">
            <w:pPr>
              <w:jc w:val="center"/>
              <w:rPr>
                <w:lang w:val="vi-VN"/>
              </w:rPr>
            </w:pPr>
            <w:r>
              <w:rPr>
                <w:lang w:val="vi-VN"/>
              </w:rPr>
              <w:sym w:font="Wingdings" w:char="F06C"/>
            </w:r>
          </w:p>
        </w:tc>
        <w:tc>
          <w:tcPr>
            <w:tcW w:w="1170" w:type="dxa"/>
          </w:tcPr>
          <w:p w14:paraId="27C2B83C" w14:textId="77777777" w:rsidR="007371E6" w:rsidRPr="0051244D" w:rsidRDefault="007371E6" w:rsidP="00064B37">
            <w:pPr>
              <w:jc w:val="center"/>
              <w:rPr>
                <w:lang w:val="vi-VN"/>
              </w:rPr>
            </w:pPr>
          </w:p>
        </w:tc>
        <w:tc>
          <w:tcPr>
            <w:tcW w:w="3124" w:type="dxa"/>
          </w:tcPr>
          <w:p w14:paraId="7422AA77"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3B28D4F3" w14:textId="77777777" w:rsidTr="00064B37">
        <w:tc>
          <w:tcPr>
            <w:tcW w:w="1811" w:type="dxa"/>
          </w:tcPr>
          <w:p w14:paraId="215E407A" w14:textId="77777777" w:rsidR="007371E6" w:rsidRPr="0051244D" w:rsidRDefault="007371E6" w:rsidP="00064B37">
            <w:pPr>
              <w:jc w:val="center"/>
              <w:rPr>
                <w:lang w:val="vi-VN"/>
              </w:rPr>
            </w:pPr>
            <w:r>
              <w:rPr>
                <w:lang w:val="vi-VN"/>
              </w:rPr>
              <w:t>name</w:t>
            </w:r>
          </w:p>
        </w:tc>
        <w:tc>
          <w:tcPr>
            <w:tcW w:w="1812" w:type="dxa"/>
          </w:tcPr>
          <w:p w14:paraId="37DC43BD" w14:textId="77777777" w:rsidR="007371E6" w:rsidRPr="0051244D" w:rsidRDefault="007371E6" w:rsidP="00064B37">
            <w:pPr>
              <w:jc w:val="center"/>
              <w:rPr>
                <w:lang w:val="vi-VN"/>
              </w:rPr>
            </w:pPr>
            <w:r w:rsidRPr="00C47F8C">
              <w:rPr>
                <w:lang w:val="vi-VN"/>
              </w:rPr>
              <w:t>VARCHAR(45)</w:t>
            </w:r>
          </w:p>
        </w:tc>
        <w:tc>
          <w:tcPr>
            <w:tcW w:w="1142" w:type="dxa"/>
          </w:tcPr>
          <w:p w14:paraId="181F8513" w14:textId="77777777" w:rsidR="007371E6" w:rsidRDefault="007371E6" w:rsidP="00064B37">
            <w:pPr>
              <w:jc w:val="center"/>
              <w:rPr>
                <w:lang w:val="vi-VN"/>
              </w:rPr>
            </w:pPr>
            <w:r>
              <w:rPr>
                <w:lang w:val="vi-VN"/>
              </w:rPr>
              <w:sym w:font="Wingdings" w:char="F06C"/>
            </w:r>
          </w:p>
        </w:tc>
        <w:tc>
          <w:tcPr>
            <w:tcW w:w="1170" w:type="dxa"/>
          </w:tcPr>
          <w:p w14:paraId="0C40F476" w14:textId="77777777" w:rsidR="007371E6" w:rsidRDefault="007371E6" w:rsidP="00064B37">
            <w:pPr>
              <w:jc w:val="center"/>
              <w:rPr>
                <w:lang w:val="vi-VN"/>
              </w:rPr>
            </w:pPr>
          </w:p>
        </w:tc>
        <w:tc>
          <w:tcPr>
            <w:tcW w:w="3124" w:type="dxa"/>
          </w:tcPr>
          <w:p w14:paraId="32EEFC14" w14:textId="77777777" w:rsidR="007371E6" w:rsidRDefault="007371E6" w:rsidP="007371E6">
            <w:pPr>
              <w:pStyle w:val="ListParagraph"/>
              <w:numPr>
                <w:ilvl w:val="0"/>
                <w:numId w:val="18"/>
              </w:numPr>
              <w:jc w:val="left"/>
              <w:rPr>
                <w:lang w:val="vi-VN"/>
              </w:rPr>
            </w:pPr>
            <w:r>
              <w:rPr>
                <w:lang w:val="vi-VN"/>
              </w:rPr>
              <w:t>mã district</w:t>
            </w:r>
          </w:p>
          <w:p w14:paraId="1549615C" w14:textId="77777777" w:rsidR="007371E6" w:rsidRPr="0051244D" w:rsidRDefault="007371E6" w:rsidP="007371E6">
            <w:pPr>
              <w:pStyle w:val="ListParagraph"/>
              <w:numPr>
                <w:ilvl w:val="0"/>
                <w:numId w:val="18"/>
              </w:numPr>
              <w:jc w:val="left"/>
              <w:rPr>
                <w:lang w:val="vi-VN"/>
              </w:rPr>
            </w:pPr>
            <w:r>
              <w:rPr>
                <w:lang w:val="vi-VN"/>
              </w:rPr>
              <w:lastRenderedPageBreak/>
              <w:t>khoá ngoại tham chiếu đến bảng district</w:t>
            </w:r>
          </w:p>
        </w:tc>
      </w:tr>
    </w:tbl>
    <w:p w14:paraId="287E2F8B" w14:textId="77777777" w:rsidR="007371E6" w:rsidRDefault="007371E6" w:rsidP="007371E6">
      <w:pPr>
        <w:rPr>
          <w:b/>
          <w:bCs/>
          <w:lang w:val="vi-VN"/>
        </w:rPr>
      </w:pPr>
      <w:r>
        <w:rPr>
          <w:b/>
          <w:bCs/>
          <w:lang w:val="vi-VN"/>
        </w:rPr>
        <w:lastRenderedPageBreak/>
        <w:t>Bảng Admin</w:t>
      </w:r>
    </w:p>
    <w:tbl>
      <w:tblPr>
        <w:tblStyle w:val="TableGrid"/>
        <w:tblW w:w="0" w:type="auto"/>
        <w:tblLook w:val="04A0" w:firstRow="1" w:lastRow="0" w:firstColumn="1" w:lastColumn="0" w:noHBand="0" w:noVBand="1"/>
      </w:tblPr>
      <w:tblGrid>
        <w:gridCol w:w="1763"/>
        <w:gridCol w:w="2017"/>
        <w:gridCol w:w="1111"/>
        <w:gridCol w:w="1141"/>
        <w:gridCol w:w="3027"/>
      </w:tblGrid>
      <w:tr w:rsidR="007371E6" w14:paraId="67C04083" w14:textId="77777777" w:rsidTr="00064B37">
        <w:tc>
          <w:tcPr>
            <w:tcW w:w="1763" w:type="dxa"/>
          </w:tcPr>
          <w:p w14:paraId="0BF2A2FE" w14:textId="77777777" w:rsidR="007371E6" w:rsidRDefault="007371E6" w:rsidP="00064B37">
            <w:pPr>
              <w:jc w:val="center"/>
              <w:rPr>
                <w:b/>
                <w:bCs/>
                <w:lang w:val="vi-VN"/>
              </w:rPr>
            </w:pPr>
            <w:r>
              <w:rPr>
                <w:b/>
                <w:bCs/>
                <w:lang w:val="vi-VN"/>
              </w:rPr>
              <w:t>Tên column</w:t>
            </w:r>
          </w:p>
        </w:tc>
        <w:tc>
          <w:tcPr>
            <w:tcW w:w="2017" w:type="dxa"/>
          </w:tcPr>
          <w:p w14:paraId="7663A64A" w14:textId="77777777" w:rsidR="007371E6" w:rsidRDefault="007371E6" w:rsidP="00064B37">
            <w:pPr>
              <w:jc w:val="center"/>
              <w:rPr>
                <w:b/>
                <w:bCs/>
                <w:lang w:val="vi-VN"/>
              </w:rPr>
            </w:pPr>
            <w:r>
              <w:rPr>
                <w:b/>
                <w:bCs/>
                <w:lang w:val="vi-VN"/>
              </w:rPr>
              <w:t>Kiểu dữ liệu</w:t>
            </w:r>
          </w:p>
        </w:tc>
        <w:tc>
          <w:tcPr>
            <w:tcW w:w="1111" w:type="dxa"/>
          </w:tcPr>
          <w:p w14:paraId="67EF51AD" w14:textId="77777777" w:rsidR="007371E6" w:rsidRDefault="007371E6" w:rsidP="00064B37">
            <w:pPr>
              <w:jc w:val="center"/>
              <w:rPr>
                <w:b/>
                <w:bCs/>
                <w:lang w:val="vi-VN"/>
              </w:rPr>
            </w:pPr>
            <w:r>
              <w:rPr>
                <w:b/>
                <w:bCs/>
                <w:lang w:val="vi-VN"/>
              </w:rPr>
              <w:t>Not null</w:t>
            </w:r>
          </w:p>
        </w:tc>
        <w:tc>
          <w:tcPr>
            <w:tcW w:w="1141" w:type="dxa"/>
          </w:tcPr>
          <w:p w14:paraId="631D5028" w14:textId="77777777" w:rsidR="007371E6" w:rsidRDefault="007371E6" w:rsidP="00064B37">
            <w:pPr>
              <w:jc w:val="center"/>
              <w:rPr>
                <w:b/>
                <w:bCs/>
                <w:lang w:val="vi-VN"/>
              </w:rPr>
            </w:pPr>
            <w:r>
              <w:rPr>
                <w:b/>
                <w:bCs/>
                <w:lang w:val="vi-VN"/>
              </w:rPr>
              <w:t>Tự tăng</w:t>
            </w:r>
          </w:p>
        </w:tc>
        <w:tc>
          <w:tcPr>
            <w:tcW w:w="3027" w:type="dxa"/>
          </w:tcPr>
          <w:p w14:paraId="76990776" w14:textId="77777777" w:rsidR="007371E6" w:rsidRDefault="007371E6" w:rsidP="00064B37">
            <w:pPr>
              <w:jc w:val="center"/>
              <w:rPr>
                <w:b/>
                <w:bCs/>
                <w:lang w:val="vi-VN"/>
              </w:rPr>
            </w:pPr>
            <w:r>
              <w:rPr>
                <w:b/>
                <w:bCs/>
                <w:lang w:val="vi-VN"/>
              </w:rPr>
              <w:t>Mô tả</w:t>
            </w:r>
          </w:p>
        </w:tc>
      </w:tr>
      <w:tr w:rsidR="007371E6" w:rsidRPr="0051244D" w14:paraId="0FC68E16" w14:textId="77777777" w:rsidTr="00064B37">
        <w:tc>
          <w:tcPr>
            <w:tcW w:w="1763" w:type="dxa"/>
          </w:tcPr>
          <w:p w14:paraId="5577CB2A" w14:textId="77777777" w:rsidR="007371E6" w:rsidRPr="0051244D" w:rsidRDefault="007371E6" w:rsidP="00064B37">
            <w:pPr>
              <w:jc w:val="center"/>
              <w:rPr>
                <w:lang w:val="vi-VN"/>
              </w:rPr>
            </w:pPr>
            <w:r w:rsidRPr="0051244D">
              <w:rPr>
                <w:lang w:val="vi-VN"/>
              </w:rPr>
              <w:t>id</w:t>
            </w:r>
          </w:p>
        </w:tc>
        <w:tc>
          <w:tcPr>
            <w:tcW w:w="2017" w:type="dxa"/>
          </w:tcPr>
          <w:p w14:paraId="6FB9E179" w14:textId="77777777" w:rsidR="007371E6" w:rsidRPr="0051244D" w:rsidRDefault="007371E6" w:rsidP="00064B37">
            <w:pPr>
              <w:jc w:val="center"/>
              <w:rPr>
                <w:lang w:val="vi-VN"/>
              </w:rPr>
            </w:pPr>
            <w:r w:rsidRPr="0051244D">
              <w:rPr>
                <w:lang w:val="vi-VN"/>
              </w:rPr>
              <w:t>INT</w:t>
            </w:r>
          </w:p>
        </w:tc>
        <w:tc>
          <w:tcPr>
            <w:tcW w:w="1111" w:type="dxa"/>
          </w:tcPr>
          <w:p w14:paraId="490BC948" w14:textId="77777777" w:rsidR="007371E6" w:rsidRPr="0051244D" w:rsidRDefault="007371E6" w:rsidP="00064B37">
            <w:pPr>
              <w:jc w:val="center"/>
              <w:rPr>
                <w:lang w:val="vi-VN"/>
              </w:rPr>
            </w:pPr>
            <w:r>
              <w:rPr>
                <w:lang w:val="vi-VN"/>
              </w:rPr>
              <w:sym w:font="Wingdings" w:char="F06C"/>
            </w:r>
          </w:p>
        </w:tc>
        <w:tc>
          <w:tcPr>
            <w:tcW w:w="1141" w:type="dxa"/>
          </w:tcPr>
          <w:p w14:paraId="64359F67" w14:textId="77777777" w:rsidR="007371E6" w:rsidRPr="0051244D" w:rsidRDefault="007371E6" w:rsidP="00064B37">
            <w:pPr>
              <w:jc w:val="center"/>
              <w:rPr>
                <w:lang w:val="vi-VN"/>
              </w:rPr>
            </w:pPr>
            <w:r>
              <w:rPr>
                <w:lang w:val="vi-VN"/>
              </w:rPr>
              <w:sym w:font="Wingdings" w:char="F06C"/>
            </w:r>
          </w:p>
        </w:tc>
        <w:tc>
          <w:tcPr>
            <w:tcW w:w="3027" w:type="dxa"/>
          </w:tcPr>
          <w:p w14:paraId="783120DC"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37DAD4A4" w14:textId="77777777" w:rsidTr="00064B37">
        <w:tc>
          <w:tcPr>
            <w:tcW w:w="1763" w:type="dxa"/>
          </w:tcPr>
          <w:p w14:paraId="4F45A6B3" w14:textId="77777777" w:rsidR="007371E6" w:rsidRPr="0051244D" w:rsidRDefault="007371E6" w:rsidP="00064B37">
            <w:pPr>
              <w:jc w:val="center"/>
              <w:rPr>
                <w:lang w:val="vi-VN"/>
              </w:rPr>
            </w:pPr>
            <w:r>
              <w:rPr>
                <w:lang w:val="vi-VN"/>
              </w:rPr>
              <w:t>name</w:t>
            </w:r>
          </w:p>
        </w:tc>
        <w:tc>
          <w:tcPr>
            <w:tcW w:w="2017" w:type="dxa"/>
          </w:tcPr>
          <w:p w14:paraId="3E191085" w14:textId="77777777" w:rsidR="007371E6" w:rsidRPr="0051244D" w:rsidRDefault="007371E6" w:rsidP="00064B37">
            <w:pPr>
              <w:jc w:val="center"/>
              <w:rPr>
                <w:lang w:val="vi-VN"/>
              </w:rPr>
            </w:pPr>
            <w:r w:rsidRPr="00C47F8C">
              <w:rPr>
                <w:lang w:val="vi-VN"/>
              </w:rPr>
              <w:t>VARCHAR(</w:t>
            </w:r>
            <w:r>
              <w:rPr>
                <w:lang w:val="vi-VN"/>
              </w:rPr>
              <w:t>100</w:t>
            </w:r>
            <w:r w:rsidRPr="00C47F8C">
              <w:rPr>
                <w:lang w:val="vi-VN"/>
              </w:rPr>
              <w:t>)</w:t>
            </w:r>
          </w:p>
        </w:tc>
        <w:tc>
          <w:tcPr>
            <w:tcW w:w="1111" w:type="dxa"/>
          </w:tcPr>
          <w:p w14:paraId="629BA2F1" w14:textId="77777777" w:rsidR="007371E6" w:rsidRDefault="007371E6" w:rsidP="00064B37">
            <w:pPr>
              <w:jc w:val="center"/>
              <w:rPr>
                <w:lang w:val="vi-VN"/>
              </w:rPr>
            </w:pPr>
            <w:r>
              <w:rPr>
                <w:lang w:val="vi-VN"/>
              </w:rPr>
              <w:sym w:font="Wingdings" w:char="F06C"/>
            </w:r>
          </w:p>
        </w:tc>
        <w:tc>
          <w:tcPr>
            <w:tcW w:w="1141" w:type="dxa"/>
          </w:tcPr>
          <w:p w14:paraId="07C6F595" w14:textId="77777777" w:rsidR="007371E6" w:rsidRDefault="007371E6" w:rsidP="00064B37">
            <w:pPr>
              <w:jc w:val="center"/>
              <w:rPr>
                <w:lang w:val="vi-VN"/>
              </w:rPr>
            </w:pPr>
          </w:p>
        </w:tc>
        <w:tc>
          <w:tcPr>
            <w:tcW w:w="3027" w:type="dxa"/>
          </w:tcPr>
          <w:p w14:paraId="76C81C88" w14:textId="77777777" w:rsidR="007371E6" w:rsidRDefault="007371E6" w:rsidP="007371E6">
            <w:pPr>
              <w:pStyle w:val="ListParagraph"/>
              <w:numPr>
                <w:ilvl w:val="0"/>
                <w:numId w:val="18"/>
              </w:numPr>
              <w:jc w:val="left"/>
              <w:rPr>
                <w:lang w:val="vi-VN"/>
              </w:rPr>
            </w:pPr>
            <w:r>
              <w:rPr>
                <w:lang w:val="vi-VN"/>
              </w:rPr>
              <w:t>email admin</w:t>
            </w:r>
          </w:p>
          <w:p w14:paraId="75FB9194" w14:textId="77777777" w:rsidR="007371E6" w:rsidRDefault="007371E6" w:rsidP="007371E6">
            <w:pPr>
              <w:pStyle w:val="ListParagraph"/>
              <w:numPr>
                <w:ilvl w:val="0"/>
                <w:numId w:val="18"/>
              </w:numPr>
              <w:jc w:val="left"/>
              <w:rPr>
                <w:lang w:val="vi-VN"/>
              </w:rPr>
            </w:pPr>
            <w:r>
              <w:rPr>
                <w:lang w:val="vi-VN"/>
              </w:rPr>
              <w:t>dùng tài khoản đăng nhập</w:t>
            </w:r>
          </w:p>
          <w:p w14:paraId="4F0CC47D" w14:textId="77777777" w:rsidR="007371E6" w:rsidRPr="0051244D" w:rsidRDefault="007371E6" w:rsidP="007371E6">
            <w:pPr>
              <w:pStyle w:val="ListParagraph"/>
              <w:numPr>
                <w:ilvl w:val="0"/>
                <w:numId w:val="18"/>
              </w:numPr>
              <w:jc w:val="left"/>
              <w:rPr>
                <w:lang w:val="vi-VN"/>
              </w:rPr>
            </w:pPr>
            <w:r>
              <w:rPr>
                <w:lang w:val="vi-VN"/>
              </w:rPr>
              <w:t>không trùng lặp</w:t>
            </w:r>
          </w:p>
        </w:tc>
      </w:tr>
      <w:tr w:rsidR="007371E6" w14:paraId="0646C720" w14:textId="77777777" w:rsidTr="00064B37">
        <w:tc>
          <w:tcPr>
            <w:tcW w:w="1763" w:type="dxa"/>
          </w:tcPr>
          <w:p w14:paraId="611C5A43" w14:textId="77777777" w:rsidR="007371E6" w:rsidRDefault="007371E6" w:rsidP="00064B37">
            <w:pPr>
              <w:jc w:val="center"/>
              <w:rPr>
                <w:lang w:val="vi-VN"/>
              </w:rPr>
            </w:pPr>
            <w:r>
              <w:rPr>
                <w:lang w:val="vi-VN"/>
              </w:rPr>
              <w:t>password</w:t>
            </w:r>
          </w:p>
        </w:tc>
        <w:tc>
          <w:tcPr>
            <w:tcW w:w="2017" w:type="dxa"/>
          </w:tcPr>
          <w:p w14:paraId="17BFAF82" w14:textId="77777777" w:rsidR="007371E6" w:rsidRDefault="007371E6" w:rsidP="00064B37">
            <w:pPr>
              <w:jc w:val="center"/>
              <w:rPr>
                <w:lang w:val="vi-VN"/>
              </w:rPr>
            </w:pPr>
            <w:r w:rsidRPr="0051244D">
              <w:rPr>
                <w:lang w:val="vi-VN"/>
              </w:rPr>
              <w:t>VARCHAR(64)</w:t>
            </w:r>
          </w:p>
        </w:tc>
        <w:tc>
          <w:tcPr>
            <w:tcW w:w="1111" w:type="dxa"/>
          </w:tcPr>
          <w:p w14:paraId="2FBCC8AC" w14:textId="77777777" w:rsidR="007371E6" w:rsidRDefault="007371E6" w:rsidP="00064B37">
            <w:pPr>
              <w:jc w:val="center"/>
              <w:rPr>
                <w:lang w:val="vi-VN"/>
              </w:rPr>
            </w:pPr>
            <w:r>
              <w:rPr>
                <w:lang w:val="vi-VN"/>
              </w:rPr>
              <w:sym w:font="Wingdings" w:char="F06C"/>
            </w:r>
          </w:p>
        </w:tc>
        <w:tc>
          <w:tcPr>
            <w:tcW w:w="1141" w:type="dxa"/>
          </w:tcPr>
          <w:p w14:paraId="786B3C08" w14:textId="77777777" w:rsidR="007371E6" w:rsidRDefault="007371E6" w:rsidP="00064B37">
            <w:pPr>
              <w:jc w:val="center"/>
              <w:rPr>
                <w:lang w:val="vi-VN"/>
              </w:rPr>
            </w:pPr>
          </w:p>
        </w:tc>
        <w:tc>
          <w:tcPr>
            <w:tcW w:w="3027" w:type="dxa"/>
          </w:tcPr>
          <w:p w14:paraId="44EAFF09" w14:textId="77777777" w:rsidR="007371E6" w:rsidRDefault="007371E6" w:rsidP="007371E6">
            <w:pPr>
              <w:pStyle w:val="ListParagraph"/>
              <w:numPr>
                <w:ilvl w:val="0"/>
                <w:numId w:val="18"/>
              </w:numPr>
              <w:jc w:val="left"/>
              <w:rPr>
                <w:lang w:val="vi-VN"/>
              </w:rPr>
            </w:pPr>
            <w:r>
              <w:rPr>
                <w:lang w:val="vi-VN"/>
              </w:rPr>
              <w:t>mật khẩu người dùng được mã hoá bằng hàm băm SHA-256</w:t>
            </w:r>
          </w:p>
        </w:tc>
      </w:tr>
    </w:tbl>
    <w:p w14:paraId="6451DBB5" w14:textId="77777777" w:rsidR="007371E6" w:rsidRDefault="007371E6" w:rsidP="007371E6">
      <w:pPr>
        <w:rPr>
          <w:b/>
          <w:bCs/>
          <w:lang w:val="vi-VN"/>
        </w:rPr>
      </w:pPr>
      <w:r>
        <w:rPr>
          <w:b/>
          <w:bCs/>
          <w:lang w:val="vi-VN"/>
        </w:rPr>
        <w:t>Bảng Black list</w:t>
      </w:r>
    </w:p>
    <w:tbl>
      <w:tblPr>
        <w:tblStyle w:val="TableGrid"/>
        <w:tblW w:w="0" w:type="auto"/>
        <w:tblLook w:val="04A0" w:firstRow="1" w:lastRow="0" w:firstColumn="1" w:lastColumn="0" w:noHBand="0" w:noVBand="1"/>
      </w:tblPr>
      <w:tblGrid>
        <w:gridCol w:w="1790"/>
        <w:gridCol w:w="1887"/>
        <w:gridCol w:w="1128"/>
        <w:gridCol w:w="1157"/>
        <w:gridCol w:w="3097"/>
      </w:tblGrid>
      <w:tr w:rsidR="007371E6" w14:paraId="2305655F" w14:textId="77777777" w:rsidTr="00064B37">
        <w:tc>
          <w:tcPr>
            <w:tcW w:w="1790" w:type="dxa"/>
          </w:tcPr>
          <w:p w14:paraId="33669ABA" w14:textId="77777777" w:rsidR="007371E6" w:rsidRDefault="007371E6" w:rsidP="00064B37">
            <w:pPr>
              <w:jc w:val="center"/>
              <w:rPr>
                <w:b/>
                <w:bCs/>
                <w:lang w:val="vi-VN"/>
              </w:rPr>
            </w:pPr>
            <w:r>
              <w:rPr>
                <w:b/>
                <w:bCs/>
                <w:lang w:val="vi-VN"/>
              </w:rPr>
              <w:t>Tên column</w:t>
            </w:r>
          </w:p>
        </w:tc>
        <w:tc>
          <w:tcPr>
            <w:tcW w:w="1887" w:type="dxa"/>
          </w:tcPr>
          <w:p w14:paraId="024AA199" w14:textId="77777777" w:rsidR="007371E6" w:rsidRDefault="007371E6" w:rsidP="00064B37">
            <w:pPr>
              <w:jc w:val="center"/>
              <w:rPr>
                <w:b/>
                <w:bCs/>
                <w:lang w:val="vi-VN"/>
              </w:rPr>
            </w:pPr>
            <w:r>
              <w:rPr>
                <w:b/>
                <w:bCs/>
                <w:lang w:val="vi-VN"/>
              </w:rPr>
              <w:t>Kiểu dữ liệu</w:t>
            </w:r>
          </w:p>
        </w:tc>
        <w:tc>
          <w:tcPr>
            <w:tcW w:w="1128" w:type="dxa"/>
          </w:tcPr>
          <w:p w14:paraId="04261DC3" w14:textId="77777777" w:rsidR="007371E6" w:rsidRDefault="007371E6" w:rsidP="00064B37">
            <w:pPr>
              <w:jc w:val="center"/>
              <w:rPr>
                <w:b/>
                <w:bCs/>
                <w:lang w:val="vi-VN"/>
              </w:rPr>
            </w:pPr>
            <w:r>
              <w:rPr>
                <w:b/>
                <w:bCs/>
                <w:lang w:val="vi-VN"/>
              </w:rPr>
              <w:t>Not null</w:t>
            </w:r>
          </w:p>
        </w:tc>
        <w:tc>
          <w:tcPr>
            <w:tcW w:w="1157" w:type="dxa"/>
          </w:tcPr>
          <w:p w14:paraId="455077A4" w14:textId="77777777" w:rsidR="007371E6" w:rsidRDefault="007371E6" w:rsidP="00064B37">
            <w:pPr>
              <w:jc w:val="center"/>
              <w:rPr>
                <w:b/>
                <w:bCs/>
                <w:lang w:val="vi-VN"/>
              </w:rPr>
            </w:pPr>
            <w:r>
              <w:rPr>
                <w:b/>
                <w:bCs/>
                <w:lang w:val="vi-VN"/>
              </w:rPr>
              <w:t>Tự tăng</w:t>
            </w:r>
          </w:p>
        </w:tc>
        <w:tc>
          <w:tcPr>
            <w:tcW w:w="3097" w:type="dxa"/>
          </w:tcPr>
          <w:p w14:paraId="3B0AA915" w14:textId="77777777" w:rsidR="007371E6" w:rsidRDefault="007371E6" w:rsidP="00064B37">
            <w:pPr>
              <w:jc w:val="center"/>
              <w:rPr>
                <w:b/>
                <w:bCs/>
                <w:lang w:val="vi-VN"/>
              </w:rPr>
            </w:pPr>
            <w:r>
              <w:rPr>
                <w:b/>
                <w:bCs/>
                <w:lang w:val="vi-VN"/>
              </w:rPr>
              <w:t>Mô tả</w:t>
            </w:r>
          </w:p>
        </w:tc>
      </w:tr>
      <w:tr w:rsidR="007371E6" w:rsidRPr="0051244D" w14:paraId="104C59D2" w14:textId="77777777" w:rsidTr="00064B37">
        <w:tc>
          <w:tcPr>
            <w:tcW w:w="1790" w:type="dxa"/>
          </w:tcPr>
          <w:p w14:paraId="210E9FB7" w14:textId="77777777" w:rsidR="007371E6" w:rsidRPr="0051244D" w:rsidRDefault="007371E6" w:rsidP="00064B37">
            <w:pPr>
              <w:jc w:val="center"/>
              <w:rPr>
                <w:lang w:val="vi-VN"/>
              </w:rPr>
            </w:pPr>
            <w:r w:rsidRPr="0051244D">
              <w:rPr>
                <w:lang w:val="vi-VN"/>
              </w:rPr>
              <w:t>id</w:t>
            </w:r>
          </w:p>
        </w:tc>
        <w:tc>
          <w:tcPr>
            <w:tcW w:w="1887" w:type="dxa"/>
          </w:tcPr>
          <w:p w14:paraId="4911FDC8" w14:textId="77777777" w:rsidR="007371E6" w:rsidRPr="0051244D" w:rsidRDefault="007371E6" w:rsidP="00064B37">
            <w:pPr>
              <w:jc w:val="center"/>
              <w:rPr>
                <w:lang w:val="vi-VN"/>
              </w:rPr>
            </w:pPr>
            <w:r w:rsidRPr="0051244D">
              <w:rPr>
                <w:lang w:val="vi-VN"/>
              </w:rPr>
              <w:t>INT</w:t>
            </w:r>
          </w:p>
        </w:tc>
        <w:tc>
          <w:tcPr>
            <w:tcW w:w="1128" w:type="dxa"/>
          </w:tcPr>
          <w:p w14:paraId="5241B460" w14:textId="77777777" w:rsidR="007371E6" w:rsidRPr="0051244D" w:rsidRDefault="007371E6" w:rsidP="00064B37">
            <w:pPr>
              <w:jc w:val="center"/>
              <w:rPr>
                <w:lang w:val="vi-VN"/>
              </w:rPr>
            </w:pPr>
            <w:r>
              <w:rPr>
                <w:lang w:val="vi-VN"/>
              </w:rPr>
              <w:sym w:font="Wingdings" w:char="F06C"/>
            </w:r>
          </w:p>
        </w:tc>
        <w:tc>
          <w:tcPr>
            <w:tcW w:w="1157" w:type="dxa"/>
          </w:tcPr>
          <w:p w14:paraId="3DB1B518" w14:textId="77777777" w:rsidR="007371E6" w:rsidRPr="0051244D" w:rsidRDefault="007371E6" w:rsidP="00064B37">
            <w:pPr>
              <w:jc w:val="center"/>
              <w:rPr>
                <w:lang w:val="vi-VN"/>
              </w:rPr>
            </w:pPr>
            <w:r>
              <w:rPr>
                <w:lang w:val="vi-VN"/>
              </w:rPr>
              <w:sym w:font="Wingdings" w:char="F06C"/>
            </w:r>
          </w:p>
        </w:tc>
        <w:tc>
          <w:tcPr>
            <w:tcW w:w="3097" w:type="dxa"/>
          </w:tcPr>
          <w:p w14:paraId="657D3AF9"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05AE6887" w14:textId="77777777" w:rsidTr="00064B37">
        <w:tc>
          <w:tcPr>
            <w:tcW w:w="1790" w:type="dxa"/>
          </w:tcPr>
          <w:p w14:paraId="5C1E8E53" w14:textId="77777777" w:rsidR="007371E6" w:rsidRPr="0051244D" w:rsidRDefault="007371E6" w:rsidP="00064B37">
            <w:pPr>
              <w:jc w:val="center"/>
              <w:rPr>
                <w:lang w:val="vi-VN"/>
              </w:rPr>
            </w:pPr>
            <w:r>
              <w:rPr>
                <w:lang w:val="vi-VN"/>
              </w:rPr>
              <w:t>token</w:t>
            </w:r>
          </w:p>
        </w:tc>
        <w:tc>
          <w:tcPr>
            <w:tcW w:w="1887" w:type="dxa"/>
          </w:tcPr>
          <w:p w14:paraId="1B46F978" w14:textId="77777777" w:rsidR="007371E6" w:rsidRPr="0051244D" w:rsidRDefault="007371E6" w:rsidP="00064B37">
            <w:pPr>
              <w:jc w:val="center"/>
              <w:rPr>
                <w:lang w:val="vi-VN"/>
              </w:rPr>
            </w:pPr>
            <w:r w:rsidRPr="00C47F8C">
              <w:rPr>
                <w:lang w:val="vi-VN"/>
              </w:rPr>
              <w:t>VARCHAR(</w:t>
            </w:r>
            <w:r>
              <w:rPr>
                <w:lang w:val="vi-VN"/>
              </w:rPr>
              <w:t>6</w:t>
            </w:r>
            <w:r w:rsidRPr="00C47F8C">
              <w:rPr>
                <w:lang w:val="vi-VN"/>
              </w:rPr>
              <w:t>4)</w:t>
            </w:r>
          </w:p>
        </w:tc>
        <w:tc>
          <w:tcPr>
            <w:tcW w:w="1128" w:type="dxa"/>
          </w:tcPr>
          <w:p w14:paraId="0CDD38FA" w14:textId="77777777" w:rsidR="007371E6" w:rsidRDefault="007371E6" w:rsidP="00064B37">
            <w:pPr>
              <w:jc w:val="center"/>
              <w:rPr>
                <w:lang w:val="vi-VN"/>
              </w:rPr>
            </w:pPr>
            <w:r>
              <w:rPr>
                <w:lang w:val="vi-VN"/>
              </w:rPr>
              <w:sym w:font="Wingdings" w:char="F06C"/>
            </w:r>
          </w:p>
        </w:tc>
        <w:tc>
          <w:tcPr>
            <w:tcW w:w="1157" w:type="dxa"/>
          </w:tcPr>
          <w:p w14:paraId="1DDF9422" w14:textId="77777777" w:rsidR="007371E6" w:rsidRDefault="007371E6" w:rsidP="00064B37">
            <w:pPr>
              <w:jc w:val="center"/>
              <w:rPr>
                <w:lang w:val="vi-VN"/>
              </w:rPr>
            </w:pPr>
          </w:p>
        </w:tc>
        <w:tc>
          <w:tcPr>
            <w:tcW w:w="3097" w:type="dxa"/>
          </w:tcPr>
          <w:p w14:paraId="25429081" w14:textId="77777777" w:rsidR="007371E6" w:rsidRPr="0051244D" w:rsidRDefault="007371E6" w:rsidP="007371E6">
            <w:pPr>
              <w:pStyle w:val="ListParagraph"/>
              <w:numPr>
                <w:ilvl w:val="0"/>
                <w:numId w:val="18"/>
              </w:numPr>
              <w:jc w:val="left"/>
              <w:rPr>
                <w:lang w:val="vi-VN"/>
              </w:rPr>
            </w:pPr>
            <w:r>
              <w:rPr>
                <w:lang w:val="vi-VN"/>
              </w:rPr>
              <w:t>mã token sau khi đã logout</w:t>
            </w:r>
          </w:p>
        </w:tc>
      </w:tr>
    </w:tbl>
    <w:p w14:paraId="0EECB759" w14:textId="77777777" w:rsidR="007371E6" w:rsidRDefault="007371E6" w:rsidP="007371E6">
      <w:pPr>
        <w:rPr>
          <w:b/>
          <w:bCs/>
          <w:lang w:val="vi-VN"/>
        </w:rPr>
      </w:pPr>
      <w:r>
        <w:rPr>
          <w:b/>
          <w:bCs/>
          <w:lang w:val="vi-VN"/>
        </w:rPr>
        <w:t>Bảng Station</w:t>
      </w:r>
    </w:p>
    <w:tbl>
      <w:tblPr>
        <w:tblStyle w:val="TableGrid"/>
        <w:tblW w:w="0" w:type="auto"/>
        <w:tblLook w:val="04A0" w:firstRow="1" w:lastRow="0" w:firstColumn="1" w:lastColumn="0" w:noHBand="0" w:noVBand="1"/>
      </w:tblPr>
      <w:tblGrid>
        <w:gridCol w:w="2324"/>
        <w:gridCol w:w="1887"/>
        <w:gridCol w:w="1021"/>
        <w:gridCol w:w="1057"/>
        <w:gridCol w:w="2770"/>
      </w:tblGrid>
      <w:tr w:rsidR="007371E6" w14:paraId="0E3A2CF0" w14:textId="77777777" w:rsidTr="00064B37">
        <w:tc>
          <w:tcPr>
            <w:tcW w:w="1790" w:type="dxa"/>
          </w:tcPr>
          <w:p w14:paraId="2A427C91" w14:textId="77777777" w:rsidR="007371E6" w:rsidRDefault="007371E6" w:rsidP="00064B37">
            <w:pPr>
              <w:jc w:val="center"/>
              <w:rPr>
                <w:b/>
                <w:bCs/>
                <w:lang w:val="vi-VN"/>
              </w:rPr>
            </w:pPr>
            <w:r>
              <w:rPr>
                <w:b/>
                <w:bCs/>
                <w:lang w:val="vi-VN"/>
              </w:rPr>
              <w:t>Tên column</w:t>
            </w:r>
          </w:p>
        </w:tc>
        <w:tc>
          <w:tcPr>
            <w:tcW w:w="1887" w:type="dxa"/>
          </w:tcPr>
          <w:p w14:paraId="53B19919" w14:textId="77777777" w:rsidR="007371E6" w:rsidRDefault="007371E6" w:rsidP="00064B37">
            <w:pPr>
              <w:jc w:val="center"/>
              <w:rPr>
                <w:b/>
                <w:bCs/>
                <w:lang w:val="vi-VN"/>
              </w:rPr>
            </w:pPr>
            <w:r>
              <w:rPr>
                <w:b/>
                <w:bCs/>
                <w:lang w:val="vi-VN"/>
              </w:rPr>
              <w:t>Kiểu dữ liệu</w:t>
            </w:r>
          </w:p>
        </w:tc>
        <w:tc>
          <w:tcPr>
            <w:tcW w:w="1128" w:type="dxa"/>
          </w:tcPr>
          <w:p w14:paraId="5F4B266D" w14:textId="77777777" w:rsidR="007371E6" w:rsidRDefault="007371E6" w:rsidP="00064B37">
            <w:pPr>
              <w:jc w:val="center"/>
              <w:rPr>
                <w:b/>
                <w:bCs/>
                <w:lang w:val="vi-VN"/>
              </w:rPr>
            </w:pPr>
            <w:r>
              <w:rPr>
                <w:b/>
                <w:bCs/>
                <w:lang w:val="vi-VN"/>
              </w:rPr>
              <w:t>Not null</w:t>
            </w:r>
          </w:p>
        </w:tc>
        <w:tc>
          <w:tcPr>
            <w:tcW w:w="1157" w:type="dxa"/>
          </w:tcPr>
          <w:p w14:paraId="610E1556" w14:textId="77777777" w:rsidR="007371E6" w:rsidRDefault="007371E6" w:rsidP="00064B37">
            <w:pPr>
              <w:jc w:val="center"/>
              <w:rPr>
                <w:b/>
                <w:bCs/>
                <w:lang w:val="vi-VN"/>
              </w:rPr>
            </w:pPr>
            <w:r>
              <w:rPr>
                <w:b/>
                <w:bCs/>
                <w:lang w:val="vi-VN"/>
              </w:rPr>
              <w:t>Tự tăng</w:t>
            </w:r>
          </w:p>
        </w:tc>
        <w:tc>
          <w:tcPr>
            <w:tcW w:w="3097" w:type="dxa"/>
          </w:tcPr>
          <w:p w14:paraId="74557A1A" w14:textId="77777777" w:rsidR="007371E6" w:rsidRDefault="007371E6" w:rsidP="00064B37">
            <w:pPr>
              <w:jc w:val="center"/>
              <w:rPr>
                <w:b/>
                <w:bCs/>
                <w:lang w:val="vi-VN"/>
              </w:rPr>
            </w:pPr>
            <w:r>
              <w:rPr>
                <w:b/>
                <w:bCs/>
                <w:lang w:val="vi-VN"/>
              </w:rPr>
              <w:t>Mô tả</w:t>
            </w:r>
          </w:p>
        </w:tc>
      </w:tr>
      <w:tr w:rsidR="007371E6" w:rsidRPr="0051244D" w14:paraId="4D60015E" w14:textId="77777777" w:rsidTr="00064B37">
        <w:tc>
          <w:tcPr>
            <w:tcW w:w="1790" w:type="dxa"/>
          </w:tcPr>
          <w:p w14:paraId="68DA9F78" w14:textId="77777777" w:rsidR="007371E6" w:rsidRPr="0051244D" w:rsidRDefault="007371E6" w:rsidP="00064B37">
            <w:pPr>
              <w:jc w:val="center"/>
              <w:rPr>
                <w:lang w:val="vi-VN"/>
              </w:rPr>
            </w:pPr>
            <w:r w:rsidRPr="0051244D">
              <w:rPr>
                <w:lang w:val="vi-VN"/>
              </w:rPr>
              <w:t>id</w:t>
            </w:r>
          </w:p>
        </w:tc>
        <w:tc>
          <w:tcPr>
            <w:tcW w:w="1887" w:type="dxa"/>
          </w:tcPr>
          <w:p w14:paraId="2624A5D9" w14:textId="77777777" w:rsidR="007371E6" w:rsidRPr="0051244D" w:rsidRDefault="007371E6" w:rsidP="00064B37">
            <w:pPr>
              <w:jc w:val="center"/>
              <w:rPr>
                <w:lang w:val="vi-VN"/>
              </w:rPr>
            </w:pPr>
            <w:r w:rsidRPr="0051244D">
              <w:rPr>
                <w:lang w:val="vi-VN"/>
              </w:rPr>
              <w:t>INT</w:t>
            </w:r>
          </w:p>
        </w:tc>
        <w:tc>
          <w:tcPr>
            <w:tcW w:w="1128" w:type="dxa"/>
          </w:tcPr>
          <w:p w14:paraId="66FB34D8" w14:textId="77777777" w:rsidR="007371E6" w:rsidRPr="0051244D" w:rsidRDefault="007371E6" w:rsidP="00064B37">
            <w:pPr>
              <w:jc w:val="center"/>
              <w:rPr>
                <w:lang w:val="vi-VN"/>
              </w:rPr>
            </w:pPr>
            <w:r>
              <w:rPr>
                <w:lang w:val="vi-VN"/>
              </w:rPr>
              <w:sym w:font="Wingdings" w:char="F06C"/>
            </w:r>
          </w:p>
        </w:tc>
        <w:tc>
          <w:tcPr>
            <w:tcW w:w="1157" w:type="dxa"/>
          </w:tcPr>
          <w:p w14:paraId="4E273974" w14:textId="77777777" w:rsidR="007371E6" w:rsidRPr="0051244D" w:rsidRDefault="007371E6" w:rsidP="00064B37">
            <w:pPr>
              <w:jc w:val="center"/>
              <w:rPr>
                <w:lang w:val="vi-VN"/>
              </w:rPr>
            </w:pPr>
            <w:r>
              <w:rPr>
                <w:lang w:val="vi-VN"/>
              </w:rPr>
              <w:sym w:font="Wingdings" w:char="F06C"/>
            </w:r>
          </w:p>
        </w:tc>
        <w:tc>
          <w:tcPr>
            <w:tcW w:w="3097" w:type="dxa"/>
          </w:tcPr>
          <w:p w14:paraId="51D40210"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02266978" w14:textId="77777777" w:rsidTr="00064B37">
        <w:tc>
          <w:tcPr>
            <w:tcW w:w="1790" w:type="dxa"/>
          </w:tcPr>
          <w:p w14:paraId="77216004" w14:textId="77777777" w:rsidR="007371E6" w:rsidRPr="0051244D" w:rsidRDefault="007371E6" w:rsidP="00064B37">
            <w:pPr>
              <w:jc w:val="center"/>
              <w:rPr>
                <w:lang w:val="vi-VN"/>
              </w:rPr>
            </w:pPr>
            <w:r>
              <w:rPr>
                <w:lang w:val="vi-VN"/>
              </w:rPr>
              <w:t>name</w:t>
            </w:r>
          </w:p>
        </w:tc>
        <w:tc>
          <w:tcPr>
            <w:tcW w:w="1887" w:type="dxa"/>
          </w:tcPr>
          <w:p w14:paraId="566D76BB" w14:textId="77777777" w:rsidR="007371E6" w:rsidRPr="0051244D" w:rsidRDefault="007371E6" w:rsidP="00064B37">
            <w:pPr>
              <w:jc w:val="center"/>
              <w:rPr>
                <w:lang w:val="vi-VN"/>
              </w:rPr>
            </w:pPr>
            <w:r w:rsidRPr="00C47F8C">
              <w:rPr>
                <w:lang w:val="vi-VN"/>
              </w:rPr>
              <w:t>VARCHAR(45)</w:t>
            </w:r>
          </w:p>
        </w:tc>
        <w:tc>
          <w:tcPr>
            <w:tcW w:w="1128" w:type="dxa"/>
          </w:tcPr>
          <w:p w14:paraId="4070D8BF" w14:textId="77777777" w:rsidR="007371E6" w:rsidRDefault="007371E6" w:rsidP="00064B37">
            <w:pPr>
              <w:jc w:val="center"/>
              <w:rPr>
                <w:lang w:val="vi-VN"/>
              </w:rPr>
            </w:pPr>
            <w:r>
              <w:rPr>
                <w:lang w:val="vi-VN"/>
              </w:rPr>
              <w:sym w:font="Wingdings" w:char="F06C"/>
            </w:r>
          </w:p>
        </w:tc>
        <w:tc>
          <w:tcPr>
            <w:tcW w:w="1157" w:type="dxa"/>
          </w:tcPr>
          <w:p w14:paraId="4437F80B" w14:textId="77777777" w:rsidR="007371E6" w:rsidRDefault="007371E6" w:rsidP="00064B37">
            <w:pPr>
              <w:jc w:val="center"/>
              <w:rPr>
                <w:lang w:val="vi-VN"/>
              </w:rPr>
            </w:pPr>
          </w:p>
        </w:tc>
        <w:tc>
          <w:tcPr>
            <w:tcW w:w="3097" w:type="dxa"/>
          </w:tcPr>
          <w:p w14:paraId="3233A3FA" w14:textId="77777777" w:rsidR="007371E6" w:rsidRPr="0051244D" w:rsidRDefault="007371E6" w:rsidP="007371E6">
            <w:pPr>
              <w:pStyle w:val="ListParagraph"/>
              <w:numPr>
                <w:ilvl w:val="0"/>
                <w:numId w:val="18"/>
              </w:numPr>
              <w:jc w:val="left"/>
              <w:rPr>
                <w:lang w:val="vi-VN"/>
              </w:rPr>
            </w:pPr>
            <w:r>
              <w:rPr>
                <w:lang w:val="vi-VN"/>
              </w:rPr>
              <w:t>tên station</w:t>
            </w:r>
          </w:p>
        </w:tc>
      </w:tr>
      <w:tr w:rsidR="007371E6" w:rsidRPr="0051244D" w14:paraId="097647C2" w14:textId="77777777" w:rsidTr="00064B37">
        <w:tc>
          <w:tcPr>
            <w:tcW w:w="1790" w:type="dxa"/>
          </w:tcPr>
          <w:p w14:paraId="16A8C430" w14:textId="77777777" w:rsidR="007371E6" w:rsidRDefault="007371E6" w:rsidP="00064B37">
            <w:pPr>
              <w:jc w:val="center"/>
              <w:rPr>
                <w:lang w:val="vi-VN"/>
              </w:rPr>
            </w:pPr>
            <w:r w:rsidRPr="00C47F8C">
              <w:rPr>
                <w:lang w:val="vi-VN"/>
              </w:rPr>
              <w:t>slot_quantity</w:t>
            </w:r>
          </w:p>
        </w:tc>
        <w:tc>
          <w:tcPr>
            <w:tcW w:w="1887" w:type="dxa"/>
          </w:tcPr>
          <w:p w14:paraId="637B23A1" w14:textId="77777777" w:rsidR="007371E6" w:rsidRPr="00C47F8C" w:rsidRDefault="007371E6" w:rsidP="00064B37">
            <w:pPr>
              <w:jc w:val="center"/>
              <w:rPr>
                <w:lang w:val="vi-VN"/>
              </w:rPr>
            </w:pPr>
            <w:r w:rsidRPr="00C47F8C">
              <w:rPr>
                <w:lang w:val="vi-VN"/>
              </w:rPr>
              <w:t>INT</w:t>
            </w:r>
          </w:p>
        </w:tc>
        <w:tc>
          <w:tcPr>
            <w:tcW w:w="1128" w:type="dxa"/>
          </w:tcPr>
          <w:p w14:paraId="0612BF31" w14:textId="77777777" w:rsidR="007371E6" w:rsidRDefault="007371E6" w:rsidP="00064B37">
            <w:pPr>
              <w:jc w:val="center"/>
              <w:rPr>
                <w:lang w:val="vi-VN"/>
              </w:rPr>
            </w:pPr>
            <w:r>
              <w:rPr>
                <w:lang w:val="vi-VN"/>
              </w:rPr>
              <w:sym w:font="Wingdings" w:char="F06C"/>
            </w:r>
          </w:p>
        </w:tc>
        <w:tc>
          <w:tcPr>
            <w:tcW w:w="1157" w:type="dxa"/>
          </w:tcPr>
          <w:p w14:paraId="183D7D44" w14:textId="77777777" w:rsidR="007371E6" w:rsidRDefault="007371E6" w:rsidP="00064B37">
            <w:pPr>
              <w:jc w:val="center"/>
              <w:rPr>
                <w:lang w:val="vi-VN"/>
              </w:rPr>
            </w:pPr>
          </w:p>
        </w:tc>
        <w:tc>
          <w:tcPr>
            <w:tcW w:w="3097" w:type="dxa"/>
          </w:tcPr>
          <w:p w14:paraId="09FB519A" w14:textId="77777777" w:rsidR="007371E6" w:rsidRPr="0051244D" w:rsidRDefault="007371E6" w:rsidP="007371E6">
            <w:pPr>
              <w:pStyle w:val="ListParagraph"/>
              <w:numPr>
                <w:ilvl w:val="0"/>
                <w:numId w:val="18"/>
              </w:numPr>
              <w:jc w:val="left"/>
              <w:rPr>
                <w:lang w:val="vi-VN"/>
              </w:rPr>
            </w:pPr>
            <w:r>
              <w:rPr>
                <w:lang w:val="vi-VN"/>
              </w:rPr>
              <w:t>số slot để xe tối đa</w:t>
            </w:r>
          </w:p>
        </w:tc>
      </w:tr>
      <w:tr w:rsidR="007371E6" w:rsidRPr="0051244D" w14:paraId="79FE6E96" w14:textId="77777777" w:rsidTr="00064B37">
        <w:tc>
          <w:tcPr>
            <w:tcW w:w="1790" w:type="dxa"/>
          </w:tcPr>
          <w:p w14:paraId="19AB838B" w14:textId="77777777" w:rsidR="007371E6" w:rsidRPr="00C47F8C" w:rsidRDefault="007371E6" w:rsidP="00064B37">
            <w:pPr>
              <w:jc w:val="center"/>
              <w:rPr>
                <w:lang w:val="vi-VN"/>
              </w:rPr>
            </w:pPr>
            <w:r w:rsidRPr="00C47F8C">
              <w:rPr>
                <w:lang w:val="vi-VN"/>
              </w:rPr>
              <w:lastRenderedPageBreak/>
              <w:t>current_number_car</w:t>
            </w:r>
          </w:p>
        </w:tc>
        <w:tc>
          <w:tcPr>
            <w:tcW w:w="1887" w:type="dxa"/>
          </w:tcPr>
          <w:p w14:paraId="63E22976" w14:textId="77777777" w:rsidR="007371E6" w:rsidRPr="00C47F8C" w:rsidRDefault="007371E6" w:rsidP="00064B37">
            <w:pPr>
              <w:jc w:val="center"/>
              <w:rPr>
                <w:lang w:val="vi-VN"/>
              </w:rPr>
            </w:pPr>
            <w:r w:rsidRPr="00C47F8C">
              <w:rPr>
                <w:lang w:val="vi-VN"/>
              </w:rPr>
              <w:t>INT</w:t>
            </w:r>
          </w:p>
        </w:tc>
        <w:tc>
          <w:tcPr>
            <w:tcW w:w="1128" w:type="dxa"/>
          </w:tcPr>
          <w:p w14:paraId="765D7605" w14:textId="77777777" w:rsidR="007371E6" w:rsidRDefault="007371E6" w:rsidP="00064B37">
            <w:pPr>
              <w:jc w:val="center"/>
              <w:rPr>
                <w:lang w:val="vi-VN"/>
              </w:rPr>
            </w:pPr>
            <w:r>
              <w:rPr>
                <w:lang w:val="vi-VN"/>
              </w:rPr>
              <w:sym w:font="Wingdings" w:char="F06C"/>
            </w:r>
          </w:p>
        </w:tc>
        <w:tc>
          <w:tcPr>
            <w:tcW w:w="1157" w:type="dxa"/>
          </w:tcPr>
          <w:p w14:paraId="7A859C11" w14:textId="77777777" w:rsidR="007371E6" w:rsidRDefault="007371E6" w:rsidP="00064B37">
            <w:pPr>
              <w:jc w:val="center"/>
              <w:rPr>
                <w:lang w:val="vi-VN"/>
              </w:rPr>
            </w:pPr>
          </w:p>
        </w:tc>
        <w:tc>
          <w:tcPr>
            <w:tcW w:w="3097" w:type="dxa"/>
          </w:tcPr>
          <w:p w14:paraId="72C13AEC" w14:textId="77777777" w:rsidR="007371E6" w:rsidRPr="0051244D" w:rsidRDefault="007371E6" w:rsidP="007371E6">
            <w:pPr>
              <w:pStyle w:val="ListParagraph"/>
              <w:numPr>
                <w:ilvl w:val="0"/>
                <w:numId w:val="18"/>
              </w:numPr>
              <w:jc w:val="left"/>
              <w:rPr>
                <w:lang w:val="vi-VN"/>
              </w:rPr>
            </w:pPr>
            <w:r>
              <w:rPr>
                <w:lang w:val="vi-VN"/>
              </w:rPr>
              <w:t>số xe hiện tại trong station</w:t>
            </w:r>
          </w:p>
        </w:tc>
      </w:tr>
      <w:tr w:rsidR="007371E6" w:rsidRPr="0051244D" w14:paraId="5FE08E2D" w14:textId="77777777" w:rsidTr="00064B37">
        <w:tc>
          <w:tcPr>
            <w:tcW w:w="1790" w:type="dxa"/>
          </w:tcPr>
          <w:p w14:paraId="30E55E43" w14:textId="77777777" w:rsidR="007371E6" w:rsidRPr="00C47F8C" w:rsidRDefault="007371E6" w:rsidP="00064B37">
            <w:pPr>
              <w:jc w:val="center"/>
              <w:rPr>
                <w:lang w:val="vi-VN"/>
              </w:rPr>
            </w:pPr>
            <w:r w:rsidRPr="00C47F8C">
              <w:rPr>
                <w:lang w:val="vi-VN"/>
              </w:rPr>
              <w:t>location</w:t>
            </w:r>
          </w:p>
        </w:tc>
        <w:tc>
          <w:tcPr>
            <w:tcW w:w="1887" w:type="dxa"/>
          </w:tcPr>
          <w:p w14:paraId="6A5E0E39" w14:textId="77777777" w:rsidR="007371E6" w:rsidRPr="00C47F8C" w:rsidRDefault="007371E6" w:rsidP="00064B37">
            <w:pPr>
              <w:jc w:val="center"/>
              <w:rPr>
                <w:lang w:val="vi-VN"/>
              </w:rPr>
            </w:pPr>
            <w:r w:rsidRPr="00C47F8C">
              <w:rPr>
                <w:lang w:val="vi-VN"/>
              </w:rPr>
              <w:t>VARCHAR(45)</w:t>
            </w:r>
          </w:p>
        </w:tc>
        <w:tc>
          <w:tcPr>
            <w:tcW w:w="1128" w:type="dxa"/>
          </w:tcPr>
          <w:p w14:paraId="35549166" w14:textId="77777777" w:rsidR="007371E6" w:rsidRDefault="007371E6" w:rsidP="00064B37">
            <w:pPr>
              <w:jc w:val="center"/>
              <w:rPr>
                <w:lang w:val="vi-VN"/>
              </w:rPr>
            </w:pPr>
            <w:r>
              <w:rPr>
                <w:lang w:val="vi-VN"/>
              </w:rPr>
              <w:sym w:font="Wingdings" w:char="F06C"/>
            </w:r>
          </w:p>
        </w:tc>
        <w:tc>
          <w:tcPr>
            <w:tcW w:w="1157" w:type="dxa"/>
          </w:tcPr>
          <w:p w14:paraId="085AD717" w14:textId="77777777" w:rsidR="007371E6" w:rsidRDefault="007371E6" w:rsidP="00064B37">
            <w:pPr>
              <w:jc w:val="center"/>
              <w:rPr>
                <w:lang w:val="vi-VN"/>
              </w:rPr>
            </w:pPr>
          </w:p>
        </w:tc>
        <w:tc>
          <w:tcPr>
            <w:tcW w:w="3097" w:type="dxa"/>
          </w:tcPr>
          <w:p w14:paraId="1FFA4973" w14:textId="77777777" w:rsidR="007371E6" w:rsidRPr="0051244D" w:rsidRDefault="007371E6" w:rsidP="007371E6">
            <w:pPr>
              <w:pStyle w:val="ListParagraph"/>
              <w:numPr>
                <w:ilvl w:val="0"/>
                <w:numId w:val="18"/>
              </w:numPr>
              <w:jc w:val="left"/>
              <w:rPr>
                <w:lang w:val="vi-VN"/>
              </w:rPr>
            </w:pPr>
            <w:r>
              <w:rPr>
                <w:lang w:val="vi-VN"/>
              </w:rPr>
              <w:t>đại chỉ của station</w:t>
            </w:r>
          </w:p>
        </w:tc>
      </w:tr>
      <w:tr w:rsidR="007371E6" w:rsidRPr="0051244D" w14:paraId="7303E808" w14:textId="77777777" w:rsidTr="00064B37">
        <w:tc>
          <w:tcPr>
            <w:tcW w:w="1790" w:type="dxa"/>
          </w:tcPr>
          <w:p w14:paraId="44BB468A" w14:textId="77777777" w:rsidR="007371E6" w:rsidRPr="00C47F8C" w:rsidRDefault="007371E6" w:rsidP="00064B37">
            <w:pPr>
              <w:jc w:val="center"/>
              <w:rPr>
                <w:lang w:val="vi-VN"/>
              </w:rPr>
            </w:pPr>
            <w:r w:rsidRPr="00C47F8C">
              <w:rPr>
                <w:lang w:val="vi-VN"/>
              </w:rPr>
              <w:t>longitude</w:t>
            </w:r>
          </w:p>
        </w:tc>
        <w:tc>
          <w:tcPr>
            <w:tcW w:w="1887" w:type="dxa"/>
          </w:tcPr>
          <w:p w14:paraId="5F8DEF14" w14:textId="77777777" w:rsidR="007371E6" w:rsidRPr="00C47F8C" w:rsidRDefault="007371E6" w:rsidP="00064B37">
            <w:pPr>
              <w:jc w:val="center"/>
              <w:rPr>
                <w:lang w:val="vi-VN"/>
              </w:rPr>
            </w:pPr>
            <w:r w:rsidRPr="00C47F8C">
              <w:rPr>
                <w:lang w:val="vi-VN"/>
              </w:rPr>
              <w:t>DOUBLE</w:t>
            </w:r>
          </w:p>
        </w:tc>
        <w:tc>
          <w:tcPr>
            <w:tcW w:w="1128" w:type="dxa"/>
          </w:tcPr>
          <w:p w14:paraId="6319AF06" w14:textId="77777777" w:rsidR="007371E6" w:rsidRDefault="007371E6" w:rsidP="00064B37">
            <w:pPr>
              <w:jc w:val="center"/>
              <w:rPr>
                <w:lang w:val="vi-VN"/>
              </w:rPr>
            </w:pPr>
            <w:r>
              <w:rPr>
                <w:lang w:val="vi-VN"/>
              </w:rPr>
              <w:sym w:font="Wingdings" w:char="F06C"/>
            </w:r>
          </w:p>
        </w:tc>
        <w:tc>
          <w:tcPr>
            <w:tcW w:w="1157" w:type="dxa"/>
          </w:tcPr>
          <w:p w14:paraId="6B5C746F" w14:textId="77777777" w:rsidR="007371E6" w:rsidRDefault="007371E6" w:rsidP="00064B37">
            <w:pPr>
              <w:jc w:val="center"/>
              <w:rPr>
                <w:lang w:val="vi-VN"/>
              </w:rPr>
            </w:pPr>
          </w:p>
        </w:tc>
        <w:tc>
          <w:tcPr>
            <w:tcW w:w="3097" w:type="dxa"/>
          </w:tcPr>
          <w:p w14:paraId="54EBBECF" w14:textId="77777777" w:rsidR="007371E6" w:rsidRPr="0051244D" w:rsidRDefault="007371E6" w:rsidP="007371E6">
            <w:pPr>
              <w:pStyle w:val="ListParagraph"/>
              <w:numPr>
                <w:ilvl w:val="0"/>
                <w:numId w:val="18"/>
              </w:numPr>
              <w:jc w:val="left"/>
              <w:rPr>
                <w:lang w:val="vi-VN"/>
              </w:rPr>
            </w:pPr>
            <w:r w:rsidRPr="00C47F8C">
              <w:rPr>
                <w:lang w:val="vi-VN"/>
              </w:rPr>
              <w:t>kinh độ</w:t>
            </w:r>
            <w:r>
              <w:rPr>
                <w:lang w:val="vi-VN"/>
              </w:rPr>
              <w:t xml:space="preserve"> của station</w:t>
            </w:r>
          </w:p>
        </w:tc>
      </w:tr>
      <w:tr w:rsidR="007371E6" w:rsidRPr="0051244D" w14:paraId="534A8B57" w14:textId="77777777" w:rsidTr="00064B37">
        <w:tc>
          <w:tcPr>
            <w:tcW w:w="1790" w:type="dxa"/>
          </w:tcPr>
          <w:p w14:paraId="77E97D21" w14:textId="77777777" w:rsidR="007371E6" w:rsidRPr="00C47F8C" w:rsidRDefault="007371E6" w:rsidP="00064B37">
            <w:pPr>
              <w:jc w:val="center"/>
              <w:rPr>
                <w:lang w:val="vi-VN"/>
              </w:rPr>
            </w:pPr>
            <w:r w:rsidRPr="00C47F8C">
              <w:rPr>
                <w:lang w:val="vi-VN"/>
              </w:rPr>
              <w:t>latitude</w:t>
            </w:r>
          </w:p>
        </w:tc>
        <w:tc>
          <w:tcPr>
            <w:tcW w:w="1887" w:type="dxa"/>
          </w:tcPr>
          <w:p w14:paraId="53724F80" w14:textId="77777777" w:rsidR="007371E6" w:rsidRPr="00C47F8C" w:rsidRDefault="007371E6" w:rsidP="00064B37">
            <w:pPr>
              <w:jc w:val="center"/>
              <w:rPr>
                <w:lang w:val="vi-VN"/>
              </w:rPr>
            </w:pPr>
            <w:r w:rsidRPr="00C47F8C">
              <w:rPr>
                <w:lang w:val="vi-VN"/>
              </w:rPr>
              <w:t>DOUBLE</w:t>
            </w:r>
          </w:p>
        </w:tc>
        <w:tc>
          <w:tcPr>
            <w:tcW w:w="1128" w:type="dxa"/>
          </w:tcPr>
          <w:p w14:paraId="6360CCB8" w14:textId="77777777" w:rsidR="007371E6" w:rsidRDefault="007371E6" w:rsidP="00064B37">
            <w:pPr>
              <w:jc w:val="center"/>
              <w:rPr>
                <w:lang w:val="vi-VN"/>
              </w:rPr>
            </w:pPr>
            <w:r>
              <w:rPr>
                <w:lang w:val="vi-VN"/>
              </w:rPr>
              <w:sym w:font="Wingdings" w:char="F06C"/>
            </w:r>
          </w:p>
        </w:tc>
        <w:tc>
          <w:tcPr>
            <w:tcW w:w="1157" w:type="dxa"/>
          </w:tcPr>
          <w:p w14:paraId="139AAC47" w14:textId="77777777" w:rsidR="007371E6" w:rsidRDefault="007371E6" w:rsidP="00064B37">
            <w:pPr>
              <w:jc w:val="center"/>
              <w:rPr>
                <w:lang w:val="vi-VN"/>
              </w:rPr>
            </w:pPr>
          </w:p>
        </w:tc>
        <w:tc>
          <w:tcPr>
            <w:tcW w:w="3097" w:type="dxa"/>
          </w:tcPr>
          <w:p w14:paraId="2FCFD5D1" w14:textId="77777777" w:rsidR="007371E6" w:rsidRPr="0051244D" w:rsidRDefault="007371E6" w:rsidP="007371E6">
            <w:pPr>
              <w:pStyle w:val="ListParagraph"/>
              <w:numPr>
                <w:ilvl w:val="0"/>
                <w:numId w:val="18"/>
              </w:numPr>
              <w:jc w:val="left"/>
              <w:rPr>
                <w:lang w:val="vi-VN"/>
              </w:rPr>
            </w:pPr>
            <w:r>
              <w:rPr>
                <w:lang w:val="vi-VN"/>
              </w:rPr>
              <w:t>vĩ độ của station</w:t>
            </w:r>
          </w:p>
        </w:tc>
      </w:tr>
    </w:tbl>
    <w:p w14:paraId="6DD06F54" w14:textId="77777777" w:rsidR="007371E6" w:rsidRDefault="007371E6" w:rsidP="007371E6">
      <w:pPr>
        <w:rPr>
          <w:b/>
          <w:bCs/>
          <w:lang w:val="vi-VN"/>
        </w:rPr>
      </w:pPr>
      <w:r>
        <w:rPr>
          <w:b/>
          <w:bCs/>
          <w:lang w:val="vi-VN"/>
        </w:rPr>
        <w:t>Bảng Bike</w:t>
      </w:r>
    </w:p>
    <w:tbl>
      <w:tblPr>
        <w:tblStyle w:val="TableGrid"/>
        <w:tblW w:w="0" w:type="auto"/>
        <w:tblLook w:val="04A0" w:firstRow="1" w:lastRow="0" w:firstColumn="1" w:lastColumn="0" w:noHBand="0" w:noVBand="1"/>
      </w:tblPr>
      <w:tblGrid>
        <w:gridCol w:w="1790"/>
        <w:gridCol w:w="1887"/>
        <w:gridCol w:w="1128"/>
        <w:gridCol w:w="1157"/>
        <w:gridCol w:w="3097"/>
      </w:tblGrid>
      <w:tr w:rsidR="007371E6" w14:paraId="74E81EA0" w14:textId="77777777" w:rsidTr="00064B37">
        <w:tc>
          <w:tcPr>
            <w:tcW w:w="1790" w:type="dxa"/>
          </w:tcPr>
          <w:p w14:paraId="704BEAD7" w14:textId="77777777" w:rsidR="007371E6" w:rsidRDefault="007371E6" w:rsidP="00064B37">
            <w:pPr>
              <w:jc w:val="center"/>
              <w:rPr>
                <w:b/>
                <w:bCs/>
                <w:lang w:val="vi-VN"/>
              </w:rPr>
            </w:pPr>
            <w:r>
              <w:rPr>
                <w:b/>
                <w:bCs/>
                <w:lang w:val="vi-VN"/>
              </w:rPr>
              <w:t>Tên column</w:t>
            </w:r>
          </w:p>
        </w:tc>
        <w:tc>
          <w:tcPr>
            <w:tcW w:w="1887" w:type="dxa"/>
          </w:tcPr>
          <w:p w14:paraId="2B7D27BA" w14:textId="77777777" w:rsidR="007371E6" w:rsidRDefault="007371E6" w:rsidP="00064B37">
            <w:pPr>
              <w:jc w:val="center"/>
              <w:rPr>
                <w:b/>
                <w:bCs/>
                <w:lang w:val="vi-VN"/>
              </w:rPr>
            </w:pPr>
            <w:r>
              <w:rPr>
                <w:b/>
                <w:bCs/>
                <w:lang w:val="vi-VN"/>
              </w:rPr>
              <w:t>Kiểu dữ liệu</w:t>
            </w:r>
          </w:p>
        </w:tc>
        <w:tc>
          <w:tcPr>
            <w:tcW w:w="1128" w:type="dxa"/>
          </w:tcPr>
          <w:p w14:paraId="7B69DA84" w14:textId="77777777" w:rsidR="007371E6" w:rsidRDefault="007371E6" w:rsidP="00064B37">
            <w:pPr>
              <w:jc w:val="center"/>
              <w:rPr>
                <w:b/>
                <w:bCs/>
                <w:lang w:val="vi-VN"/>
              </w:rPr>
            </w:pPr>
            <w:r>
              <w:rPr>
                <w:b/>
                <w:bCs/>
                <w:lang w:val="vi-VN"/>
              </w:rPr>
              <w:t>Not null</w:t>
            </w:r>
          </w:p>
        </w:tc>
        <w:tc>
          <w:tcPr>
            <w:tcW w:w="1157" w:type="dxa"/>
          </w:tcPr>
          <w:p w14:paraId="26F0F2E4" w14:textId="77777777" w:rsidR="007371E6" w:rsidRDefault="007371E6" w:rsidP="00064B37">
            <w:pPr>
              <w:jc w:val="center"/>
              <w:rPr>
                <w:b/>
                <w:bCs/>
                <w:lang w:val="vi-VN"/>
              </w:rPr>
            </w:pPr>
            <w:r>
              <w:rPr>
                <w:b/>
                <w:bCs/>
                <w:lang w:val="vi-VN"/>
              </w:rPr>
              <w:t>Tự tăng</w:t>
            </w:r>
          </w:p>
        </w:tc>
        <w:tc>
          <w:tcPr>
            <w:tcW w:w="3097" w:type="dxa"/>
          </w:tcPr>
          <w:p w14:paraId="04A2CEE7" w14:textId="77777777" w:rsidR="007371E6" w:rsidRDefault="007371E6" w:rsidP="00064B37">
            <w:pPr>
              <w:jc w:val="center"/>
              <w:rPr>
                <w:b/>
                <w:bCs/>
                <w:lang w:val="vi-VN"/>
              </w:rPr>
            </w:pPr>
            <w:r>
              <w:rPr>
                <w:b/>
                <w:bCs/>
                <w:lang w:val="vi-VN"/>
              </w:rPr>
              <w:t>Mô tả</w:t>
            </w:r>
          </w:p>
        </w:tc>
      </w:tr>
      <w:tr w:rsidR="007371E6" w:rsidRPr="0051244D" w14:paraId="701EF68E" w14:textId="77777777" w:rsidTr="00064B37">
        <w:tc>
          <w:tcPr>
            <w:tcW w:w="1790" w:type="dxa"/>
          </w:tcPr>
          <w:p w14:paraId="07EBCE80" w14:textId="77777777" w:rsidR="007371E6" w:rsidRPr="0051244D" w:rsidRDefault="007371E6" w:rsidP="00064B37">
            <w:pPr>
              <w:jc w:val="center"/>
              <w:rPr>
                <w:lang w:val="vi-VN"/>
              </w:rPr>
            </w:pPr>
            <w:r w:rsidRPr="0051244D">
              <w:rPr>
                <w:lang w:val="vi-VN"/>
              </w:rPr>
              <w:t>id</w:t>
            </w:r>
          </w:p>
        </w:tc>
        <w:tc>
          <w:tcPr>
            <w:tcW w:w="1887" w:type="dxa"/>
          </w:tcPr>
          <w:p w14:paraId="7C5DA70A" w14:textId="77777777" w:rsidR="007371E6" w:rsidRPr="0051244D" w:rsidRDefault="007371E6" w:rsidP="00064B37">
            <w:pPr>
              <w:jc w:val="center"/>
              <w:rPr>
                <w:lang w:val="vi-VN"/>
              </w:rPr>
            </w:pPr>
            <w:r w:rsidRPr="0051244D">
              <w:rPr>
                <w:lang w:val="vi-VN"/>
              </w:rPr>
              <w:t>INT</w:t>
            </w:r>
          </w:p>
        </w:tc>
        <w:tc>
          <w:tcPr>
            <w:tcW w:w="1128" w:type="dxa"/>
          </w:tcPr>
          <w:p w14:paraId="2FDE20B9" w14:textId="77777777" w:rsidR="007371E6" w:rsidRPr="0051244D" w:rsidRDefault="007371E6" w:rsidP="00064B37">
            <w:pPr>
              <w:jc w:val="center"/>
              <w:rPr>
                <w:lang w:val="vi-VN"/>
              </w:rPr>
            </w:pPr>
            <w:r>
              <w:rPr>
                <w:lang w:val="vi-VN"/>
              </w:rPr>
              <w:sym w:font="Wingdings" w:char="F06C"/>
            </w:r>
          </w:p>
        </w:tc>
        <w:tc>
          <w:tcPr>
            <w:tcW w:w="1157" w:type="dxa"/>
          </w:tcPr>
          <w:p w14:paraId="779A16DF" w14:textId="77777777" w:rsidR="007371E6" w:rsidRPr="0051244D" w:rsidRDefault="007371E6" w:rsidP="00064B37">
            <w:pPr>
              <w:jc w:val="center"/>
              <w:rPr>
                <w:lang w:val="vi-VN"/>
              </w:rPr>
            </w:pPr>
            <w:r>
              <w:rPr>
                <w:lang w:val="vi-VN"/>
              </w:rPr>
              <w:sym w:font="Wingdings" w:char="F06C"/>
            </w:r>
          </w:p>
        </w:tc>
        <w:tc>
          <w:tcPr>
            <w:tcW w:w="3097" w:type="dxa"/>
          </w:tcPr>
          <w:p w14:paraId="6D6C55A8"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01F55315" w14:textId="77777777" w:rsidTr="00064B37">
        <w:tc>
          <w:tcPr>
            <w:tcW w:w="1790" w:type="dxa"/>
          </w:tcPr>
          <w:p w14:paraId="6EE58E68" w14:textId="77777777" w:rsidR="007371E6" w:rsidRPr="0051244D" w:rsidRDefault="007371E6" w:rsidP="00064B37">
            <w:pPr>
              <w:jc w:val="center"/>
              <w:rPr>
                <w:lang w:val="vi-VN"/>
              </w:rPr>
            </w:pPr>
            <w:r>
              <w:rPr>
                <w:lang w:val="vi-VN"/>
              </w:rPr>
              <w:t>station_id</w:t>
            </w:r>
          </w:p>
        </w:tc>
        <w:tc>
          <w:tcPr>
            <w:tcW w:w="1887" w:type="dxa"/>
          </w:tcPr>
          <w:p w14:paraId="7795307A" w14:textId="77777777" w:rsidR="007371E6" w:rsidRPr="0051244D" w:rsidRDefault="007371E6" w:rsidP="00064B37">
            <w:pPr>
              <w:jc w:val="center"/>
              <w:rPr>
                <w:lang w:val="vi-VN"/>
              </w:rPr>
            </w:pPr>
            <w:r w:rsidRPr="00C47F8C">
              <w:rPr>
                <w:lang w:val="vi-VN"/>
              </w:rPr>
              <w:t>INT</w:t>
            </w:r>
          </w:p>
        </w:tc>
        <w:tc>
          <w:tcPr>
            <w:tcW w:w="1128" w:type="dxa"/>
          </w:tcPr>
          <w:p w14:paraId="3171AC89" w14:textId="77777777" w:rsidR="007371E6" w:rsidRDefault="007371E6" w:rsidP="00064B37">
            <w:pPr>
              <w:jc w:val="center"/>
              <w:rPr>
                <w:lang w:val="vi-VN"/>
              </w:rPr>
            </w:pPr>
            <w:r>
              <w:rPr>
                <w:lang w:val="vi-VN"/>
              </w:rPr>
              <w:sym w:font="Wingdings" w:char="F06C"/>
            </w:r>
          </w:p>
        </w:tc>
        <w:tc>
          <w:tcPr>
            <w:tcW w:w="1157" w:type="dxa"/>
          </w:tcPr>
          <w:p w14:paraId="70F4D31E" w14:textId="77777777" w:rsidR="007371E6" w:rsidRDefault="007371E6" w:rsidP="00064B37">
            <w:pPr>
              <w:jc w:val="center"/>
              <w:rPr>
                <w:lang w:val="vi-VN"/>
              </w:rPr>
            </w:pPr>
          </w:p>
        </w:tc>
        <w:tc>
          <w:tcPr>
            <w:tcW w:w="3097" w:type="dxa"/>
          </w:tcPr>
          <w:p w14:paraId="7B540D72" w14:textId="77777777" w:rsidR="007371E6" w:rsidRDefault="007371E6" w:rsidP="007371E6">
            <w:pPr>
              <w:pStyle w:val="ListParagraph"/>
              <w:numPr>
                <w:ilvl w:val="0"/>
                <w:numId w:val="18"/>
              </w:numPr>
              <w:jc w:val="left"/>
              <w:rPr>
                <w:lang w:val="vi-VN"/>
              </w:rPr>
            </w:pPr>
            <w:r>
              <w:rPr>
                <w:lang w:val="vi-VN"/>
              </w:rPr>
              <w:t>mã station</w:t>
            </w:r>
          </w:p>
          <w:p w14:paraId="6294CFD0" w14:textId="77777777" w:rsidR="007371E6" w:rsidRPr="0051244D" w:rsidRDefault="007371E6" w:rsidP="007371E6">
            <w:pPr>
              <w:pStyle w:val="ListParagraph"/>
              <w:numPr>
                <w:ilvl w:val="0"/>
                <w:numId w:val="18"/>
              </w:numPr>
              <w:jc w:val="left"/>
              <w:rPr>
                <w:lang w:val="vi-VN"/>
              </w:rPr>
            </w:pPr>
            <w:r>
              <w:rPr>
                <w:lang w:val="vi-VN"/>
              </w:rPr>
              <w:t>khoá ngoại tham chiếu đến bảng station</w:t>
            </w:r>
          </w:p>
        </w:tc>
      </w:tr>
      <w:tr w:rsidR="007371E6" w:rsidRPr="0051244D" w14:paraId="197B9F8B" w14:textId="77777777" w:rsidTr="00064B37">
        <w:tc>
          <w:tcPr>
            <w:tcW w:w="1790" w:type="dxa"/>
          </w:tcPr>
          <w:p w14:paraId="3B80EB0D" w14:textId="77777777" w:rsidR="007371E6" w:rsidRDefault="007371E6" w:rsidP="00064B37">
            <w:pPr>
              <w:jc w:val="center"/>
              <w:rPr>
                <w:lang w:val="vi-VN"/>
              </w:rPr>
            </w:pPr>
            <w:r>
              <w:rPr>
                <w:lang w:val="vi-VN"/>
              </w:rPr>
              <w:t>frame_number</w:t>
            </w:r>
          </w:p>
        </w:tc>
        <w:tc>
          <w:tcPr>
            <w:tcW w:w="1887" w:type="dxa"/>
          </w:tcPr>
          <w:p w14:paraId="5BC621D2" w14:textId="77777777" w:rsidR="007371E6" w:rsidRPr="00C47F8C" w:rsidRDefault="007371E6" w:rsidP="00064B37">
            <w:pPr>
              <w:jc w:val="center"/>
              <w:rPr>
                <w:lang w:val="vi-VN"/>
              </w:rPr>
            </w:pPr>
            <w:r w:rsidRPr="00C47F8C">
              <w:rPr>
                <w:lang w:val="vi-VN"/>
              </w:rPr>
              <w:t>VARCHAR(45)</w:t>
            </w:r>
          </w:p>
        </w:tc>
        <w:tc>
          <w:tcPr>
            <w:tcW w:w="1128" w:type="dxa"/>
          </w:tcPr>
          <w:p w14:paraId="5B0C6CCC" w14:textId="77777777" w:rsidR="007371E6" w:rsidRDefault="007371E6" w:rsidP="00064B37">
            <w:pPr>
              <w:jc w:val="center"/>
              <w:rPr>
                <w:lang w:val="vi-VN"/>
              </w:rPr>
            </w:pPr>
            <w:r>
              <w:rPr>
                <w:lang w:val="vi-VN"/>
              </w:rPr>
              <w:sym w:font="Wingdings" w:char="F06C"/>
            </w:r>
          </w:p>
        </w:tc>
        <w:tc>
          <w:tcPr>
            <w:tcW w:w="1157" w:type="dxa"/>
          </w:tcPr>
          <w:p w14:paraId="06B6C373" w14:textId="77777777" w:rsidR="007371E6" w:rsidRDefault="007371E6" w:rsidP="00064B37">
            <w:pPr>
              <w:jc w:val="center"/>
              <w:rPr>
                <w:lang w:val="vi-VN"/>
              </w:rPr>
            </w:pPr>
          </w:p>
        </w:tc>
        <w:tc>
          <w:tcPr>
            <w:tcW w:w="3097" w:type="dxa"/>
          </w:tcPr>
          <w:p w14:paraId="2C74D77D" w14:textId="77777777" w:rsidR="007371E6" w:rsidRPr="0051244D" w:rsidRDefault="007371E6" w:rsidP="007371E6">
            <w:pPr>
              <w:pStyle w:val="ListParagraph"/>
              <w:numPr>
                <w:ilvl w:val="0"/>
                <w:numId w:val="18"/>
              </w:numPr>
              <w:jc w:val="left"/>
              <w:rPr>
                <w:lang w:val="vi-VN"/>
              </w:rPr>
            </w:pPr>
            <w:r>
              <w:rPr>
                <w:lang w:val="vi-VN"/>
              </w:rPr>
              <w:t>số khung của xe</w:t>
            </w:r>
          </w:p>
        </w:tc>
      </w:tr>
      <w:tr w:rsidR="007371E6" w:rsidRPr="0051244D" w14:paraId="0247DC0E" w14:textId="77777777" w:rsidTr="00064B37">
        <w:tc>
          <w:tcPr>
            <w:tcW w:w="1790" w:type="dxa"/>
          </w:tcPr>
          <w:p w14:paraId="36A455C3" w14:textId="77777777" w:rsidR="007371E6" w:rsidRDefault="007371E6" w:rsidP="00064B37">
            <w:pPr>
              <w:jc w:val="center"/>
              <w:rPr>
                <w:lang w:val="vi-VN"/>
              </w:rPr>
            </w:pPr>
            <w:r w:rsidRPr="00C47F8C">
              <w:rPr>
                <w:lang w:val="vi-VN"/>
              </w:rPr>
              <w:t>product_year</w:t>
            </w:r>
          </w:p>
        </w:tc>
        <w:tc>
          <w:tcPr>
            <w:tcW w:w="1887" w:type="dxa"/>
          </w:tcPr>
          <w:p w14:paraId="597AF181" w14:textId="77777777" w:rsidR="007371E6" w:rsidRPr="00C47F8C" w:rsidRDefault="007371E6" w:rsidP="00064B37">
            <w:pPr>
              <w:jc w:val="center"/>
              <w:rPr>
                <w:lang w:val="vi-VN"/>
              </w:rPr>
            </w:pPr>
            <w:r w:rsidRPr="00C47F8C">
              <w:rPr>
                <w:lang w:val="vi-VN"/>
              </w:rPr>
              <w:t>VARCHAR(45)</w:t>
            </w:r>
          </w:p>
        </w:tc>
        <w:tc>
          <w:tcPr>
            <w:tcW w:w="1128" w:type="dxa"/>
          </w:tcPr>
          <w:p w14:paraId="5C8FCFA2" w14:textId="77777777" w:rsidR="007371E6" w:rsidRDefault="007371E6" w:rsidP="00064B37">
            <w:pPr>
              <w:jc w:val="center"/>
              <w:rPr>
                <w:lang w:val="vi-VN"/>
              </w:rPr>
            </w:pPr>
          </w:p>
        </w:tc>
        <w:tc>
          <w:tcPr>
            <w:tcW w:w="1157" w:type="dxa"/>
          </w:tcPr>
          <w:p w14:paraId="141D57AA" w14:textId="77777777" w:rsidR="007371E6" w:rsidRDefault="007371E6" w:rsidP="00064B37">
            <w:pPr>
              <w:jc w:val="center"/>
              <w:rPr>
                <w:lang w:val="vi-VN"/>
              </w:rPr>
            </w:pPr>
          </w:p>
        </w:tc>
        <w:tc>
          <w:tcPr>
            <w:tcW w:w="3097" w:type="dxa"/>
          </w:tcPr>
          <w:p w14:paraId="44B8D81E" w14:textId="77777777" w:rsidR="007371E6" w:rsidRDefault="007371E6" w:rsidP="007371E6">
            <w:pPr>
              <w:pStyle w:val="ListParagraph"/>
              <w:numPr>
                <w:ilvl w:val="0"/>
                <w:numId w:val="18"/>
              </w:numPr>
              <w:jc w:val="left"/>
              <w:rPr>
                <w:lang w:val="vi-VN"/>
              </w:rPr>
            </w:pPr>
            <w:r>
              <w:rPr>
                <w:lang w:val="vi-VN"/>
              </w:rPr>
              <w:t>năm sản xuất của xe</w:t>
            </w:r>
          </w:p>
        </w:tc>
      </w:tr>
    </w:tbl>
    <w:p w14:paraId="19D1C0CE" w14:textId="77777777" w:rsidR="007371E6" w:rsidRDefault="007371E6" w:rsidP="007371E6">
      <w:pPr>
        <w:rPr>
          <w:b/>
          <w:bCs/>
          <w:lang w:val="vi-VN"/>
        </w:rPr>
      </w:pPr>
      <w:r>
        <w:rPr>
          <w:b/>
          <w:bCs/>
          <w:lang w:val="vi-VN"/>
        </w:rPr>
        <w:t>Bảng Device</w:t>
      </w:r>
    </w:p>
    <w:tbl>
      <w:tblPr>
        <w:tblStyle w:val="TableGrid"/>
        <w:tblW w:w="0" w:type="auto"/>
        <w:tblLook w:val="04A0" w:firstRow="1" w:lastRow="0" w:firstColumn="1" w:lastColumn="0" w:noHBand="0" w:noVBand="1"/>
      </w:tblPr>
      <w:tblGrid>
        <w:gridCol w:w="1790"/>
        <w:gridCol w:w="1887"/>
        <w:gridCol w:w="1128"/>
        <w:gridCol w:w="1157"/>
        <w:gridCol w:w="3097"/>
      </w:tblGrid>
      <w:tr w:rsidR="007371E6" w14:paraId="0FDFE595" w14:textId="77777777" w:rsidTr="00064B37">
        <w:tc>
          <w:tcPr>
            <w:tcW w:w="1790" w:type="dxa"/>
          </w:tcPr>
          <w:p w14:paraId="1EDE6FC3" w14:textId="77777777" w:rsidR="007371E6" w:rsidRDefault="007371E6" w:rsidP="00064B37">
            <w:pPr>
              <w:jc w:val="center"/>
              <w:rPr>
                <w:b/>
                <w:bCs/>
                <w:lang w:val="vi-VN"/>
              </w:rPr>
            </w:pPr>
            <w:r>
              <w:rPr>
                <w:b/>
                <w:bCs/>
                <w:lang w:val="vi-VN"/>
              </w:rPr>
              <w:t>Tên column</w:t>
            </w:r>
          </w:p>
        </w:tc>
        <w:tc>
          <w:tcPr>
            <w:tcW w:w="1887" w:type="dxa"/>
          </w:tcPr>
          <w:p w14:paraId="56725CE9" w14:textId="77777777" w:rsidR="007371E6" w:rsidRDefault="007371E6" w:rsidP="00064B37">
            <w:pPr>
              <w:jc w:val="center"/>
              <w:rPr>
                <w:b/>
                <w:bCs/>
                <w:lang w:val="vi-VN"/>
              </w:rPr>
            </w:pPr>
            <w:r>
              <w:rPr>
                <w:b/>
                <w:bCs/>
                <w:lang w:val="vi-VN"/>
              </w:rPr>
              <w:t>Kiểu dữ liệu</w:t>
            </w:r>
          </w:p>
        </w:tc>
        <w:tc>
          <w:tcPr>
            <w:tcW w:w="1128" w:type="dxa"/>
          </w:tcPr>
          <w:p w14:paraId="7C634503" w14:textId="77777777" w:rsidR="007371E6" w:rsidRDefault="007371E6" w:rsidP="00064B37">
            <w:pPr>
              <w:jc w:val="center"/>
              <w:rPr>
                <w:b/>
                <w:bCs/>
                <w:lang w:val="vi-VN"/>
              </w:rPr>
            </w:pPr>
            <w:r>
              <w:rPr>
                <w:b/>
                <w:bCs/>
                <w:lang w:val="vi-VN"/>
              </w:rPr>
              <w:t>Not null</w:t>
            </w:r>
          </w:p>
        </w:tc>
        <w:tc>
          <w:tcPr>
            <w:tcW w:w="1157" w:type="dxa"/>
          </w:tcPr>
          <w:p w14:paraId="075B734A" w14:textId="77777777" w:rsidR="007371E6" w:rsidRDefault="007371E6" w:rsidP="00064B37">
            <w:pPr>
              <w:jc w:val="center"/>
              <w:rPr>
                <w:b/>
                <w:bCs/>
                <w:lang w:val="vi-VN"/>
              </w:rPr>
            </w:pPr>
            <w:r>
              <w:rPr>
                <w:b/>
                <w:bCs/>
                <w:lang w:val="vi-VN"/>
              </w:rPr>
              <w:t>Tự tăng</w:t>
            </w:r>
          </w:p>
        </w:tc>
        <w:tc>
          <w:tcPr>
            <w:tcW w:w="3097" w:type="dxa"/>
          </w:tcPr>
          <w:p w14:paraId="5A628046" w14:textId="77777777" w:rsidR="007371E6" w:rsidRDefault="007371E6" w:rsidP="00064B37">
            <w:pPr>
              <w:jc w:val="center"/>
              <w:rPr>
                <w:b/>
                <w:bCs/>
                <w:lang w:val="vi-VN"/>
              </w:rPr>
            </w:pPr>
            <w:r>
              <w:rPr>
                <w:b/>
                <w:bCs/>
                <w:lang w:val="vi-VN"/>
              </w:rPr>
              <w:t>Mô tả</w:t>
            </w:r>
          </w:p>
        </w:tc>
      </w:tr>
      <w:tr w:rsidR="007371E6" w:rsidRPr="0051244D" w14:paraId="3EEB7B7C" w14:textId="77777777" w:rsidTr="00064B37">
        <w:tc>
          <w:tcPr>
            <w:tcW w:w="1790" w:type="dxa"/>
          </w:tcPr>
          <w:p w14:paraId="1B774B0A" w14:textId="77777777" w:rsidR="007371E6" w:rsidRPr="0051244D" w:rsidRDefault="007371E6" w:rsidP="00064B37">
            <w:pPr>
              <w:jc w:val="center"/>
              <w:rPr>
                <w:lang w:val="vi-VN"/>
              </w:rPr>
            </w:pPr>
            <w:r w:rsidRPr="0051244D">
              <w:rPr>
                <w:lang w:val="vi-VN"/>
              </w:rPr>
              <w:t>id</w:t>
            </w:r>
          </w:p>
        </w:tc>
        <w:tc>
          <w:tcPr>
            <w:tcW w:w="1887" w:type="dxa"/>
          </w:tcPr>
          <w:p w14:paraId="4A86842A" w14:textId="77777777" w:rsidR="007371E6" w:rsidRPr="0051244D" w:rsidRDefault="007371E6" w:rsidP="00064B37">
            <w:pPr>
              <w:jc w:val="center"/>
              <w:rPr>
                <w:lang w:val="vi-VN"/>
              </w:rPr>
            </w:pPr>
            <w:r w:rsidRPr="0051244D">
              <w:rPr>
                <w:lang w:val="vi-VN"/>
              </w:rPr>
              <w:t>INT</w:t>
            </w:r>
          </w:p>
        </w:tc>
        <w:tc>
          <w:tcPr>
            <w:tcW w:w="1128" w:type="dxa"/>
          </w:tcPr>
          <w:p w14:paraId="25892EAE" w14:textId="77777777" w:rsidR="007371E6" w:rsidRPr="0051244D" w:rsidRDefault="007371E6" w:rsidP="00064B37">
            <w:pPr>
              <w:jc w:val="center"/>
              <w:rPr>
                <w:lang w:val="vi-VN"/>
              </w:rPr>
            </w:pPr>
            <w:r>
              <w:rPr>
                <w:lang w:val="vi-VN"/>
              </w:rPr>
              <w:sym w:font="Wingdings" w:char="F06C"/>
            </w:r>
          </w:p>
        </w:tc>
        <w:tc>
          <w:tcPr>
            <w:tcW w:w="1157" w:type="dxa"/>
          </w:tcPr>
          <w:p w14:paraId="1AD08083" w14:textId="77777777" w:rsidR="007371E6" w:rsidRPr="0051244D" w:rsidRDefault="007371E6" w:rsidP="00064B37">
            <w:pPr>
              <w:jc w:val="center"/>
              <w:rPr>
                <w:lang w:val="vi-VN"/>
              </w:rPr>
            </w:pPr>
            <w:r>
              <w:rPr>
                <w:lang w:val="vi-VN"/>
              </w:rPr>
              <w:sym w:font="Wingdings" w:char="F06C"/>
            </w:r>
          </w:p>
        </w:tc>
        <w:tc>
          <w:tcPr>
            <w:tcW w:w="3097" w:type="dxa"/>
          </w:tcPr>
          <w:p w14:paraId="4BDED703"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518F2199" w14:textId="77777777" w:rsidTr="00064B37">
        <w:tc>
          <w:tcPr>
            <w:tcW w:w="1790" w:type="dxa"/>
          </w:tcPr>
          <w:p w14:paraId="6AED2560" w14:textId="77777777" w:rsidR="007371E6" w:rsidRPr="0051244D" w:rsidRDefault="007371E6" w:rsidP="00064B37">
            <w:pPr>
              <w:jc w:val="center"/>
              <w:rPr>
                <w:lang w:val="vi-VN"/>
              </w:rPr>
            </w:pPr>
            <w:r w:rsidRPr="00C47F8C">
              <w:rPr>
                <w:lang w:val="vi-VN"/>
              </w:rPr>
              <w:t>bike_id</w:t>
            </w:r>
          </w:p>
        </w:tc>
        <w:tc>
          <w:tcPr>
            <w:tcW w:w="1887" w:type="dxa"/>
          </w:tcPr>
          <w:p w14:paraId="26BFD235" w14:textId="77777777" w:rsidR="007371E6" w:rsidRPr="0051244D" w:rsidRDefault="007371E6" w:rsidP="00064B37">
            <w:pPr>
              <w:jc w:val="center"/>
              <w:rPr>
                <w:lang w:val="vi-VN"/>
              </w:rPr>
            </w:pPr>
            <w:r w:rsidRPr="00C47F8C">
              <w:rPr>
                <w:lang w:val="vi-VN"/>
              </w:rPr>
              <w:t>INT</w:t>
            </w:r>
          </w:p>
        </w:tc>
        <w:tc>
          <w:tcPr>
            <w:tcW w:w="1128" w:type="dxa"/>
          </w:tcPr>
          <w:p w14:paraId="27EFF852" w14:textId="77777777" w:rsidR="007371E6" w:rsidRDefault="007371E6" w:rsidP="00064B37">
            <w:pPr>
              <w:jc w:val="center"/>
              <w:rPr>
                <w:lang w:val="vi-VN"/>
              </w:rPr>
            </w:pPr>
            <w:r>
              <w:rPr>
                <w:lang w:val="vi-VN"/>
              </w:rPr>
              <w:sym w:font="Wingdings" w:char="F06C"/>
            </w:r>
          </w:p>
        </w:tc>
        <w:tc>
          <w:tcPr>
            <w:tcW w:w="1157" w:type="dxa"/>
          </w:tcPr>
          <w:p w14:paraId="3C163D0D" w14:textId="77777777" w:rsidR="007371E6" w:rsidRDefault="007371E6" w:rsidP="00064B37">
            <w:pPr>
              <w:jc w:val="center"/>
              <w:rPr>
                <w:lang w:val="vi-VN"/>
              </w:rPr>
            </w:pPr>
          </w:p>
        </w:tc>
        <w:tc>
          <w:tcPr>
            <w:tcW w:w="3097" w:type="dxa"/>
          </w:tcPr>
          <w:p w14:paraId="3C30FEB4" w14:textId="77777777" w:rsidR="007371E6" w:rsidRDefault="007371E6" w:rsidP="007371E6">
            <w:pPr>
              <w:pStyle w:val="ListParagraph"/>
              <w:numPr>
                <w:ilvl w:val="0"/>
                <w:numId w:val="18"/>
              </w:numPr>
              <w:jc w:val="left"/>
              <w:rPr>
                <w:lang w:val="vi-VN"/>
              </w:rPr>
            </w:pPr>
            <w:r>
              <w:rPr>
                <w:lang w:val="vi-VN"/>
              </w:rPr>
              <w:t>mã bike</w:t>
            </w:r>
          </w:p>
          <w:p w14:paraId="3EA81735" w14:textId="77777777" w:rsidR="007371E6" w:rsidRPr="0051244D" w:rsidRDefault="007371E6" w:rsidP="007371E6">
            <w:pPr>
              <w:pStyle w:val="ListParagraph"/>
              <w:numPr>
                <w:ilvl w:val="0"/>
                <w:numId w:val="18"/>
              </w:numPr>
              <w:jc w:val="left"/>
              <w:rPr>
                <w:lang w:val="vi-VN"/>
              </w:rPr>
            </w:pPr>
            <w:r>
              <w:rPr>
                <w:lang w:val="vi-VN"/>
              </w:rPr>
              <w:t>khoá ngoại tham chiếu đến bảng bike</w:t>
            </w:r>
          </w:p>
        </w:tc>
      </w:tr>
      <w:tr w:rsidR="007371E6" w:rsidRPr="0051244D" w14:paraId="0A640583" w14:textId="77777777" w:rsidTr="00064B37">
        <w:tc>
          <w:tcPr>
            <w:tcW w:w="1790" w:type="dxa"/>
          </w:tcPr>
          <w:p w14:paraId="7B08C026" w14:textId="77777777" w:rsidR="007371E6" w:rsidRDefault="007371E6" w:rsidP="00064B37">
            <w:pPr>
              <w:jc w:val="center"/>
              <w:rPr>
                <w:lang w:val="vi-VN"/>
              </w:rPr>
            </w:pPr>
            <w:r w:rsidRPr="00C47F8C">
              <w:rPr>
                <w:lang w:val="vi-VN"/>
              </w:rPr>
              <w:t>status_lock</w:t>
            </w:r>
          </w:p>
        </w:tc>
        <w:tc>
          <w:tcPr>
            <w:tcW w:w="1887" w:type="dxa"/>
          </w:tcPr>
          <w:p w14:paraId="19C05C48" w14:textId="77777777" w:rsidR="007371E6" w:rsidRPr="00C47F8C" w:rsidRDefault="007371E6" w:rsidP="00064B37">
            <w:pPr>
              <w:jc w:val="center"/>
              <w:rPr>
                <w:lang w:val="vi-VN"/>
              </w:rPr>
            </w:pPr>
            <w:r w:rsidRPr="00C47F8C">
              <w:rPr>
                <w:lang w:val="vi-VN"/>
              </w:rPr>
              <w:t>BIT(1)</w:t>
            </w:r>
          </w:p>
        </w:tc>
        <w:tc>
          <w:tcPr>
            <w:tcW w:w="1128" w:type="dxa"/>
          </w:tcPr>
          <w:p w14:paraId="03A0EDFB" w14:textId="77777777" w:rsidR="007371E6" w:rsidRDefault="007371E6" w:rsidP="00064B37">
            <w:pPr>
              <w:jc w:val="center"/>
              <w:rPr>
                <w:lang w:val="vi-VN"/>
              </w:rPr>
            </w:pPr>
            <w:r>
              <w:rPr>
                <w:lang w:val="vi-VN"/>
              </w:rPr>
              <w:sym w:font="Wingdings" w:char="F06C"/>
            </w:r>
          </w:p>
        </w:tc>
        <w:tc>
          <w:tcPr>
            <w:tcW w:w="1157" w:type="dxa"/>
          </w:tcPr>
          <w:p w14:paraId="4FD67606" w14:textId="77777777" w:rsidR="007371E6" w:rsidRDefault="007371E6" w:rsidP="00064B37">
            <w:pPr>
              <w:jc w:val="center"/>
              <w:rPr>
                <w:lang w:val="vi-VN"/>
              </w:rPr>
            </w:pPr>
          </w:p>
        </w:tc>
        <w:tc>
          <w:tcPr>
            <w:tcW w:w="3097" w:type="dxa"/>
          </w:tcPr>
          <w:p w14:paraId="717A94BA" w14:textId="77777777" w:rsidR="007371E6" w:rsidRDefault="007371E6" w:rsidP="007371E6">
            <w:pPr>
              <w:pStyle w:val="ListParagraph"/>
              <w:numPr>
                <w:ilvl w:val="0"/>
                <w:numId w:val="18"/>
              </w:numPr>
              <w:jc w:val="left"/>
              <w:rPr>
                <w:lang w:val="vi-VN"/>
              </w:rPr>
            </w:pPr>
            <w:r>
              <w:rPr>
                <w:lang w:val="vi-VN"/>
              </w:rPr>
              <w:t>trạng thái khoá</w:t>
            </w:r>
          </w:p>
          <w:p w14:paraId="06A88787" w14:textId="77777777" w:rsidR="007371E6" w:rsidRPr="0051244D" w:rsidRDefault="007371E6" w:rsidP="007371E6">
            <w:pPr>
              <w:pStyle w:val="ListParagraph"/>
              <w:numPr>
                <w:ilvl w:val="0"/>
                <w:numId w:val="18"/>
              </w:numPr>
              <w:jc w:val="left"/>
              <w:rPr>
                <w:lang w:val="vi-VN"/>
              </w:rPr>
            </w:pPr>
            <w:r>
              <w:rPr>
                <w:lang w:val="vi-VN"/>
              </w:rPr>
              <w:t>0 là đang khoá, 1 là đang mở khoá</w:t>
            </w:r>
          </w:p>
        </w:tc>
      </w:tr>
      <w:tr w:rsidR="007371E6" w:rsidRPr="0051244D" w14:paraId="75638EF2" w14:textId="77777777" w:rsidTr="00064B37">
        <w:tc>
          <w:tcPr>
            <w:tcW w:w="1790" w:type="dxa"/>
          </w:tcPr>
          <w:p w14:paraId="3A34204C" w14:textId="77777777" w:rsidR="007371E6" w:rsidRDefault="007371E6" w:rsidP="00064B37">
            <w:pPr>
              <w:jc w:val="center"/>
              <w:rPr>
                <w:lang w:val="vi-VN"/>
              </w:rPr>
            </w:pPr>
            <w:r w:rsidRPr="00C47F8C">
              <w:rPr>
                <w:lang w:val="vi-VN"/>
              </w:rPr>
              <w:t>longitude</w:t>
            </w:r>
          </w:p>
        </w:tc>
        <w:tc>
          <w:tcPr>
            <w:tcW w:w="1887" w:type="dxa"/>
          </w:tcPr>
          <w:p w14:paraId="7CC7D5CD" w14:textId="77777777" w:rsidR="007371E6" w:rsidRPr="00C47F8C" w:rsidRDefault="007371E6" w:rsidP="00064B37">
            <w:pPr>
              <w:jc w:val="center"/>
              <w:rPr>
                <w:lang w:val="vi-VN"/>
              </w:rPr>
            </w:pPr>
            <w:r w:rsidRPr="00C47F8C">
              <w:rPr>
                <w:lang w:val="vi-VN"/>
              </w:rPr>
              <w:t>DOUBLE</w:t>
            </w:r>
          </w:p>
        </w:tc>
        <w:tc>
          <w:tcPr>
            <w:tcW w:w="1128" w:type="dxa"/>
          </w:tcPr>
          <w:p w14:paraId="196223A5" w14:textId="77777777" w:rsidR="007371E6" w:rsidRDefault="007371E6" w:rsidP="00064B37">
            <w:pPr>
              <w:jc w:val="center"/>
              <w:rPr>
                <w:lang w:val="vi-VN"/>
              </w:rPr>
            </w:pPr>
          </w:p>
        </w:tc>
        <w:tc>
          <w:tcPr>
            <w:tcW w:w="1157" w:type="dxa"/>
          </w:tcPr>
          <w:p w14:paraId="64FE2251" w14:textId="77777777" w:rsidR="007371E6" w:rsidRDefault="007371E6" w:rsidP="00064B37">
            <w:pPr>
              <w:jc w:val="center"/>
              <w:rPr>
                <w:lang w:val="vi-VN"/>
              </w:rPr>
            </w:pPr>
          </w:p>
        </w:tc>
        <w:tc>
          <w:tcPr>
            <w:tcW w:w="3097" w:type="dxa"/>
          </w:tcPr>
          <w:p w14:paraId="0477722B" w14:textId="77777777" w:rsidR="007371E6" w:rsidRDefault="007371E6" w:rsidP="007371E6">
            <w:pPr>
              <w:pStyle w:val="ListParagraph"/>
              <w:numPr>
                <w:ilvl w:val="0"/>
                <w:numId w:val="18"/>
              </w:numPr>
              <w:jc w:val="left"/>
              <w:rPr>
                <w:lang w:val="vi-VN"/>
              </w:rPr>
            </w:pPr>
            <w:r w:rsidRPr="00C47F8C">
              <w:rPr>
                <w:lang w:val="vi-VN"/>
              </w:rPr>
              <w:t>kinh độ</w:t>
            </w:r>
            <w:r>
              <w:rPr>
                <w:lang w:val="vi-VN"/>
              </w:rPr>
              <w:t xml:space="preserve"> của bike</w:t>
            </w:r>
          </w:p>
        </w:tc>
      </w:tr>
      <w:tr w:rsidR="007371E6" w:rsidRPr="0051244D" w14:paraId="54A6B13F" w14:textId="77777777" w:rsidTr="00064B37">
        <w:tc>
          <w:tcPr>
            <w:tcW w:w="1790" w:type="dxa"/>
          </w:tcPr>
          <w:p w14:paraId="076FC404" w14:textId="77777777" w:rsidR="007371E6" w:rsidRPr="00C47F8C" w:rsidRDefault="007371E6" w:rsidP="00064B37">
            <w:pPr>
              <w:jc w:val="center"/>
              <w:rPr>
                <w:lang w:val="vi-VN"/>
              </w:rPr>
            </w:pPr>
            <w:r w:rsidRPr="00C47F8C">
              <w:rPr>
                <w:lang w:val="vi-VN"/>
              </w:rPr>
              <w:lastRenderedPageBreak/>
              <w:t>latitude</w:t>
            </w:r>
          </w:p>
        </w:tc>
        <w:tc>
          <w:tcPr>
            <w:tcW w:w="1887" w:type="dxa"/>
          </w:tcPr>
          <w:p w14:paraId="65BF88B8" w14:textId="77777777" w:rsidR="007371E6" w:rsidRPr="00C47F8C" w:rsidRDefault="007371E6" w:rsidP="00064B37">
            <w:pPr>
              <w:jc w:val="center"/>
              <w:rPr>
                <w:lang w:val="vi-VN"/>
              </w:rPr>
            </w:pPr>
            <w:r w:rsidRPr="00C47F8C">
              <w:rPr>
                <w:lang w:val="vi-VN"/>
              </w:rPr>
              <w:t>DOUBLE</w:t>
            </w:r>
          </w:p>
        </w:tc>
        <w:tc>
          <w:tcPr>
            <w:tcW w:w="1128" w:type="dxa"/>
          </w:tcPr>
          <w:p w14:paraId="7FECEEAE" w14:textId="77777777" w:rsidR="007371E6" w:rsidRDefault="007371E6" w:rsidP="00064B37">
            <w:pPr>
              <w:jc w:val="center"/>
              <w:rPr>
                <w:lang w:val="vi-VN"/>
              </w:rPr>
            </w:pPr>
          </w:p>
        </w:tc>
        <w:tc>
          <w:tcPr>
            <w:tcW w:w="1157" w:type="dxa"/>
          </w:tcPr>
          <w:p w14:paraId="3F8D825F" w14:textId="77777777" w:rsidR="007371E6" w:rsidRDefault="007371E6" w:rsidP="00064B37">
            <w:pPr>
              <w:jc w:val="center"/>
              <w:rPr>
                <w:lang w:val="vi-VN"/>
              </w:rPr>
            </w:pPr>
          </w:p>
        </w:tc>
        <w:tc>
          <w:tcPr>
            <w:tcW w:w="3097" w:type="dxa"/>
          </w:tcPr>
          <w:p w14:paraId="32CF456A" w14:textId="77777777" w:rsidR="007371E6" w:rsidRDefault="007371E6" w:rsidP="007371E6">
            <w:pPr>
              <w:pStyle w:val="ListParagraph"/>
              <w:numPr>
                <w:ilvl w:val="0"/>
                <w:numId w:val="18"/>
              </w:numPr>
              <w:jc w:val="left"/>
              <w:rPr>
                <w:lang w:val="vi-VN"/>
              </w:rPr>
            </w:pPr>
            <w:r>
              <w:rPr>
                <w:lang w:val="vi-VN"/>
              </w:rPr>
              <w:t>vĩ độ của bike</w:t>
            </w:r>
          </w:p>
        </w:tc>
      </w:tr>
      <w:tr w:rsidR="007371E6" w:rsidRPr="0051244D" w14:paraId="46CCEC04" w14:textId="77777777" w:rsidTr="00064B37">
        <w:tc>
          <w:tcPr>
            <w:tcW w:w="1790" w:type="dxa"/>
          </w:tcPr>
          <w:p w14:paraId="19EAB181" w14:textId="77777777" w:rsidR="007371E6" w:rsidRPr="00C47F8C" w:rsidRDefault="007371E6" w:rsidP="00064B37">
            <w:pPr>
              <w:jc w:val="center"/>
              <w:rPr>
                <w:lang w:val="vi-VN"/>
              </w:rPr>
            </w:pPr>
            <w:r w:rsidRPr="00C47F8C">
              <w:rPr>
                <w:lang w:val="vi-VN"/>
              </w:rPr>
              <w:t>battery</w:t>
            </w:r>
          </w:p>
        </w:tc>
        <w:tc>
          <w:tcPr>
            <w:tcW w:w="1887" w:type="dxa"/>
          </w:tcPr>
          <w:p w14:paraId="5BA85FC1" w14:textId="77777777" w:rsidR="007371E6" w:rsidRPr="00C47F8C" w:rsidRDefault="007371E6" w:rsidP="00064B37">
            <w:pPr>
              <w:jc w:val="center"/>
              <w:rPr>
                <w:lang w:val="vi-VN"/>
              </w:rPr>
            </w:pPr>
            <w:r w:rsidRPr="00C47F8C">
              <w:rPr>
                <w:lang w:val="vi-VN"/>
              </w:rPr>
              <w:t>INT</w:t>
            </w:r>
          </w:p>
        </w:tc>
        <w:tc>
          <w:tcPr>
            <w:tcW w:w="1128" w:type="dxa"/>
          </w:tcPr>
          <w:p w14:paraId="656E4A4D" w14:textId="77777777" w:rsidR="007371E6" w:rsidRDefault="007371E6" w:rsidP="00064B37">
            <w:pPr>
              <w:jc w:val="center"/>
              <w:rPr>
                <w:lang w:val="vi-VN"/>
              </w:rPr>
            </w:pPr>
          </w:p>
        </w:tc>
        <w:tc>
          <w:tcPr>
            <w:tcW w:w="1157" w:type="dxa"/>
          </w:tcPr>
          <w:p w14:paraId="532547FC" w14:textId="77777777" w:rsidR="007371E6" w:rsidRDefault="007371E6" w:rsidP="00064B37">
            <w:pPr>
              <w:jc w:val="center"/>
              <w:rPr>
                <w:lang w:val="vi-VN"/>
              </w:rPr>
            </w:pPr>
          </w:p>
        </w:tc>
        <w:tc>
          <w:tcPr>
            <w:tcW w:w="3097" w:type="dxa"/>
          </w:tcPr>
          <w:p w14:paraId="58476A7C" w14:textId="77777777" w:rsidR="007371E6" w:rsidRDefault="007371E6" w:rsidP="007371E6">
            <w:pPr>
              <w:pStyle w:val="ListParagraph"/>
              <w:numPr>
                <w:ilvl w:val="0"/>
                <w:numId w:val="18"/>
              </w:numPr>
              <w:jc w:val="left"/>
              <w:rPr>
                <w:lang w:val="vi-VN"/>
              </w:rPr>
            </w:pPr>
            <w:r>
              <w:rPr>
                <w:lang w:val="vi-VN"/>
              </w:rPr>
              <w:t>phần trăm pin còn lại của device</w:t>
            </w:r>
          </w:p>
        </w:tc>
      </w:tr>
    </w:tbl>
    <w:p w14:paraId="3E872E8B" w14:textId="77777777" w:rsidR="007371E6" w:rsidRDefault="007371E6" w:rsidP="007371E6">
      <w:pPr>
        <w:rPr>
          <w:b/>
          <w:bCs/>
          <w:lang w:val="vi-VN"/>
        </w:rPr>
      </w:pPr>
      <w:r>
        <w:rPr>
          <w:b/>
          <w:bCs/>
          <w:lang w:val="vi-VN"/>
        </w:rPr>
        <w:t>Bảng Contract Bike</w:t>
      </w:r>
    </w:p>
    <w:tbl>
      <w:tblPr>
        <w:tblStyle w:val="TableGrid"/>
        <w:tblW w:w="0" w:type="auto"/>
        <w:tblLook w:val="04A0" w:firstRow="1" w:lastRow="0" w:firstColumn="1" w:lastColumn="0" w:noHBand="0" w:noVBand="1"/>
      </w:tblPr>
      <w:tblGrid>
        <w:gridCol w:w="2022"/>
        <w:gridCol w:w="1887"/>
        <w:gridCol w:w="1080"/>
        <w:gridCol w:w="1111"/>
        <w:gridCol w:w="2959"/>
      </w:tblGrid>
      <w:tr w:rsidR="007371E6" w14:paraId="249B1507" w14:textId="77777777" w:rsidTr="00064B37">
        <w:tc>
          <w:tcPr>
            <w:tcW w:w="2022" w:type="dxa"/>
          </w:tcPr>
          <w:p w14:paraId="63116336" w14:textId="77777777" w:rsidR="007371E6" w:rsidRDefault="007371E6" w:rsidP="00064B37">
            <w:pPr>
              <w:jc w:val="center"/>
              <w:rPr>
                <w:b/>
                <w:bCs/>
                <w:lang w:val="vi-VN"/>
              </w:rPr>
            </w:pPr>
            <w:r>
              <w:rPr>
                <w:b/>
                <w:bCs/>
                <w:lang w:val="vi-VN"/>
              </w:rPr>
              <w:t>Tên column</w:t>
            </w:r>
          </w:p>
        </w:tc>
        <w:tc>
          <w:tcPr>
            <w:tcW w:w="1887" w:type="dxa"/>
          </w:tcPr>
          <w:p w14:paraId="2D17EADB" w14:textId="77777777" w:rsidR="007371E6" w:rsidRDefault="007371E6" w:rsidP="00064B37">
            <w:pPr>
              <w:jc w:val="center"/>
              <w:rPr>
                <w:b/>
                <w:bCs/>
                <w:lang w:val="vi-VN"/>
              </w:rPr>
            </w:pPr>
            <w:r>
              <w:rPr>
                <w:b/>
                <w:bCs/>
                <w:lang w:val="vi-VN"/>
              </w:rPr>
              <w:t>Kiểu dữ liệu</w:t>
            </w:r>
          </w:p>
        </w:tc>
        <w:tc>
          <w:tcPr>
            <w:tcW w:w="1080" w:type="dxa"/>
          </w:tcPr>
          <w:p w14:paraId="09999E0A" w14:textId="77777777" w:rsidR="007371E6" w:rsidRDefault="007371E6" w:rsidP="00064B37">
            <w:pPr>
              <w:jc w:val="center"/>
              <w:rPr>
                <w:b/>
                <w:bCs/>
                <w:lang w:val="vi-VN"/>
              </w:rPr>
            </w:pPr>
            <w:r>
              <w:rPr>
                <w:b/>
                <w:bCs/>
                <w:lang w:val="vi-VN"/>
              </w:rPr>
              <w:t>Not null</w:t>
            </w:r>
          </w:p>
        </w:tc>
        <w:tc>
          <w:tcPr>
            <w:tcW w:w="1111" w:type="dxa"/>
          </w:tcPr>
          <w:p w14:paraId="6550AE3D" w14:textId="77777777" w:rsidR="007371E6" w:rsidRDefault="007371E6" w:rsidP="00064B37">
            <w:pPr>
              <w:jc w:val="center"/>
              <w:rPr>
                <w:b/>
                <w:bCs/>
                <w:lang w:val="vi-VN"/>
              </w:rPr>
            </w:pPr>
            <w:r>
              <w:rPr>
                <w:b/>
                <w:bCs/>
                <w:lang w:val="vi-VN"/>
              </w:rPr>
              <w:t>Tự tăng</w:t>
            </w:r>
          </w:p>
        </w:tc>
        <w:tc>
          <w:tcPr>
            <w:tcW w:w="2959" w:type="dxa"/>
          </w:tcPr>
          <w:p w14:paraId="6339345F" w14:textId="77777777" w:rsidR="007371E6" w:rsidRDefault="007371E6" w:rsidP="00064B37">
            <w:pPr>
              <w:jc w:val="center"/>
              <w:rPr>
                <w:b/>
                <w:bCs/>
                <w:lang w:val="vi-VN"/>
              </w:rPr>
            </w:pPr>
            <w:r>
              <w:rPr>
                <w:b/>
                <w:bCs/>
                <w:lang w:val="vi-VN"/>
              </w:rPr>
              <w:t>Mô tả</w:t>
            </w:r>
          </w:p>
        </w:tc>
      </w:tr>
      <w:tr w:rsidR="007371E6" w:rsidRPr="0051244D" w14:paraId="1F48224D" w14:textId="77777777" w:rsidTr="00064B37">
        <w:tc>
          <w:tcPr>
            <w:tcW w:w="2022" w:type="dxa"/>
          </w:tcPr>
          <w:p w14:paraId="6C827253" w14:textId="77777777" w:rsidR="007371E6" w:rsidRPr="0051244D" w:rsidRDefault="007371E6" w:rsidP="00064B37">
            <w:pPr>
              <w:jc w:val="center"/>
              <w:rPr>
                <w:lang w:val="vi-VN"/>
              </w:rPr>
            </w:pPr>
            <w:r w:rsidRPr="0051244D">
              <w:rPr>
                <w:lang w:val="vi-VN"/>
              </w:rPr>
              <w:t>id</w:t>
            </w:r>
          </w:p>
        </w:tc>
        <w:tc>
          <w:tcPr>
            <w:tcW w:w="1887" w:type="dxa"/>
          </w:tcPr>
          <w:p w14:paraId="6368D09D" w14:textId="77777777" w:rsidR="007371E6" w:rsidRPr="0051244D" w:rsidRDefault="007371E6" w:rsidP="00064B37">
            <w:pPr>
              <w:jc w:val="center"/>
              <w:rPr>
                <w:lang w:val="vi-VN"/>
              </w:rPr>
            </w:pPr>
            <w:r w:rsidRPr="0051244D">
              <w:rPr>
                <w:lang w:val="vi-VN"/>
              </w:rPr>
              <w:t>INT</w:t>
            </w:r>
          </w:p>
        </w:tc>
        <w:tc>
          <w:tcPr>
            <w:tcW w:w="1080" w:type="dxa"/>
          </w:tcPr>
          <w:p w14:paraId="4717F79E" w14:textId="77777777" w:rsidR="007371E6" w:rsidRPr="0051244D" w:rsidRDefault="007371E6" w:rsidP="00064B37">
            <w:pPr>
              <w:jc w:val="center"/>
              <w:rPr>
                <w:lang w:val="vi-VN"/>
              </w:rPr>
            </w:pPr>
            <w:r>
              <w:rPr>
                <w:lang w:val="vi-VN"/>
              </w:rPr>
              <w:sym w:font="Wingdings" w:char="F06C"/>
            </w:r>
          </w:p>
        </w:tc>
        <w:tc>
          <w:tcPr>
            <w:tcW w:w="1111" w:type="dxa"/>
          </w:tcPr>
          <w:p w14:paraId="7D834767" w14:textId="77777777" w:rsidR="007371E6" w:rsidRPr="0051244D" w:rsidRDefault="007371E6" w:rsidP="00064B37">
            <w:pPr>
              <w:jc w:val="center"/>
              <w:rPr>
                <w:lang w:val="vi-VN"/>
              </w:rPr>
            </w:pPr>
            <w:r>
              <w:rPr>
                <w:lang w:val="vi-VN"/>
              </w:rPr>
              <w:sym w:font="Wingdings" w:char="F06C"/>
            </w:r>
          </w:p>
        </w:tc>
        <w:tc>
          <w:tcPr>
            <w:tcW w:w="2959" w:type="dxa"/>
          </w:tcPr>
          <w:p w14:paraId="305746E9"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657D1813" w14:textId="77777777" w:rsidTr="00064B37">
        <w:tc>
          <w:tcPr>
            <w:tcW w:w="2022" w:type="dxa"/>
          </w:tcPr>
          <w:p w14:paraId="2D58ACA8" w14:textId="77777777" w:rsidR="007371E6" w:rsidRPr="0051244D" w:rsidRDefault="007371E6" w:rsidP="00064B37">
            <w:pPr>
              <w:jc w:val="center"/>
              <w:rPr>
                <w:lang w:val="vi-VN"/>
              </w:rPr>
            </w:pPr>
            <w:r w:rsidRPr="00C47F8C">
              <w:rPr>
                <w:lang w:val="vi-VN"/>
              </w:rPr>
              <w:t>bike_id</w:t>
            </w:r>
          </w:p>
        </w:tc>
        <w:tc>
          <w:tcPr>
            <w:tcW w:w="1887" w:type="dxa"/>
          </w:tcPr>
          <w:p w14:paraId="3DE463DA" w14:textId="77777777" w:rsidR="007371E6" w:rsidRPr="0051244D" w:rsidRDefault="007371E6" w:rsidP="00064B37">
            <w:pPr>
              <w:jc w:val="center"/>
              <w:rPr>
                <w:lang w:val="vi-VN"/>
              </w:rPr>
            </w:pPr>
            <w:r w:rsidRPr="00C47F8C">
              <w:rPr>
                <w:lang w:val="vi-VN"/>
              </w:rPr>
              <w:t>INT</w:t>
            </w:r>
          </w:p>
        </w:tc>
        <w:tc>
          <w:tcPr>
            <w:tcW w:w="1080" w:type="dxa"/>
          </w:tcPr>
          <w:p w14:paraId="7DD76C39" w14:textId="77777777" w:rsidR="007371E6" w:rsidRDefault="007371E6" w:rsidP="00064B37">
            <w:pPr>
              <w:jc w:val="center"/>
              <w:rPr>
                <w:lang w:val="vi-VN"/>
              </w:rPr>
            </w:pPr>
            <w:r>
              <w:rPr>
                <w:lang w:val="vi-VN"/>
              </w:rPr>
              <w:sym w:font="Wingdings" w:char="F06C"/>
            </w:r>
          </w:p>
        </w:tc>
        <w:tc>
          <w:tcPr>
            <w:tcW w:w="1111" w:type="dxa"/>
          </w:tcPr>
          <w:p w14:paraId="4C5FB23B" w14:textId="77777777" w:rsidR="007371E6" w:rsidRDefault="007371E6" w:rsidP="00064B37">
            <w:pPr>
              <w:jc w:val="center"/>
              <w:rPr>
                <w:lang w:val="vi-VN"/>
              </w:rPr>
            </w:pPr>
          </w:p>
        </w:tc>
        <w:tc>
          <w:tcPr>
            <w:tcW w:w="2959" w:type="dxa"/>
          </w:tcPr>
          <w:p w14:paraId="0E454E17" w14:textId="77777777" w:rsidR="007371E6" w:rsidRDefault="007371E6" w:rsidP="007371E6">
            <w:pPr>
              <w:pStyle w:val="ListParagraph"/>
              <w:numPr>
                <w:ilvl w:val="0"/>
                <w:numId w:val="18"/>
              </w:numPr>
              <w:jc w:val="left"/>
              <w:rPr>
                <w:lang w:val="vi-VN"/>
              </w:rPr>
            </w:pPr>
            <w:r>
              <w:rPr>
                <w:lang w:val="vi-VN"/>
              </w:rPr>
              <w:t>mã bike</w:t>
            </w:r>
          </w:p>
          <w:p w14:paraId="13D174DE" w14:textId="77777777" w:rsidR="007371E6" w:rsidRPr="0051244D" w:rsidRDefault="007371E6" w:rsidP="007371E6">
            <w:pPr>
              <w:pStyle w:val="ListParagraph"/>
              <w:numPr>
                <w:ilvl w:val="0"/>
                <w:numId w:val="18"/>
              </w:numPr>
              <w:jc w:val="left"/>
              <w:rPr>
                <w:lang w:val="vi-VN"/>
              </w:rPr>
            </w:pPr>
            <w:r>
              <w:rPr>
                <w:lang w:val="vi-VN"/>
              </w:rPr>
              <w:t>khoá ngoại tham chiếu đến bảng bike</w:t>
            </w:r>
          </w:p>
        </w:tc>
      </w:tr>
      <w:tr w:rsidR="007371E6" w:rsidRPr="0051244D" w14:paraId="2392E22F" w14:textId="77777777" w:rsidTr="00064B37">
        <w:tc>
          <w:tcPr>
            <w:tcW w:w="2022" w:type="dxa"/>
          </w:tcPr>
          <w:p w14:paraId="0B119049" w14:textId="77777777" w:rsidR="007371E6" w:rsidRDefault="007371E6" w:rsidP="00064B37">
            <w:pPr>
              <w:jc w:val="center"/>
              <w:rPr>
                <w:lang w:val="vi-VN"/>
              </w:rPr>
            </w:pPr>
            <w:r w:rsidRPr="00E00CD5">
              <w:rPr>
                <w:lang w:val="vi-VN"/>
              </w:rPr>
              <w:t>user_id</w:t>
            </w:r>
          </w:p>
        </w:tc>
        <w:tc>
          <w:tcPr>
            <w:tcW w:w="1887" w:type="dxa"/>
          </w:tcPr>
          <w:p w14:paraId="3BD8EBE7" w14:textId="77777777" w:rsidR="007371E6" w:rsidRPr="00C47F8C" w:rsidRDefault="007371E6" w:rsidP="00064B37">
            <w:pPr>
              <w:jc w:val="center"/>
              <w:rPr>
                <w:lang w:val="vi-VN"/>
              </w:rPr>
            </w:pPr>
            <w:r w:rsidRPr="00C47F8C">
              <w:rPr>
                <w:lang w:val="vi-VN"/>
              </w:rPr>
              <w:t>INT</w:t>
            </w:r>
          </w:p>
        </w:tc>
        <w:tc>
          <w:tcPr>
            <w:tcW w:w="1080" w:type="dxa"/>
          </w:tcPr>
          <w:p w14:paraId="0BDEDD47" w14:textId="77777777" w:rsidR="007371E6" w:rsidRDefault="007371E6" w:rsidP="00064B37">
            <w:pPr>
              <w:jc w:val="center"/>
              <w:rPr>
                <w:lang w:val="vi-VN"/>
              </w:rPr>
            </w:pPr>
            <w:r>
              <w:rPr>
                <w:lang w:val="vi-VN"/>
              </w:rPr>
              <w:sym w:font="Wingdings" w:char="F06C"/>
            </w:r>
          </w:p>
        </w:tc>
        <w:tc>
          <w:tcPr>
            <w:tcW w:w="1111" w:type="dxa"/>
          </w:tcPr>
          <w:p w14:paraId="7FDBB6E5" w14:textId="77777777" w:rsidR="007371E6" w:rsidRDefault="007371E6" w:rsidP="00064B37">
            <w:pPr>
              <w:jc w:val="center"/>
              <w:rPr>
                <w:lang w:val="vi-VN"/>
              </w:rPr>
            </w:pPr>
          </w:p>
        </w:tc>
        <w:tc>
          <w:tcPr>
            <w:tcW w:w="2959" w:type="dxa"/>
          </w:tcPr>
          <w:p w14:paraId="2B0461AF" w14:textId="77777777" w:rsidR="007371E6" w:rsidRDefault="007371E6" w:rsidP="007371E6">
            <w:pPr>
              <w:pStyle w:val="ListParagraph"/>
              <w:numPr>
                <w:ilvl w:val="0"/>
                <w:numId w:val="18"/>
              </w:numPr>
              <w:jc w:val="left"/>
              <w:rPr>
                <w:lang w:val="vi-VN"/>
              </w:rPr>
            </w:pPr>
            <w:r>
              <w:rPr>
                <w:lang w:val="vi-VN"/>
              </w:rPr>
              <w:t>mã user</w:t>
            </w:r>
          </w:p>
          <w:p w14:paraId="62243F07" w14:textId="77777777" w:rsidR="007371E6" w:rsidRPr="0051244D" w:rsidRDefault="007371E6" w:rsidP="007371E6">
            <w:pPr>
              <w:pStyle w:val="ListParagraph"/>
              <w:numPr>
                <w:ilvl w:val="0"/>
                <w:numId w:val="18"/>
              </w:numPr>
              <w:jc w:val="left"/>
              <w:rPr>
                <w:lang w:val="vi-VN"/>
              </w:rPr>
            </w:pPr>
            <w:r>
              <w:rPr>
                <w:lang w:val="vi-VN"/>
              </w:rPr>
              <w:t>khoá ngoại tham chiếu đến bảng bike</w:t>
            </w:r>
          </w:p>
        </w:tc>
      </w:tr>
      <w:tr w:rsidR="007371E6" w:rsidRPr="0051244D" w14:paraId="4486C5F1" w14:textId="77777777" w:rsidTr="00064B37">
        <w:tc>
          <w:tcPr>
            <w:tcW w:w="2022" w:type="dxa"/>
          </w:tcPr>
          <w:p w14:paraId="54FBFB77" w14:textId="77777777" w:rsidR="007371E6" w:rsidRDefault="007371E6" w:rsidP="00064B37">
            <w:pPr>
              <w:jc w:val="center"/>
              <w:rPr>
                <w:lang w:val="vi-VN"/>
              </w:rPr>
            </w:pPr>
            <w:r w:rsidRPr="00E00CD5">
              <w:rPr>
                <w:lang w:val="vi-VN"/>
              </w:rPr>
              <w:t>payment_method</w:t>
            </w:r>
          </w:p>
        </w:tc>
        <w:tc>
          <w:tcPr>
            <w:tcW w:w="1887" w:type="dxa"/>
          </w:tcPr>
          <w:p w14:paraId="61EAEEA0" w14:textId="77777777" w:rsidR="007371E6" w:rsidRPr="00C47F8C" w:rsidRDefault="007371E6" w:rsidP="00064B37">
            <w:pPr>
              <w:jc w:val="center"/>
              <w:rPr>
                <w:lang w:val="vi-VN"/>
              </w:rPr>
            </w:pPr>
            <w:r w:rsidRPr="00E00CD5">
              <w:rPr>
                <w:lang w:val="vi-VN"/>
              </w:rPr>
              <w:t>VARCHAR(45)</w:t>
            </w:r>
          </w:p>
        </w:tc>
        <w:tc>
          <w:tcPr>
            <w:tcW w:w="1080" w:type="dxa"/>
          </w:tcPr>
          <w:p w14:paraId="0CD16DA2" w14:textId="77777777" w:rsidR="007371E6" w:rsidRDefault="007371E6" w:rsidP="00064B37">
            <w:pPr>
              <w:jc w:val="center"/>
              <w:rPr>
                <w:lang w:val="vi-VN"/>
              </w:rPr>
            </w:pPr>
            <w:r>
              <w:rPr>
                <w:lang w:val="vi-VN"/>
              </w:rPr>
              <w:sym w:font="Wingdings" w:char="F06C"/>
            </w:r>
          </w:p>
        </w:tc>
        <w:tc>
          <w:tcPr>
            <w:tcW w:w="1111" w:type="dxa"/>
          </w:tcPr>
          <w:p w14:paraId="59679CD8" w14:textId="77777777" w:rsidR="007371E6" w:rsidRDefault="007371E6" w:rsidP="00064B37">
            <w:pPr>
              <w:jc w:val="center"/>
              <w:rPr>
                <w:lang w:val="vi-VN"/>
              </w:rPr>
            </w:pPr>
          </w:p>
        </w:tc>
        <w:tc>
          <w:tcPr>
            <w:tcW w:w="2959" w:type="dxa"/>
          </w:tcPr>
          <w:p w14:paraId="76F8DEC3" w14:textId="77777777" w:rsidR="007371E6" w:rsidRDefault="007371E6" w:rsidP="007371E6">
            <w:pPr>
              <w:pStyle w:val="ListParagraph"/>
              <w:numPr>
                <w:ilvl w:val="0"/>
                <w:numId w:val="18"/>
              </w:numPr>
              <w:jc w:val="left"/>
              <w:rPr>
                <w:lang w:val="vi-VN"/>
              </w:rPr>
            </w:pPr>
            <w:r>
              <w:rPr>
                <w:lang w:val="vi-VN"/>
              </w:rPr>
              <w:t>tên phương thức thanh toán</w:t>
            </w:r>
          </w:p>
        </w:tc>
      </w:tr>
      <w:tr w:rsidR="007371E6" w:rsidRPr="0051244D" w14:paraId="25FFCACC" w14:textId="77777777" w:rsidTr="00064B37">
        <w:tc>
          <w:tcPr>
            <w:tcW w:w="2022" w:type="dxa"/>
          </w:tcPr>
          <w:p w14:paraId="016485FF" w14:textId="77777777" w:rsidR="007371E6" w:rsidRPr="00C47F8C" w:rsidRDefault="007371E6" w:rsidP="00064B37">
            <w:pPr>
              <w:jc w:val="center"/>
              <w:rPr>
                <w:lang w:val="vi-VN"/>
              </w:rPr>
            </w:pPr>
            <w:r w:rsidRPr="00E00CD5">
              <w:rPr>
                <w:lang w:val="vi-VN"/>
              </w:rPr>
              <w:t>start_time</w:t>
            </w:r>
          </w:p>
        </w:tc>
        <w:tc>
          <w:tcPr>
            <w:tcW w:w="1887" w:type="dxa"/>
          </w:tcPr>
          <w:p w14:paraId="08753A24" w14:textId="77777777" w:rsidR="007371E6" w:rsidRPr="00C47F8C" w:rsidRDefault="007371E6" w:rsidP="00064B37">
            <w:pPr>
              <w:jc w:val="center"/>
              <w:rPr>
                <w:lang w:val="vi-VN"/>
              </w:rPr>
            </w:pPr>
            <w:r w:rsidRPr="00E00CD5">
              <w:rPr>
                <w:lang w:val="vi-VN"/>
              </w:rPr>
              <w:t>DATETIME</w:t>
            </w:r>
          </w:p>
        </w:tc>
        <w:tc>
          <w:tcPr>
            <w:tcW w:w="1080" w:type="dxa"/>
          </w:tcPr>
          <w:p w14:paraId="14443AE4" w14:textId="77777777" w:rsidR="007371E6" w:rsidRDefault="007371E6" w:rsidP="00064B37">
            <w:pPr>
              <w:jc w:val="center"/>
              <w:rPr>
                <w:lang w:val="vi-VN"/>
              </w:rPr>
            </w:pPr>
            <w:r>
              <w:rPr>
                <w:lang w:val="vi-VN"/>
              </w:rPr>
              <w:sym w:font="Wingdings" w:char="F06C"/>
            </w:r>
          </w:p>
        </w:tc>
        <w:tc>
          <w:tcPr>
            <w:tcW w:w="1111" w:type="dxa"/>
          </w:tcPr>
          <w:p w14:paraId="18940A92" w14:textId="77777777" w:rsidR="007371E6" w:rsidRDefault="007371E6" w:rsidP="00064B37">
            <w:pPr>
              <w:jc w:val="center"/>
              <w:rPr>
                <w:lang w:val="vi-VN"/>
              </w:rPr>
            </w:pPr>
          </w:p>
        </w:tc>
        <w:tc>
          <w:tcPr>
            <w:tcW w:w="2959" w:type="dxa"/>
          </w:tcPr>
          <w:p w14:paraId="026634AF" w14:textId="77777777" w:rsidR="007371E6" w:rsidRDefault="007371E6" w:rsidP="007371E6">
            <w:pPr>
              <w:pStyle w:val="ListParagraph"/>
              <w:numPr>
                <w:ilvl w:val="0"/>
                <w:numId w:val="18"/>
              </w:numPr>
              <w:jc w:val="left"/>
              <w:rPr>
                <w:lang w:val="vi-VN"/>
              </w:rPr>
            </w:pPr>
            <w:r>
              <w:rPr>
                <w:lang w:val="vi-VN"/>
              </w:rPr>
              <w:t>thời gian bắt đầu của chuyến đi</w:t>
            </w:r>
          </w:p>
        </w:tc>
      </w:tr>
      <w:tr w:rsidR="007371E6" w:rsidRPr="0051244D" w14:paraId="42ADC400" w14:textId="77777777" w:rsidTr="00064B37">
        <w:tc>
          <w:tcPr>
            <w:tcW w:w="2022" w:type="dxa"/>
          </w:tcPr>
          <w:p w14:paraId="6113AC32" w14:textId="77777777" w:rsidR="007371E6" w:rsidRPr="00C47F8C" w:rsidRDefault="007371E6" w:rsidP="00064B37">
            <w:pPr>
              <w:jc w:val="center"/>
              <w:rPr>
                <w:lang w:val="vi-VN"/>
              </w:rPr>
            </w:pPr>
            <w:r w:rsidRPr="00E00CD5">
              <w:rPr>
                <w:lang w:val="vi-VN"/>
              </w:rPr>
              <w:t>end_time</w:t>
            </w:r>
          </w:p>
        </w:tc>
        <w:tc>
          <w:tcPr>
            <w:tcW w:w="1887" w:type="dxa"/>
          </w:tcPr>
          <w:p w14:paraId="4AC1D637" w14:textId="77777777" w:rsidR="007371E6" w:rsidRPr="00C47F8C" w:rsidRDefault="007371E6" w:rsidP="00064B37">
            <w:pPr>
              <w:jc w:val="center"/>
              <w:rPr>
                <w:lang w:val="vi-VN"/>
              </w:rPr>
            </w:pPr>
            <w:r w:rsidRPr="00E00CD5">
              <w:rPr>
                <w:lang w:val="vi-VN"/>
              </w:rPr>
              <w:t>DATETIME</w:t>
            </w:r>
          </w:p>
        </w:tc>
        <w:tc>
          <w:tcPr>
            <w:tcW w:w="1080" w:type="dxa"/>
          </w:tcPr>
          <w:p w14:paraId="0943C843" w14:textId="77777777" w:rsidR="007371E6" w:rsidRDefault="007371E6" w:rsidP="00064B37">
            <w:pPr>
              <w:jc w:val="center"/>
              <w:rPr>
                <w:lang w:val="vi-VN"/>
              </w:rPr>
            </w:pPr>
          </w:p>
        </w:tc>
        <w:tc>
          <w:tcPr>
            <w:tcW w:w="1111" w:type="dxa"/>
          </w:tcPr>
          <w:p w14:paraId="0866625F" w14:textId="77777777" w:rsidR="007371E6" w:rsidRDefault="007371E6" w:rsidP="00064B37">
            <w:pPr>
              <w:jc w:val="center"/>
              <w:rPr>
                <w:lang w:val="vi-VN"/>
              </w:rPr>
            </w:pPr>
          </w:p>
        </w:tc>
        <w:tc>
          <w:tcPr>
            <w:tcW w:w="2959" w:type="dxa"/>
          </w:tcPr>
          <w:p w14:paraId="5AD89A8C" w14:textId="77777777" w:rsidR="007371E6" w:rsidRDefault="007371E6" w:rsidP="007371E6">
            <w:pPr>
              <w:pStyle w:val="ListParagraph"/>
              <w:numPr>
                <w:ilvl w:val="0"/>
                <w:numId w:val="18"/>
              </w:numPr>
              <w:jc w:val="left"/>
              <w:rPr>
                <w:lang w:val="vi-VN"/>
              </w:rPr>
            </w:pPr>
            <w:r>
              <w:rPr>
                <w:lang w:val="vi-VN"/>
              </w:rPr>
              <w:t>thời gian kết thúc của chuyến đi</w:t>
            </w:r>
          </w:p>
        </w:tc>
      </w:tr>
    </w:tbl>
    <w:p w14:paraId="1F45175B" w14:textId="77777777" w:rsidR="007371E6" w:rsidRDefault="007371E6" w:rsidP="007371E6">
      <w:pPr>
        <w:rPr>
          <w:b/>
          <w:bCs/>
          <w:lang w:val="vi-VN"/>
        </w:rPr>
      </w:pPr>
      <w:r>
        <w:rPr>
          <w:b/>
          <w:bCs/>
          <w:lang w:val="vi-VN"/>
        </w:rPr>
        <w:t>Bảng Path</w:t>
      </w:r>
    </w:p>
    <w:tbl>
      <w:tblPr>
        <w:tblStyle w:val="TableGrid"/>
        <w:tblW w:w="0" w:type="auto"/>
        <w:tblLook w:val="04A0" w:firstRow="1" w:lastRow="0" w:firstColumn="1" w:lastColumn="0" w:noHBand="0" w:noVBand="1"/>
      </w:tblPr>
      <w:tblGrid>
        <w:gridCol w:w="2022"/>
        <w:gridCol w:w="1887"/>
        <w:gridCol w:w="1080"/>
        <w:gridCol w:w="1111"/>
        <w:gridCol w:w="2959"/>
      </w:tblGrid>
      <w:tr w:rsidR="007371E6" w14:paraId="68CE65DB" w14:textId="77777777" w:rsidTr="00064B37">
        <w:tc>
          <w:tcPr>
            <w:tcW w:w="2022" w:type="dxa"/>
          </w:tcPr>
          <w:p w14:paraId="389DD25B" w14:textId="77777777" w:rsidR="007371E6" w:rsidRDefault="007371E6" w:rsidP="00064B37">
            <w:pPr>
              <w:jc w:val="center"/>
              <w:rPr>
                <w:b/>
                <w:bCs/>
                <w:lang w:val="vi-VN"/>
              </w:rPr>
            </w:pPr>
            <w:r>
              <w:rPr>
                <w:b/>
                <w:bCs/>
                <w:lang w:val="vi-VN"/>
              </w:rPr>
              <w:t>Tên column</w:t>
            </w:r>
          </w:p>
        </w:tc>
        <w:tc>
          <w:tcPr>
            <w:tcW w:w="1887" w:type="dxa"/>
          </w:tcPr>
          <w:p w14:paraId="199BADCD" w14:textId="77777777" w:rsidR="007371E6" w:rsidRDefault="007371E6" w:rsidP="00064B37">
            <w:pPr>
              <w:jc w:val="center"/>
              <w:rPr>
                <w:b/>
                <w:bCs/>
                <w:lang w:val="vi-VN"/>
              </w:rPr>
            </w:pPr>
            <w:r>
              <w:rPr>
                <w:b/>
                <w:bCs/>
                <w:lang w:val="vi-VN"/>
              </w:rPr>
              <w:t>Kiểu dữ liệu</w:t>
            </w:r>
          </w:p>
        </w:tc>
        <w:tc>
          <w:tcPr>
            <w:tcW w:w="1080" w:type="dxa"/>
          </w:tcPr>
          <w:p w14:paraId="0467428E" w14:textId="77777777" w:rsidR="007371E6" w:rsidRDefault="007371E6" w:rsidP="00064B37">
            <w:pPr>
              <w:jc w:val="center"/>
              <w:rPr>
                <w:b/>
                <w:bCs/>
                <w:lang w:val="vi-VN"/>
              </w:rPr>
            </w:pPr>
            <w:r>
              <w:rPr>
                <w:b/>
                <w:bCs/>
                <w:lang w:val="vi-VN"/>
              </w:rPr>
              <w:t>Not null</w:t>
            </w:r>
          </w:p>
        </w:tc>
        <w:tc>
          <w:tcPr>
            <w:tcW w:w="1111" w:type="dxa"/>
          </w:tcPr>
          <w:p w14:paraId="0870F417" w14:textId="77777777" w:rsidR="007371E6" w:rsidRDefault="007371E6" w:rsidP="00064B37">
            <w:pPr>
              <w:jc w:val="center"/>
              <w:rPr>
                <w:b/>
                <w:bCs/>
                <w:lang w:val="vi-VN"/>
              </w:rPr>
            </w:pPr>
            <w:r>
              <w:rPr>
                <w:b/>
                <w:bCs/>
                <w:lang w:val="vi-VN"/>
              </w:rPr>
              <w:t>Tự tăng</w:t>
            </w:r>
          </w:p>
        </w:tc>
        <w:tc>
          <w:tcPr>
            <w:tcW w:w="2959" w:type="dxa"/>
          </w:tcPr>
          <w:p w14:paraId="7050DA2A" w14:textId="77777777" w:rsidR="007371E6" w:rsidRDefault="007371E6" w:rsidP="00064B37">
            <w:pPr>
              <w:jc w:val="center"/>
              <w:rPr>
                <w:b/>
                <w:bCs/>
                <w:lang w:val="vi-VN"/>
              </w:rPr>
            </w:pPr>
            <w:r>
              <w:rPr>
                <w:b/>
                <w:bCs/>
                <w:lang w:val="vi-VN"/>
              </w:rPr>
              <w:t>Mô tả</w:t>
            </w:r>
          </w:p>
        </w:tc>
      </w:tr>
      <w:tr w:rsidR="007371E6" w:rsidRPr="0051244D" w14:paraId="71B2B81D" w14:textId="77777777" w:rsidTr="00064B37">
        <w:tc>
          <w:tcPr>
            <w:tcW w:w="2022" w:type="dxa"/>
          </w:tcPr>
          <w:p w14:paraId="51267247" w14:textId="77777777" w:rsidR="007371E6" w:rsidRPr="0051244D" w:rsidRDefault="007371E6" w:rsidP="00064B37">
            <w:pPr>
              <w:jc w:val="center"/>
              <w:rPr>
                <w:lang w:val="vi-VN"/>
              </w:rPr>
            </w:pPr>
            <w:r w:rsidRPr="0051244D">
              <w:rPr>
                <w:lang w:val="vi-VN"/>
              </w:rPr>
              <w:t>id</w:t>
            </w:r>
          </w:p>
        </w:tc>
        <w:tc>
          <w:tcPr>
            <w:tcW w:w="1887" w:type="dxa"/>
          </w:tcPr>
          <w:p w14:paraId="4AFAE0F7" w14:textId="77777777" w:rsidR="007371E6" w:rsidRPr="0051244D" w:rsidRDefault="007371E6" w:rsidP="00064B37">
            <w:pPr>
              <w:jc w:val="center"/>
              <w:rPr>
                <w:lang w:val="vi-VN"/>
              </w:rPr>
            </w:pPr>
            <w:r w:rsidRPr="0051244D">
              <w:rPr>
                <w:lang w:val="vi-VN"/>
              </w:rPr>
              <w:t>INT</w:t>
            </w:r>
          </w:p>
        </w:tc>
        <w:tc>
          <w:tcPr>
            <w:tcW w:w="1080" w:type="dxa"/>
          </w:tcPr>
          <w:p w14:paraId="15952F09" w14:textId="77777777" w:rsidR="007371E6" w:rsidRPr="0051244D" w:rsidRDefault="007371E6" w:rsidP="00064B37">
            <w:pPr>
              <w:jc w:val="center"/>
              <w:rPr>
                <w:lang w:val="vi-VN"/>
              </w:rPr>
            </w:pPr>
            <w:r>
              <w:rPr>
                <w:lang w:val="vi-VN"/>
              </w:rPr>
              <w:sym w:font="Wingdings" w:char="F06C"/>
            </w:r>
          </w:p>
        </w:tc>
        <w:tc>
          <w:tcPr>
            <w:tcW w:w="1111" w:type="dxa"/>
          </w:tcPr>
          <w:p w14:paraId="173A34CE" w14:textId="77777777" w:rsidR="007371E6" w:rsidRPr="0051244D" w:rsidRDefault="007371E6" w:rsidP="00064B37">
            <w:pPr>
              <w:jc w:val="center"/>
              <w:rPr>
                <w:lang w:val="vi-VN"/>
              </w:rPr>
            </w:pPr>
            <w:r>
              <w:rPr>
                <w:lang w:val="vi-VN"/>
              </w:rPr>
              <w:sym w:font="Wingdings" w:char="F06C"/>
            </w:r>
          </w:p>
        </w:tc>
        <w:tc>
          <w:tcPr>
            <w:tcW w:w="2959" w:type="dxa"/>
          </w:tcPr>
          <w:p w14:paraId="2F086FB8" w14:textId="77777777" w:rsidR="007371E6" w:rsidRPr="0051244D" w:rsidRDefault="007371E6" w:rsidP="007371E6">
            <w:pPr>
              <w:pStyle w:val="ListParagraph"/>
              <w:numPr>
                <w:ilvl w:val="0"/>
                <w:numId w:val="18"/>
              </w:numPr>
              <w:jc w:val="left"/>
              <w:rPr>
                <w:lang w:val="vi-VN"/>
              </w:rPr>
            </w:pPr>
            <w:r w:rsidRPr="0051244D">
              <w:rPr>
                <w:lang w:val="vi-VN"/>
              </w:rPr>
              <w:t xml:space="preserve">khoá chính </w:t>
            </w:r>
          </w:p>
        </w:tc>
      </w:tr>
      <w:tr w:rsidR="007371E6" w:rsidRPr="0051244D" w14:paraId="6A651914" w14:textId="77777777" w:rsidTr="00064B37">
        <w:tc>
          <w:tcPr>
            <w:tcW w:w="2022" w:type="dxa"/>
          </w:tcPr>
          <w:p w14:paraId="704E1B4E" w14:textId="77777777" w:rsidR="007371E6" w:rsidRPr="0051244D" w:rsidRDefault="007371E6" w:rsidP="00064B37">
            <w:pPr>
              <w:jc w:val="center"/>
              <w:rPr>
                <w:lang w:val="vi-VN"/>
              </w:rPr>
            </w:pPr>
            <w:r w:rsidRPr="004B1EAC">
              <w:rPr>
                <w:lang w:val="vi-VN"/>
              </w:rPr>
              <w:t>contract_id</w:t>
            </w:r>
          </w:p>
        </w:tc>
        <w:tc>
          <w:tcPr>
            <w:tcW w:w="1887" w:type="dxa"/>
          </w:tcPr>
          <w:p w14:paraId="7F7A7964" w14:textId="77777777" w:rsidR="007371E6" w:rsidRPr="0051244D" w:rsidRDefault="007371E6" w:rsidP="00064B37">
            <w:pPr>
              <w:jc w:val="center"/>
              <w:rPr>
                <w:lang w:val="vi-VN"/>
              </w:rPr>
            </w:pPr>
            <w:r w:rsidRPr="00C47F8C">
              <w:rPr>
                <w:lang w:val="vi-VN"/>
              </w:rPr>
              <w:t>INT</w:t>
            </w:r>
          </w:p>
        </w:tc>
        <w:tc>
          <w:tcPr>
            <w:tcW w:w="1080" w:type="dxa"/>
          </w:tcPr>
          <w:p w14:paraId="188FED7D" w14:textId="77777777" w:rsidR="007371E6" w:rsidRDefault="007371E6" w:rsidP="00064B37">
            <w:pPr>
              <w:jc w:val="center"/>
              <w:rPr>
                <w:lang w:val="vi-VN"/>
              </w:rPr>
            </w:pPr>
            <w:r>
              <w:rPr>
                <w:lang w:val="vi-VN"/>
              </w:rPr>
              <w:sym w:font="Wingdings" w:char="F06C"/>
            </w:r>
          </w:p>
        </w:tc>
        <w:tc>
          <w:tcPr>
            <w:tcW w:w="1111" w:type="dxa"/>
          </w:tcPr>
          <w:p w14:paraId="64968722" w14:textId="77777777" w:rsidR="007371E6" w:rsidRDefault="007371E6" w:rsidP="00064B37">
            <w:pPr>
              <w:jc w:val="center"/>
              <w:rPr>
                <w:lang w:val="vi-VN"/>
              </w:rPr>
            </w:pPr>
          </w:p>
        </w:tc>
        <w:tc>
          <w:tcPr>
            <w:tcW w:w="2959" w:type="dxa"/>
          </w:tcPr>
          <w:p w14:paraId="7DCB226D" w14:textId="77777777" w:rsidR="007371E6" w:rsidRDefault="007371E6" w:rsidP="007371E6">
            <w:pPr>
              <w:pStyle w:val="ListParagraph"/>
              <w:numPr>
                <w:ilvl w:val="0"/>
                <w:numId w:val="18"/>
              </w:numPr>
              <w:jc w:val="left"/>
              <w:rPr>
                <w:lang w:val="vi-VN"/>
              </w:rPr>
            </w:pPr>
            <w:r>
              <w:rPr>
                <w:lang w:val="vi-VN"/>
              </w:rPr>
              <w:t>mã contract</w:t>
            </w:r>
          </w:p>
          <w:p w14:paraId="74F4B232" w14:textId="77777777" w:rsidR="007371E6" w:rsidRPr="0051244D" w:rsidRDefault="007371E6" w:rsidP="007371E6">
            <w:pPr>
              <w:pStyle w:val="ListParagraph"/>
              <w:numPr>
                <w:ilvl w:val="0"/>
                <w:numId w:val="18"/>
              </w:numPr>
              <w:jc w:val="left"/>
              <w:rPr>
                <w:lang w:val="vi-VN"/>
              </w:rPr>
            </w:pPr>
            <w:r>
              <w:rPr>
                <w:lang w:val="vi-VN"/>
              </w:rPr>
              <w:lastRenderedPageBreak/>
              <w:t>khoá ngoại tham chiếu đến bảng contract</w:t>
            </w:r>
          </w:p>
        </w:tc>
      </w:tr>
      <w:tr w:rsidR="007371E6" w:rsidRPr="0051244D" w14:paraId="55337CE5" w14:textId="77777777" w:rsidTr="00064B37">
        <w:tc>
          <w:tcPr>
            <w:tcW w:w="2022" w:type="dxa"/>
          </w:tcPr>
          <w:p w14:paraId="43800A47" w14:textId="77777777" w:rsidR="007371E6" w:rsidRDefault="007371E6" w:rsidP="00064B37">
            <w:pPr>
              <w:jc w:val="center"/>
              <w:rPr>
                <w:lang w:val="vi-VN"/>
              </w:rPr>
            </w:pPr>
            <w:r w:rsidRPr="004B1EAC">
              <w:rPr>
                <w:lang w:val="vi-VN"/>
              </w:rPr>
              <w:lastRenderedPageBreak/>
              <w:t>distance</w:t>
            </w:r>
          </w:p>
        </w:tc>
        <w:tc>
          <w:tcPr>
            <w:tcW w:w="1887" w:type="dxa"/>
          </w:tcPr>
          <w:p w14:paraId="221722DB" w14:textId="77777777" w:rsidR="007371E6" w:rsidRPr="00C47F8C" w:rsidRDefault="007371E6" w:rsidP="00064B37">
            <w:pPr>
              <w:jc w:val="center"/>
              <w:rPr>
                <w:lang w:val="vi-VN"/>
              </w:rPr>
            </w:pPr>
            <w:r w:rsidRPr="004B1EAC">
              <w:rPr>
                <w:lang w:val="vi-VN"/>
              </w:rPr>
              <w:t>DOUBLE</w:t>
            </w:r>
          </w:p>
        </w:tc>
        <w:tc>
          <w:tcPr>
            <w:tcW w:w="1080" w:type="dxa"/>
          </w:tcPr>
          <w:p w14:paraId="6CA0F5F6" w14:textId="77777777" w:rsidR="007371E6" w:rsidRDefault="007371E6" w:rsidP="00064B37">
            <w:pPr>
              <w:jc w:val="center"/>
              <w:rPr>
                <w:lang w:val="vi-VN"/>
              </w:rPr>
            </w:pPr>
          </w:p>
        </w:tc>
        <w:tc>
          <w:tcPr>
            <w:tcW w:w="1111" w:type="dxa"/>
          </w:tcPr>
          <w:p w14:paraId="7608C65D" w14:textId="77777777" w:rsidR="007371E6" w:rsidRDefault="007371E6" w:rsidP="00064B37">
            <w:pPr>
              <w:jc w:val="center"/>
              <w:rPr>
                <w:lang w:val="vi-VN"/>
              </w:rPr>
            </w:pPr>
          </w:p>
        </w:tc>
        <w:tc>
          <w:tcPr>
            <w:tcW w:w="2959" w:type="dxa"/>
          </w:tcPr>
          <w:p w14:paraId="49AEE27C" w14:textId="77777777" w:rsidR="007371E6" w:rsidRPr="0051244D" w:rsidRDefault="007371E6" w:rsidP="007371E6">
            <w:pPr>
              <w:pStyle w:val="ListParagraph"/>
              <w:numPr>
                <w:ilvl w:val="0"/>
                <w:numId w:val="18"/>
              </w:numPr>
              <w:jc w:val="left"/>
              <w:rPr>
                <w:lang w:val="vi-VN"/>
              </w:rPr>
            </w:pPr>
            <w:r>
              <w:rPr>
                <w:lang w:val="vi-VN"/>
              </w:rPr>
              <w:t>khoảng các mà xe đã đi được trong 1 lần thuê</w:t>
            </w:r>
          </w:p>
        </w:tc>
      </w:tr>
      <w:tr w:rsidR="007371E6" w14:paraId="720ABDB3" w14:textId="77777777" w:rsidTr="00064B37">
        <w:tc>
          <w:tcPr>
            <w:tcW w:w="2022" w:type="dxa"/>
          </w:tcPr>
          <w:p w14:paraId="334B52D4" w14:textId="77777777" w:rsidR="007371E6" w:rsidRDefault="007371E6" w:rsidP="00064B37">
            <w:pPr>
              <w:jc w:val="center"/>
              <w:rPr>
                <w:lang w:val="vi-VN"/>
              </w:rPr>
            </w:pPr>
            <w:r w:rsidRPr="004B1EAC">
              <w:rPr>
                <w:lang w:val="vi-VN"/>
              </w:rPr>
              <w:t>routes</w:t>
            </w:r>
          </w:p>
        </w:tc>
        <w:tc>
          <w:tcPr>
            <w:tcW w:w="1887" w:type="dxa"/>
          </w:tcPr>
          <w:p w14:paraId="6BB56F99" w14:textId="77777777" w:rsidR="007371E6" w:rsidRPr="00C47F8C" w:rsidRDefault="007371E6" w:rsidP="00064B37">
            <w:pPr>
              <w:jc w:val="center"/>
              <w:rPr>
                <w:lang w:val="vi-VN"/>
              </w:rPr>
            </w:pPr>
            <w:r w:rsidRPr="004B1EAC">
              <w:rPr>
                <w:lang w:val="vi-VN"/>
              </w:rPr>
              <w:t>LONGTEXT</w:t>
            </w:r>
          </w:p>
        </w:tc>
        <w:tc>
          <w:tcPr>
            <w:tcW w:w="1080" w:type="dxa"/>
          </w:tcPr>
          <w:p w14:paraId="2A871F98" w14:textId="77777777" w:rsidR="007371E6" w:rsidRDefault="007371E6" w:rsidP="00064B37">
            <w:pPr>
              <w:jc w:val="center"/>
              <w:rPr>
                <w:lang w:val="vi-VN"/>
              </w:rPr>
            </w:pPr>
            <w:r>
              <w:rPr>
                <w:lang w:val="vi-VN"/>
              </w:rPr>
              <w:sym w:font="Wingdings" w:char="F06C"/>
            </w:r>
          </w:p>
        </w:tc>
        <w:tc>
          <w:tcPr>
            <w:tcW w:w="1111" w:type="dxa"/>
          </w:tcPr>
          <w:p w14:paraId="1CD3C9FC" w14:textId="77777777" w:rsidR="007371E6" w:rsidRDefault="007371E6" w:rsidP="00064B37">
            <w:pPr>
              <w:jc w:val="center"/>
              <w:rPr>
                <w:lang w:val="vi-VN"/>
              </w:rPr>
            </w:pPr>
          </w:p>
        </w:tc>
        <w:tc>
          <w:tcPr>
            <w:tcW w:w="2959" w:type="dxa"/>
          </w:tcPr>
          <w:p w14:paraId="03F89221" w14:textId="77777777" w:rsidR="007371E6" w:rsidRDefault="007371E6" w:rsidP="007371E6">
            <w:pPr>
              <w:pStyle w:val="ListParagraph"/>
              <w:numPr>
                <w:ilvl w:val="0"/>
                <w:numId w:val="18"/>
              </w:numPr>
              <w:jc w:val="left"/>
              <w:rPr>
                <w:lang w:val="vi-VN"/>
              </w:rPr>
            </w:pPr>
            <w:r>
              <w:rPr>
                <w:lang w:val="vi-VN"/>
              </w:rPr>
              <w:t>các toạ độ mà xe đã đi trong 1 lần thuê</w:t>
            </w:r>
          </w:p>
        </w:tc>
      </w:tr>
    </w:tbl>
    <w:p w14:paraId="636C5812" w14:textId="08BDC11A" w:rsidR="00D56DBA" w:rsidRDefault="005F05CC" w:rsidP="0005354F">
      <w:pPr>
        <w:pStyle w:val="Heading2"/>
      </w:pPr>
      <w:r>
        <w:t>Sơ đồ sequence</w:t>
      </w:r>
    </w:p>
    <w:p w14:paraId="72A5B11F" w14:textId="4779F203" w:rsidR="004F2C86" w:rsidRDefault="004F2C86" w:rsidP="004F2C86">
      <w:pPr>
        <w:pStyle w:val="Heading3"/>
      </w:pPr>
      <w:r>
        <w:t>Chức năng thuê xe</w:t>
      </w:r>
    </w:p>
    <w:p w14:paraId="2C463FEC" w14:textId="4AF85510" w:rsidR="004F2C86" w:rsidRDefault="004F2C86" w:rsidP="004F2C86">
      <w:r>
        <w:rPr>
          <w:noProof/>
        </w:rPr>
        <w:drawing>
          <wp:inline distT="0" distB="0" distL="0" distR="0" wp14:anchorId="0865D696" wp14:editId="58C65002">
            <wp:extent cx="5758815" cy="3667125"/>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58815" cy="3667125"/>
                    </a:xfrm>
                    <a:prstGeom prst="rect">
                      <a:avLst/>
                    </a:prstGeom>
                  </pic:spPr>
                </pic:pic>
              </a:graphicData>
            </a:graphic>
          </wp:inline>
        </w:drawing>
      </w:r>
    </w:p>
    <w:p w14:paraId="33E415B7" w14:textId="5E3018A6" w:rsidR="004F2C86" w:rsidRDefault="004F2C86" w:rsidP="004F2C86">
      <w:pPr>
        <w:pStyle w:val="Heading3"/>
      </w:pPr>
      <w:r>
        <w:lastRenderedPageBreak/>
        <w:t>Chức năng kết thúc chuyến đi</w:t>
      </w:r>
    </w:p>
    <w:p w14:paraId="762E7656" w14:textId="6C93A6F3" w:rsidR="004F2C86" w:rsidRPr="004F2C86" w:rsidRDefault="004F2C86" w:rsidP="004F2C86">
      <w:r>
        <w:rPr>
          <w:noProof/>
        </w:rPr>
        <w:drawing>
          <wp:inline distT="0" distB="0" distL="0" distR="0" wp14:anchorId="7778A97E" wp14:editId="728547D7">
            <wp:extent cx="5758815" cy="3667125"/>
            <wp:effectExtent l="0" t="0" r="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58815" cy="3667125"/>
                    </a:xfrm>
                    <a:prstGeom prst="rect">
                      <a:avLst/>
                    </a:prstGeom>
                  </pic:spPr>
                </pic:pic>
              </a:graphicData>
            </a:graphic>
          </wp:inline>
        </w:drawing>
      </w:r>
    </w:p>
    <w:sectPr w:rsidR="004F2C86" w:rsidRPr="004F2C86" w:rsidSect="00822481">
      <w:footerReference w:type="even" r:id="rId33"/>
      <w:footerReference w:type="default" r:id="rId34"/>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D9EED" w14:textId="77777777" w:rsidR="00C667B7" w:rsidRDefault="00C667B7" w:rsidP="00877142">
      <w:pPr>
        <w:spacing w:after="0" w:line="240" w:lineRule="auto"/>
      </w:pPr>
      <w:r>
        <w:separator/>
      </w:r>
    </w:p>
  </w:endnote>
  <w:endnote w:type="continuationSeparator" w:id="0">
    <w:p w14:paraId="271B743D" w14:textId="77777777" w:rsidR="00C667B7" w:rsidRDefault="00C667B7"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Nunito">
    <w:charset w:val="00"/>
    <w:family w:val="auto"/>
    <w:pitch w:val="variable"/>
    <w:sig w:usb0="A00002FF" w:usb1="5000204B" w:usb2="00000000" w:usb3="00000000" w:csb0="00000197"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859E" w14:textId="77777777" w:rsidR="004B32F2" w:rsidRDefault="004B32F2">
    <w:pPr>
      <w:pStyle w:val="Footer"/>
    </w:pPr>
  </w:p>
  <w:p w14:paraId="231FD757"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6715" w14:textId="77777777" w:rsidR="004B32F2" w:rsidRDefault="004B32F2">
    <w:pPr>
      <w:pStyle w:val="Footer"/>
      <w:jc w:val="right"/>
    </w:pPr>
  </w:p>
  <w:p w14:paraId="556F5A5B"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1B" w14:textId="77777777" w:rsidR="0053539D" w:rsidRDefault="0053539D">
    <w:pPr>
      <w:pStyle w:val="BodyText"/>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Content>
      <w:p w14:paraId="1C208CD5"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sdtContent>
  </w:sdt>
  <w:p w14:paraId="27C796A8"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Content>
      <w:p w14:paraId="17982743"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4326F51B"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927E" w14:textId="77777777" w:rsidR="004B32F2" w:rsidRDefault="004B32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DF4E" w14:textId="77777777" w:rsidR="004B32F2" w:rsidRDefault="004B32F2">
    <w:pPr>
      <w:pStyle w:val="Footer"/>
      <w:jc w:val="right"/>
    </w:pPr>
  </w:p>
  <w:p w14:paraId="5EE48A67"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4837" w14:textId="77777777" w:rsidR="00C667B7" w:rsidRDefault="00C667B7" w:rsidP="00877142">
      <w:pPr>
        <w:spacing w:after="0" w:line="240" w:lineRule="auto"/>
      </w:pPr>
      <w:r>
        <w:separator/>
      </w:r>
    </w:p>
  </w:footnote>
  <w:footnote w:type="continuationSeparator" w:id="0">
    <w:p w14:paraId="6C775EAD" w14:textId="77777777" w:rsidR="00C667B7" w:rsidRDefault="00C667B7"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672808"/>
    <w:multiLevelType w:val="hybridMultilevel"/>
    <w:tmpl w:val="53984F1C"/>
    <w:lvl w:ilvl="0" w:tplc="56E2B588">
      <w:numFmt w:val="bullet"/>
      <w:lvlText w:val="-"/>
      <w:lvlJc w:val="left"/>
      <w:pPr>
        <w:ind w:left="1080" w:hanging="360"/>
      </w:pPr>
      <w:rPr>
        <w:rFonts w:ascii="TimesNewRoman" w:hAnsi="TimesNewRoman" w:cs="TimesNewRoman" w:hint="default"/>
        <w:spacing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C14F7B"/>
    <w:multiLevelType w:val="hybridMultilevel"/>
    <w:tmpl w:val="CA080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239F9"/>
    <w:multiLevelType w:val="multilevel"/>
    <w:tmpl w:val="75F23FCE"/>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CEF22C9"/>
    <w:multiLevelType w:val="hybridMultilevel"/>
    <w:tmpl w:val="0CD0F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765698"/>
    <w:multiLevelType w:val="hybridMultilevel"/>
    <w:tmpl w:val="AF40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96A05"/>
    <w:multiLevelType w:val="hybridMultilevel"/>
    <w:tmpl w:val="7194C702"/>
    <w:lvl w:ilvl="0" w:tplc="7FC634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071EE"/>
    <w:multiLevelType w:val="hybridMultilevel"/>
    <w:tmpl w:val="CCB860EE"/>
    <w:lvl w:ilvl="0" w:tplc="8284A7A4">
      <w:numFmt w:val="bullet"/>
      <w:lvlText w:val=""/>
      <w:lvlJc w:val="left"/>
      <w:pPr>
        <w:ind w:left="1440" w:hanging="360"/>
      </w:pPr>
      <w:rPr>
        <w:rFonts w:ascii="Symbol" w:eastAsiaTheme="minorHAnsi" w:hAnsi="Symbol"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451518"/>
    <w:multiLevelType w:val="hybridMultilevel"/>
    <w:tmpl w:val="8C564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622EDA"/>
    <w:multiLevelType w:val="hybridMultilevel"/>
    <w:tmpl w:val="2A2E7A8A"/>
    <w:lvl w:ilvl="0" w:tplc="5B0E8E0E">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460AE"/>
    <w:multiLevelType w:val="multilevel"/>
    <w:tmpl w:val="A2F048A0"/>
    <w:lvl w:ilvl="0">
      <w:start w:val="4"/>
      <w:numFmt w:val="decimal"/>
      <w:lvlText w:val="%1"/>
      <w:lvlJc w:val="left"/>
      <w:pPr>
        <w:ind w:left="838" w:hanging="576"/>
      </w:pPr>
      <w:rPr>
        <w:rFonts w:hint="default"/>
        <w:lang w:val="vi" w:eastAsia="en-US" w:bidi="ar-SA"/>
      </w:rPr>
    </w:lvl>
    <w:lvl w:ilvl="1">
      <w:start w:val="1"/>
      <w:numFmt w:val="decimal"/>
      <w:lvlText w:val="%1.%2"/>
      <w:lvlJc w:val="left"/>
      <w:pPr>
        <w:ind w:left="838" w:hanging="576"/>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82" w:hanging="360"/>
      </w:pPr>
      <w:rPr>
        <w:rFonts w:ascii="Symbol" w:eastAsia="Symbol" w:hAnsi="Symbol" w:cs="Symbol" w:hint="default"/>
        <w:w w:val="99"/>
        <w:sz w:val="26"/>
        <w:szCs w:val="26"/>
        <w:lang w:val="vi" w:eastAsia="en-US" w:bidi="ar-SA"/>
      </w:rPr>
    </w:lvl>
    <w:lvl w:ilvl="3">
      <w:numFmt w:val="bullet"/>
      <w:lvlText w:val="•"/>
      <w:lvlJc w:val="left"/>
      <w:pPr>
        <w:ind w:left="2971" w:hanging="360"/>
      </w:pPr>
      <w:rPr>
        <w:rFonts w:hint="default"/>
        <w:lang w:val="vi" w:eastAsia="en-US" w:bidi="ar-SA"/>
      </w:rPr>
    </w:lvl>
    <w:lvl w:ilvl="4">
      <w:numFmt w:val="bullet"/>
      <w:lvlText w:val="•"/>
      <w:lvlJc w:val="left"/>
      <w:pPr>
        <w:ind w:left="3966" w:hanging="360"/>
      </w:pPr>
      <w:rPr>
        <w:rFonts w:hint="default"/>
        <w:lang w:val="vi" w:eastAsia="en-US" w:bidi="ar-SA"/>
      </w:rPr>
    </w:lvl>
    <w:lvl w:ilvl="5">
      <w:numFmt w:val="bullet"/>
      <w:lvlText w:val="•"/>
      <w:lvlJc w:val="left"/>
      <w:pPr>
        <w:ind w:left="4962" w:hanging="360"/>
      </w:pPr>
      <w:rPr>
        <w:rFonts w:hint="default"/>
        <w:lang w:val="vi" w:eastAsia="en-US" w:bidi="ar-SA"/>
      </w:rPr>
    </w:lvl>
    <w:lvl w:ilvl="6">
      <w:numFmt w:val="bullet"/>
      <w:lvlText w:val="•"/>
      <w:lvlJc w:val="left"/>
      <w:pPr>
        <w:ind w:left="5957" w:hanging="360"/>
      </w:pPr>
      <w:rPr>
        <w:rFonts w:hint="default"/>
        <w:lang w:val="vi" w:eastAsia="en-US" w:bidi="ar-SA"/>
      </w:rPr>
    </w:lvl>
    <w:lvl w:ilvl="7">
      <w:numFmt w:val="bullet"/>
      <w:lvlText w:val="•"/>
      <w:lvlJc w:val="left"/>
      <w:pPr>
        <w:ind w:left="6953" w:hanging="360"/>
      </w:pPr>
      <w:rPr>
        <w:rFonts w:hint="default"/>
        <w:lang w:val="vi" w:eastAsia="en-US" w:bidi="ar-SA"/>
      </w:rPr>
    </w:lvl>
    <w:lvl w:ilvl="8">
      <w:numFmt w:val="bullet"/>
      <w:lvlText w:val="•"/>
      <w:lvlJc w:val="left"/>
      <w:pPr>
        <w:ind w:left="7948" w:hanging="360"/>
      </w:pPr>
      <w:rPr>
        <w:rFonts w:hint="default"/>
        <w:lang w:val="vi" w:eastAsia="en-US" w:bidi="ar-SA"/>
      </w:rPr>
    </w:lvl>
  </w:abstractNum>
  <w:abstractNum w:abstractNumId="14"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B7247"/>
    <w:multiLevelType w:val="hybridMultilevel"/>
    <w:tmpl w:val="44D61752"/>
    <w:lvl w:ilvl="0" w:tplc="5D561A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0C2D45"/>
    <w:multiLevelType w:val="hybridMultilevel"/>
    <w:tmpl w:val="6AC80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8B1297"/>
    <w:multiLevelType w:val="hybridMultilevel"/>
    <w:tmpl w:val="D9645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244426"/>
    <w:multiLevelType w:val="multilevel"/>
    <w:tmpl w:val="748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81ADF"/>
    <w:multiLevelType w:val="hybridMultilevel"/>
    <w:tmpl w:val="89805C92"/>
    <w:lvl w:ilvl="0" w:tplc="5F7ED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47FB5"/>
    <w:multiLevelType w:val="hybridMultilevel"/>
    <w:tmpl w:val="59CC547E"/>
    <w:lvl w:ilvl="0" w:tplc="1B2CD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1603E4"/>
    <w:multiLevelType w:val="hybridMultilevel"/>
    <w:tmpl w:val="DF9A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51E32"/>
    <w:multiLevelType w:val="hybridMultilevel"/>
    <w:tmpl w:val="2D4620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327916"/>
    <w:multiLevelType w:val="hybridMultilevel"/>
    <w:tmpl w:val="3F621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6" w15:restartNumberingAfterBreak="0">
    <w:nsid w:val="5FE1013E"/>
    <w:multiLevelType w:val="hybridMultilevel"/>
    <w:tmpl w:val="FA1A4E4A"/>
    <w:lvl w:ilvl="0" w:tplc="41F6D3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E04A59"/>
    <w:multiLevelType w:val="hybridMultilevel"/>
    <w:tmpl w:val="8486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445E3"/>
    <w:multiLevelType w:val="hybridMultilevel"/>
    <w:tmpl w:val="2310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1F7802"/>
    <w:multiLevelType w:val="hybridMultilevel"/>
    <w:tmpl w:val="67C2E384"/>
    <w:lvl w:ilvl="0" w:tplc="F82A2F6E">
      <w:numFmt w:val="bullet"/>
      <w:lvlText w:val=""/>
      <w:lvlJc w:val="left"/>
      <w:pPr>
        <w:ind w:left="623" w:hanging="360"/>
      </w:pPr>
      <w:rPr>
        <w:rFonts w:ascii="Symbol" w:eastAsia="Symbol" w:hAnsi="Symbol" w:cs="Symbol" w:hint="default"/>
        <w:w w:val="99"/>
        <w:sz w:val="26"/>
        <w:szCs w:val="26"/>
        <w:lang w:val="vi" w:eastAsia="en-US" w:bidi="ar-SA"/>
      </w:rPr>
    </w:lvl>
    <w:lvl w:ilvl="1" w:tplc="D51AD190">
      <w:numFmt w:val="bullet"/>
      <w:lvlText w:val="•"/>
      <w:lvlJc w:val="left"/>
      <w:pPr>
        <w:ind w:left="1504" w:hanging="360"/>
      </w:pPr>
      <w:rPr>
        <w:rFonts w:hint="default"/>
        <w:lang w:val="vi" w:eastAsia="en-US" w:bidi="ar-SA"/>
      </w:rPr>
    </w:lvl>
    <w:lvl w:ilvl="2" w:tplc="15EC7492">
      <w:numFmt w:val="bullet"/>
      <w:lvlText w:val="•"/>
      <w:lvlJc w:val="left"/>
      <w:pPr>
        <w:ind w:left="2394" w:hanging="360"/>
      </w:pPr>
      <w:rPr>
        <w:rFonts w:hint="default"/>
        <w:lang w:val="vi" w:eastAsia="en-US" w:bidi="ar-SA"/>
      </w:rPr>
    </w:lvl>
    <w:lvl w:ilvl="3" w:tplc="66625AE8">
      <w:numFmt w:val="bullet"/>
      <w:lvlText w:val="•"/>
      <w:lvlJc w:val="left"/>
      <w:pPr>
        <w:ind w:left="3284" w:hanging="360"/>
      </w:pPr>
      <w:rPr>
        <w:rFonts w:hint="default"/>
        <w:lang w:val="vi" w:eastAsia="en-US" w:bidi="ar-SA"/>
      </w:rPr>
    </w:lvl>
    <w:lvl w:ilvl="4" w:tplc="CB9CD35E">
      <w:numFmt w:val="bullet"/>
      <w:lvlText w:val="•"/>
      <w:lvlJc w:val="left"/>
      <w:pPr>
        <w:ind w:left="4174" w:hanging="360"/>
      </w:pPr>
      <w:rPr>
        <w:rFonts w:hint="default"/>
        <w:lang w:val="vi" w:eastAsia="en-US" w:bidi="ar-SA"/>
      </w:rPr>
    </w:lvl>
    <w:lvl w:ilvl="5" w:tplc="51EEAE02">
      <w:numFmt w:val="bullet"/>
      <w:lvlText w:val="•"/>
      <w:lvlJc w:val="left"/>
      <w:pPr>
        <w:ind w:left="5064" w:hanging="360"/>
      </w:pPr>
      <w:rPr>
        <w:rFonts w:hint="default"/>
        <w:lang w:val="vi" w:eastAsia="en-US" w:bidi="ar-SA"/>
      </w:rPr>
    </w:lvl>
    <w:lvl w:ilvl="6" w:tplc="0DACFBEE">
      <w:numFmt w:val="bullet"/>
      <w:lvlText w:val="•"/>
      <w:lvlJc w:val="left"/>
      <w:pPr>
        <w:ind w:left="5954" w:hanging="360"/>
      </w:pPr>
      <w:rPr>
        <w:rFonts w:hint="default"/>
        <w:lang w:val="vi" w:eastAsia="en-US" w:bidi="ar-SA"/>
      </w:rPr>
    </w:lvl>
    <w:lvl w:ilvl="7" w:tplc="806E5F18">
      <w:numFmt w:val="bullet"/>
      <w:lvlText w:val="•"/>
      <w:lvlJc w:val="left"/>
      <w:pPr>
        <w:ind w:left="6844" w:hanging="360"/>
      </w:pPr>
      <w:rPr>
        <w:rFonts w:hint="default"/>
        <w:lang w:val="vi" w:eastAsia="en-US" w:bidi="ar-SA"/>
      </w:rPr>
    </w:lvl>
    <w:lvl w:ilvl="8" w:tplc="835CD89A">
      <w:numFmt w:val="bullet"/>
      <w:lvlText w:val="•"/>
      <w:lvlJc w:val="left"/>
      <w:pPr>
        <w:ind w:left="7734" w:hanging="360"/>
      </w:pPr>
      <w:rPr>
        <w:rFonts w:hint="default"/>
        <w:lang w:val="vi" w:eastAsia="en-US" w:bidi="ar-SA"/>
      </w:rPr>
    </w:lvl>
  </w:abstractNum>
  <w:abstractNum w:abstractNumId="30" w15:restartNumberingAfterBreak="0">
    <w:nsid w:val="7D173FC9"/>
    <w:multiLevelType w:val="hybridMultilevel"/>
    <w:tmpl w:val="0798C77E"/>
    <w:lvl w:ilvl="0" w:tplc="66962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0882839">
    <w:abstractNumId w:val="2"/>
  </w:num>
  <w:num w:numId="2" w16cid:durableId="1125083908">
    <w:abstractNumId w:val="1"/>
  </w:num>
  <w:num w:numId="3" w16cid:durableId="1197696249">
    <w:abstractNumId w:val="0"/>
  </w:num>
  <w:num w:numId="4" w16cid:durableId="2070378611">
    <w:abstractNumId w:val="6"/>
  </w:num>
  <w:num w:numId="5" w16cid:durableId="415592447">
    <w:abstractNumId w:val="25"/>
  </w:num>
  <w:num w:numId="6" w16cid:durableId="1189027302">
    <w:abstractNumId w:val="14"/>
  </w:num>
  <w:num w:numId="7" w16cid:durableId="1088305921">
    <w:abstractNumId w:val="5"/>
  </w:num>
  <w:num w:numId="8" w16cid:durableId="450973625">
    <w:abstractNumId w:val="23"/>
  </w:num>
  <w:num w:numId="9" w16cid:durableId="1807048149">
    <w:abstractNumId w:val="13"/>
  </w:num>
  <w:num w:numId="10" w16cid:durableId="173507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7081635">
    <w:abstractNumId w:val="15"/>
  </w:num>
  <w:num w:numId="12" w16cid:durableId="1593005629">
    <w:abstractNumId w:val="18"/>
  </w:num>
  <w:num w:numId="13" w16cid:durableId="1996061404">
    <w:abstractNumId w:val="12"/>
  </w:num>
  <w:num w:numId="14" w16cid:durableId="1292591090">
    <w:abstractNumId w:val="3"/>
  </w:num>
  <w:num w:numId="15" w16cid:durableId="31465296">
    <w:abstractNumId w:val="17"/>
  </w:num>
  <w:num w:numId="16" w16cid:durableId="1985156941">
    <w:abstractNumId w:val="4"/>
  </w:num>
  <w:num w:numId="17" w16cid:durableId="1638341207">
    <w:abstractNumId w:val="10"/>
  </w:num>
  <w:num w:numId="18" w16cid:durableId="171729850">
    <w:abstractNumId w:val="8"/>
  </w:num>
  <w:num w:numId="19" w16cid:durableId="16854116">
    <w:abstractNumId w:val="19"/>
  </w:num>
  <w:num w:numId="20" w16cid:durableId="860750736">
    <w:abstractNumId w:val="7"/>
  </w:num>
  <w:num w:numId="21" w16cid:durableId="1618632817">
    <w:abstractNumId w:val="26"/>
  </w:num>
  <w:num w:numId="22" w16cid:durableId="705373232">
    <w:abstractNumId w:val="29"/>
  </w:num>
  <w:num w:numId="23" w16cid:durableId="63527723">
    <w:abstractNumId w:val="21"/>
  </w:num>
  <w:num w:numId="24" w16cid:durableId="1785728564">
    <w:abstractNumId w:val="20"/>
  </w:num>
  <w:num w:numId="25" w16cid:durableId="415320268">
    <w:abstractNumId w:val="27"/>
  </w:num>
  <w:num w:numId="26" w16cid:durableId="622812121">
    <w:abstractNumId w:val="22"/>
  </w:num>
  <w:num w:numId="27" w16cid:durableId="1666978248">
    <w:abstractNumId w:val="24"/>
  </w:num>
  <w:num w:numId="28" w16cid:durableId="248467558">
    <w:abstractNumId w:val="11"/>
  </w:num>
  <w:num w:numId="29" w16cid:durableId="844635801">
    <w:abstractNumId w:val="30"/>
  </w:num>
  <w:num w:numId="30" w16cid:durableId="357315327">
    <w:abstractNumId w:val="28"/>
  </w:num>
  <w:num w:numId="31" w16cid:durableId="1073895825">
    <w:abstractNumId w:val="9"/>
  </w:num>
  <w:num w:numId="32" w16cid:durableId="87635286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354F"/>
    <w:rsid w:val="00055CD7"/>
    <w:rsid w:val="00056422"/>
    <w:rsid w:val="00056A6A"/>
    <w:rsid w:val="00056E78"/>
    <w:rsid w:val="00057DFD"/>
    <w:rsid w:val="000603BD"/>
    <w:rsid w:val="000617F0"/>
    <w:rsid w:val="000625DF"/>
    <w:rsid w:val="00063C51"/>
    <w:rsid w:val="00072DB0"/>
    <w:rsid w:val="00072F60"/>
    <w:rsid w:val="000739A3"/>
    <w:rsid w:val="00073F0F"/>
    <w:rsid w:val="00074C8C"/>
    <w:rsid w:val="0007702E"/>
    <w:rsid w:val="00077E54"/>
    <w:rsid w:val="000809A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1D80"/>
    <w:rsid w:val="00122CA7"/>
    <w:rsid w:val="00124054"/>
    <w:rsid w:val="00124C0C"/>
    <w:rsid w:val="00124D45"/>
    <w:rsid w:val="0012607A"/>
    <w:rsid w:val="001318E7"/>
    <w:rsid w:val="00131948"/>
    <w:rsid w:val="00131A30"/>
    <w:rsid w:val="00131B0E"/>
    <w:rsid w:val="00131C40"/>
    <w:rsid w:val="00132C85"/>
    <w:rsid w:val="001372C3"/>
    <w:rsid w:val="00137FAB"/>
    <w:rsid w:val="00140C11"/>
    <w:rsid w:val="001436C8"/>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3FF8"/>
    <w:rsid w:val="00186024"/>
    <w:rsid w:val="00187AB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3191E"/>
    <w:rsid w:val="002325C2"/>
    <w:rsid w:val="0023412C"/>
    <w:rsid w:val="002355C2"/>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79D2"/>
    <w:rsid w:val="00293795"/>
    <w:rsid w:val="00294D08"/>
    <w:rsid w:val="00296986"/>
    <w:rsid w:val="00296F62"/>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1CB6"/>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4638A"/>
    <w:rsid w:val="00351285"/>
    <w:rsid w:val="00355880"/>
    <w:rsid w:val="003567F4"/>
    <w:rsid w:val="00357B92"/>
    <w:rsid w:val="00362C50"/>
    <w:rsid w:val="00362F17"/>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D76D0"/>
    <w:rsid w:val="003E0964"/>
    <w:rsid w:val="003E1588"/>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4A01"/>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76710"/>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2C86"/>
    <w:rsid w:val="004F3600"/>
    <w:rsid w:val="004F3C69"/>
    <w:rsid w:val="004F65F8"/>
    <w:rsid w:val="0050094A"/>
    <w:rsid w:val="005010C1"/>
    <w:rsid w:val="00502E38"/>
    <w:rsid w:val="0050557A"/>
    <w:rsid w:val="005126B5"/>
    <w:rsid w:val="00516C57"/>
    <w:rsid w:val="00517A34"/>
    <w:rsid w:val="005202D3"/>
    <w:rsid w:val="00520A78"/>
    <w:rsid w:val="005225AE"/>
    <w:rsid w:val="005242CC"/>
    <w:rsid w:val="0052488B"/>
    <w:rsid w:val="00524BEA"/>
    <w:rsid w:val="005255A2"/>
    <w:rsid w:val="00530DD6"/>
    <w:rsid w:val="0053539A"/>
    <w:rsid w:val="0053539D"/>
    <w:rsid w:val="00535FB6"/>
    <w:rsid w:val="0053683C"/>
    <w:rsid w:val="005373C9"/>
    <w:rsid w:val="00542B73"/>
    <w:rsid w:val="005434D5"/>
    <w:rsid w:val="005446D6"/>
    <w:rsid w:val="00546F08"/>
    <w:rsid w:val="00550CF9"/>
    <w:rsid w:val="00552666"/>
    <w:rsid w:val="00552B4A"/>
    <w:rsid w:val="00555061"/>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F21"/>
    <w:rsid w:val="005A638A"/>
    <w:rsid w:val="005A6D5C"/>
    <w:rsid w:val="005B00D5"/>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05CC"/>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66ABB"/>
    <w:rsid w:val="0067237B"/>
    <w:rsid w:val="00673688"/>
    <w:rsid w:val="00675086"/>
    <w:rsid w:val="0067510E"/>
    <w:rsid w:val="00675461"/>
    <w:rsid w:val="006757A6"/>
    <w:rsid w:val="00677AC4"/>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99A"/>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56E"/>
    <w:rsid w:val="00734606"/>
    <w:rsid w:val="00735E67"/>
    <w:rsid w:val="007371E6"/>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370"/>
    <w:rsid w:val="00785C2D"/>
    <w:rsid w:val="00786A9A"/>
    <w:rsid w:val="00792020"/>
    <w:rsid w:val="00792A7B"/>
    <w:rsid w:val="00797039"/>
    <w:rsid w:val="007A05BE"/>
    <w:rsid w:val="007A2B15"/>
    <w:rsid w:val="007A546C"/>
    <w:rsid w:val="007B2E73"/>
    <w:rsid w:val="007B396C"/>
    <w:rsid w:val="007B5456"/>
    <w:rsid w:val="007B5A6F"/>
    <w:rsid w:val="007B7D48"/>
    <w:rsid w:val="007C01F4"/>
    <w:rsid w:val="007C3E3B"/>
    <w:rsid w:val="007C4D2C"/>
    <w:rsid w:val="007C5BBD"/>
    <w:rsid w:val="007D0D5A"/>
    <w:rsid w:val="007D4452"/>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47B"/>
    <w:rsid w:val="00812F38"/>
    <w:rsid w:val="00820A45"/>
    <w:rsid w:val="00822481"/>
    <w:rsid w:val="00824195"/>
    <w:rsid w:val="00830216"/>
    <w:rsid w:val="00830E33"/>
    <w:rsid w:val="0083510D"/>
    <w:rsid w:val="00837070"/>
    <w:rsid w:val="008411B6"/>
    <w:rsid w:val="00842581"/>
    <w:rsid w:val="00843D46"/>
    <w:rsid w:val="00847003"/>
    <w:rsid w:val="00851E28"/>
    <w:rsid w:val="0085434B"/>
    <w:rsid w:val="0086131C"/>
    <w:rsid w:val="0086143D"/>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9635B"/>
    <w:rsid w:val="00896ADC"/>
    <w:rsid w:val="008A0765"/>
    <w:rsid w:val="008A3D4A"/>
    <w:rsid w:val="008A6229"/>
    <w:rsid w:val="008B0BF3"/>
    <w:rsid w:val="008B1B1A"/>
    <w:rsid w:val="008B3B5A"/>
    <w:rsid w:val="008B3D4D"/>
    <w:rsid w:val="008B466E"/>
    <w:rsid w:val="008B4A8D"/>
    <w:rsid w:val="008B62BF"/>
    <w:rsid w:val="008B75EA"/>
    <w:rsid w:val="008C058F"/>
    <w:rsid w:val="008C09B7"/>
    <w:rsid w:val="008C0DE1"/>
    <w:rsid w:val="008C1587"/>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66F2"/>
    <w:rsid w:val="009577AD"/>
    <w:rsid w:val="009655FE"/>
    <w:rsid w:val="00966F7D"/>
    <w:rsid w:val="009703A2"/>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7E16"/>
    <w:rsid w:val="009F5C59"/>
    <w:rsid w:val="009F7033"/>
    <w:rsid w:val="00A02047"/>
    <w:rsid w:val="00A025F9"/>
    <w:rsid w:val="00A06443"/>
    <w:rsid w:val="00A07904"/>
    <w:rsid w:val="00A07AB2"/>
    <w:rsid w:val="00A07B78"/>
    <w:rsid w:val="00A07D2F"/>
    <w:rsid w:val="00A11C8D"/>
    <w:rsid w:val="00A129ED"/>
    <w:rsid w:val="00A2062E"/>
    <w:rsid w:val="00A22808"/>
    <w:rsid w:val="00A23793"/>
    <w:rsid w:val="00A25CA2"/>
    <w:rsid w:val="00A300C4"/>
    <w:rsid w:val="00A31D2A"/>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5C0D"/>
    <w:rsid w:val="00A66949"/>
    <w:rsid w:val="00A710BD"/>
    <w:rsid w:val="00A71FAC"/>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1F4"/>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0FD0"/>
    <w:rsid w:val="00B144E5"/>
    <w:rsid w:val="00B16C1A"/>
    <w:rsid w:val="00B17E4F"/>
    <w:rsid w:val="00B17F5C"/>
    <w:rsid w:val="00B220DF"/>
    <w:rsid w:val="00B23E11"/>
    <w:rsid w:val="00B279FA"/>
    <w:rsid w:val="00B31357"/>
    <w:rsid w:val="00B316A5"/>
    <w:rsid w:val="00B3353C"/>
    <w:rsid w:val="00B35C3A"/>
    <w:rsid w:val="00B449DB"/>
    <w:rsid w:val="00B46331"/>
    <w:rsid w:val="00B47649"/>
    <w:rsid w:val="00B529DF"/>
    <w:rsid w:val="00B52ED5"/>
    <w:rsid w:val="00B54494"/>
    <w:rsid w:val="00B610DD"/>
    <w:rsid w:val="00B64514"/>
    <w:rsid w:val="00B6528C"/>
    <w:rsid w:val="00B75B7E"/>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B62A4"/>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278B5"/>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268"/>
    <w:rsid w:val="00C60C86"/>
    <w:rsid w:val="00C61D8F"/>
    <w:rsid w:val="00C63878"/>
    <w:rsid w:val="00C64F68"/>
    <w:rsid w:val="00C667B7"/>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4C7"/>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36E77"/>
    <w:rsid w:val="00D40574"/>
    <w:rsid w:val="00D45A66"/>
    <w:rsid w:val="00D47B7B"/>
    <w:rsid w:val="00D55D72"/>
    <w:rsid w:val="00D567ED"/>
    <w:rsid w:val="00D56DBA"/>
    <w:rsid w:val="00D61D11"/>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5A49"/>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3D5F"/>
    <w:rsid w:val="00E247D0"/>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29DC"/>
    <w:rsid w:val="00EB6F96"/>
    <w:rsid w:val="00EC0DE7"/>
    <w:rsid w:val="00EC1FE1"/>
    <w:rsid w:val="00EC23F4"/>
    <w:rsid w:val="00EC4274"/>
    <w:rsid w:val="00EC5F0B"/>
    <w:rsid w:val="00EC75CA"/>
    <w:rsid w:val="00ED197C"/>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8096B"/>
    <w:rsid w:val="00F81A1A"/>
    <w:rsid w:val="00F87311"/>
    <w:rsid w:val="00F930A1"/>
    <w:rsid w:val="00F94F94"/>
    <w:rsid w:val="00F96BBD"/>
    <w:rsid w:val="00FA233F"/>
    <w:rsid w:val="00FA254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9964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aliases w:val="hình vẽ"/>
    <w:basedOn w:val="Normal"/>
    <w:next w:val="Normal"/>
    <w:link w:val="Heading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Biểu Đồ"/>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aliases w:val="hình vẽ Char"/>
    <w:basedOn w:val="DefaultParagraphFont"/>
    <w:link w:val="Heading6"/>
    <w:uiPriority w:val="9"/>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aliases w:val="Biểu Đồ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BodyText">
    <w:name w:val="Body Text"/>
    <w:basedOn w:val="Normal"/>
    <w:link w:val="BodyTextChar"/>
    <w:uiPriority w:val="1"/>
    <w:qFormat/>
    <w:rsid w:val="0053539D"/>
    <w:pPr>
      <w:widowControl w:val="0"/>
      <w:autoSpaceDE w:val="0"/>
      <w:autoSpaceDN w:val="0"/>
      <w:spacing w:before="0" w:after="0" w:line="240" w:lineRule="auto"/>
      <w:ind w:left="262"/>
      <w:jc w:val="left"/>
    </w:pPr>
    <w:rPr>
      <w:rFonts w:eastAsia="Times New Roman" w:cs="Times New Roman"/>
      <w:kern w:val="0"/>
      <w:szCs w:val="26"/>
      <w:lang w:val="vi"/>
    </w:rPr>
  </w:style>
  <w:style w:type="character" w:customStyle="1" w:styleId="BodyTextChar">
    <w:name w:val="Body Text Char"/>
    <w:basedOn w:val="DefaultParagraphFont"/>
    <w:link w:val="BodyText"/>
    <w:uiPriority w:val="1"/>
    <w:rsid w:val="0053539D"/>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53539D"/>
    <w:pPr>
      <w:widowControl w:val="0"/>
      <w:autoSpaceDE w:val="0"/>
      <w:autoSpaceDN w:val="0"/>
      <w:spacing w:before="0" w:after="0" w:line="240" w:lineRule="auto"/>
      <w:ind w:left="107"/>
      <w:jc w:val="left"/>
    </w:pPr>
    <w:rPr>
      <w:rFonts w:eastAsia="Times New Roman" w:cs="Times New Roman"/>
      <w:kern w:val="0"/>
      <w:sz w:val="22"/>
      <w:szCs w:val="22"/>
      <w:lang w:val="vi"/>
    </w:rPr>
  </w:style>
  <w:style w:type="character" w:styleId="Strong">
    <w:name w:val="Strong"/>
    <w:basedOn w:val="DefaultParagraphFont"/>
    <w:uiPriority w:val="22"/>
    <w:qFormat/>
    <w:rsid w:val="00A23793"/>
    <w:rPr>
      <w:b/>
      <w:bCs/>
    </w:rPr>
  </w:style>
  <w:style w:type="character" w:customStyle="1" w:styleId="normaltextrun">
    <w:name w:val="normaltextrun"/>
    <w:rsid w:val="00E23D5F"/>
  </w:style>
  <w:style w:type="character" w:styleId="Emphasis">
    <w:name w:val="Emphasis"/>
    <w:basedOn w:val="DefaultParagraphFont"/>
    <w:uiPriority w:val="20"/>
    <w:qFormat/>
    <w:rsid w:val="00C278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2337">
      <w:bodyDiv w:val="1"/>
      <w:marLeft w:val="0"/>
      <w:marRight w:val="0"/>
      <w:marTop w:val="0"/>
      <w:marBottom w:val="0"/>
      <w:divBdr>
        <w:top w:val="none" w:sz="0" w:space="0" w:color="auto"/>
        <w:left w:val="none" w:sz="0" w:space="0" w:color="auto"/>
        <w:bottom w:val="none" w:sz="0" w:space="0" w:color="auto"/>
        <w:right w:val="none" w:sz="0" w:space="0" w:color="auto"/>
      </w:divBdr>
    </w:div>
    <w:div w:id="112360377">
      <w:bodyDiv w:val="1"/>
      <w:marLeft w:val="0"/>
      <w:marRight w:val="0"/>
      <w:marTop w:val="0"/>
      <w:marBottom w:val="0"/>
      <w:divBdr>
        <w:top w:val="none" w:sz="0" w:space="0" w:color="auto"/>
        <w:left w:val="none" w:sz="0" w:space="0" w:color="auto"/>
        <w:bottom w:val="none" w:sz="0" w:space="0" w:color="auto"/>
        <w:right w:val="none" w:sz="0" w:space="0" w:color="auto"/>
      </w:divBdr>
    </w:div>
    <w:div w:id="152307445">
      <w:bodyDiv w:val="1"/>
      <w:marLeft w:val="0"/>
      <w:marRight w:val="0"/>
      <w:marTop w:val="0"/>
      <w:marBottom w:val="0"/>
      <w:divBdr>
        <w:top w:val="none" w:sz="0" w:space="0" w:color="auto"/>
        <w:left w:val="none" w:sz="0" w:space="0" w:color="auto"/>
        <w:bottom w:val="none" w:sz="0" w:space="0" w:color="auto"/>
        <w:right w:val="none" w:sz="0" w:space="0" w:color="auto"/>
      </w:divBdr>
    </w:div>
    <w:div w:id="156843389">
      <w:bodyDiv w:val="1"/>
      <w:marLeft w:val="0"/>
      <w:marRight w:val="0"/>
      <w:marTop w:val="0"/>
      <w:marBottom w:val="0"/>
      <w:divBdr>
        <w:top w:val="none" w:sz="0" w:space="0" w:color="auto"/>
        <w:left w:val="none" w:sz="0" w:space="0" w:color="auto"/>
        <w:bottom w:val="none" w:sz="0" w:space="0" w:color="auto"/>
        <w:right w:val="none" w:sz="0" w:space="0" w:color="auto"/>
      </w:divBdr>
    </w:div>
    <w:div w:id="235551913">
      <w:bodyDiv w:val="1"/>
      <w:marLeft w:val="0"/>
      <w:marRight w:val="0"/>
      <w:marTop w:val="0"/>
      <w:marBottom w:val="0"/>
      <w:divBdr>
        <w:top w:val="none" w:sz="0" w:space="0" w:color="auto"/>
        <w:left w:val="none" w:sz="0" w:space="0" w:color="auto"/>
        <w:bottom w:val="none" w:sz="0" w:space="0" w:color="auto"/>
        <w:right w:val="none" w:sz="0" w:space="0" w:color="auto"/>
      </w:divBdr>
    </w:div>
    <w:div w:id="239557485">
      <w:bodyDiv w:val="1"/>
      <w:marLeft w:val="0"/>
      <w:marRight w:val="0"/>
      <w:marTop w:val="0"/>
      <w:marBottom w:val="0"/>
      <w:divBdr>
        <w:top w:val="none" w:sz="0" w:space="0" w:color="auto"/>
        <w:left w:val="none" w:sz="0" w:space="0" w:color="auto"/>
        <w:bottom w:val="none" w:sz="0" w:space="0" w:color="auto"/>
        <w:right w:val="none" w:sz="0" w:space="0" w:color="auto"/>
      </w:divBdr>
    </w:div>
    <w:div w:id="248275746">
      <w:bodyDiv w:val="1"/>
      <w:marLeft w:val="0"/>
      <w:marRight w:val="0"/>
      <w:marTop w:val="0"/>
      <w:marBottom w:val="0"/>
      <w:divBdr>
        <w:top w:val="none" w:sz="0" w:space="0" w:color="auto"/>
        <w:left w:val="none" w:sz="0" w:space="0" w:color="auto"/>
        <w:bottom w:val="none" w:sz="0" w:space="0" w:color="auto"/>
        <w:right w:val="none" w:sz="0" w:space="0" w:color="auto"/>
      </w:divBdr>
    </w:div>
    <w:div w:id="321281888">
      <w:bodyDiv w:val="1"/>
      <w:marLeft w:val="0"/>
      <w:marRight w:val="0"/>
      <w:marTop w:val="0"/>
      <w:marBottom w:val="0"/>
      <w:divBdr>
        <w:top w:val="none" w:sz="0" w:space="0" w:color="auto"/>
        <w:left w:val="none" w:sz="0" w:space="0" w:color="auto"/>
        <w:bottom w:val="none" w:sz="0" w:space="0" w:color="auto"/>
        <w:right w:val="none" w:sz="0" w:space="0" w:color="auto"/>
      </w:divBdr>
    </w:div>
    <w:div w:id="389115708">
      <w:bodyDiv w:val="1"/>
      <w:marLeft w:val="0"/>
      <w:marRight w:val="0"/>
      <w:marTop w:val="0"/>
      <w:marBottom w:val="0"/>
      <w:divBdr>
        <w:top w:val="none" w:sz="0" w:space="0" w:color="auto"/>
        <w:left w:val="none" w:sz="0" w:space="0" w:color="auto"/>
        <w:bottom w:val="none" w:sz="0" w:space="0" w:color="auto"/>
        <w:right w:val="none" w:sz="0" w:space="0" w:color="auto"/>
      </w:divBdr>
    </w:div>
    <w:div w:id="531462196">
      <w:bodyDiv w:val="1"/>
      <w:marLeft w:val="0"/>
      <w:marRight w:val="0"/>
      <w:marTop w:val="0"/>
      <w:marBottom w:val="0"/>
      <w:divBdr>
        <w:top w:val="none" w:sz="0" w:space="0" w:color="auto"/>
        <w:left w:val="none" w:sz="0" w:space="0" w:color="auto"/>
        <w:bottom w:val="none" w:sz="0" w:space="0" w:color="auto"/>
        <w:right w:val="none" w:sz="0" w:space="0" w:color="auto"/>
      </w:divBdr>
    </w:div>
    <w:div w:id="544408097">
      <w:bodyDiv w:val="1"/>
      <w:marLeft w:val="0"/>
      <w:marRight w:val="0"/>
      <w:marTop w:val="0"/>
      <w:marBottom w:val="0"/>
      <w:divBdr>
        <w:top w:val="none" w:sz="0" w:space="0" w:color="auto"/>
        <w:left w:val="none" w:sz="0" w:space="0" w:color="auto"/>
        <w:bottom w:val="none" w:sz="0" w:space="0" w:color="auto"/>
        <w:right w:val="none" w:sz="0" w:space="0" w:color="auto"/>
      </w:divBdr>
    </w:div>
    <w:div w:id="758135101">
      <w:bodyDiv w:val="1"/>
      <w:marLeft w:val="0"/>
      <w:marRight w:val="0"/>
      <w:marTop w:val="0"/>
      <w:marBottom w:val="0"/>
      <w:divBdr>
        <w:top w:val="none" w:sz="0" w:space="0" w:color="auto"/>
        <w:left w:val="none" w:sz="0" w:space="0" w:color="auto"/>
        <w:bottom w:val="none" w:sz="0" w:space="0" w:color="auto"/>
        <w:right w:val="none" w:sz="0" w:space="0" w:color="auto"/>
      </w:divBdr>
    </w:div>
    <w:div w:id="772748881">
      <w:bodyDiv w:val="1"/>
      <w:marLeft w:val="0"/>
      <w:marRight w:val="0"/>
      <w:marTop w:val="0"/>
      <w:marBottom w:val="0"/>
      <w:divBdr>
        <w:top w:val="none" w:sz="0" w:space="0" w:color="auto"/>
        <w:left w:val="none" w:sz="0" w:space="0" w:color="auto"/>
        <w:bottom w:val="none" w:sz="0" w:space="0" w:color="auto"/>
        <w:right w:val="none" w:sz="0" w:space="0" w:color="auto"/>
      </w:divBdr>
    </w:div>
    <w:div w:id="794061303">
      <w:bodyDiv w:val="1"/>
      <w:marLeft w:val="0"/>
      <w:marRight w:val="0"/>
      <w:marTop w:val="0"/>
      <w:marBottom w:val="0"/>
      <w:divBdr>
        <w:top w:val="none" w:sz="0" w:space="0" w:color="auto"/>
        <w:left w:val="none" w:sz="0" w:space="0" w:color="auto"/>
        <w:bottom w:val="none" w:sz="0" w:space="0" w:color="auto"/>
        <w:right w:val="none" w:sz="0" w:space="0" w:color="auto"/>
      </w:divBdr>
    </w:div>
    <w:div w:id="886838438">
      <w:bodyDiv w:val="1"/>
      <w:marLeft w:val="0"/>
      <w:marRight w:val="0"/>
      <w:marTop w:val="0"/>
      <w:marBottom w:val="0"/>
      <w:divBdr>
        <w:top w:val="none" w:sz="0" w:space="0" w:color="auto"/>
        <w:left w:val="none" w:sz="0" w:space="0" w:color="auto"/>
        <w:bottom w:val="none" w:sz="0" w:space="0" w:color="auto"/>
        <w:right w:val="none" w:sz="0" w:space="0" w:color="auto"/>
      </w:divBdr>
    </w:div>
    <w:div w:id="905262406">
      <w:bodyDiv w:val="1"/>
      <w:marLeft w:val="0"/>
      <w:marRight w:val="0"/>
      <w:marTop w:val="0"/>
      <w:marBottom w:val="0"/>
      <w:divBdr>
        <w:top w:val="none" w:sz="0" w:space="0" w:color="auto"/>
        <w:left w:val="none" w:sz="0" w:space="0" w:color="auto"/>
        <w:bottom w:val="none" w:sz="0" w:space="0" w:color="auto"/>
        <w:right w:val="none" w:sz="0" w:space="0" w:color="auto"/>
      </w:divBdr>
    </w:div>
    <w:div w:id="970328279">
      <w:bodyDiv w:val="1"/>
      <w:marLeft w:val="0"/>
      <w:marRight w:val="0"/>
      <w:marTop w:val="0"/>
      <w:marBottom w:val="0"/>
      <w:divBdr>
        <w:top w:val="none" w:sz="0" w:space="0" w:color="auto"/>
        <w:left w:val="none" w:sz="0" w:space="0" w:color="auto"/>
        <w:bottom w:val="none" w:sz="0" w:space="0" w:color="auto"/>
        <w:right w:val="none" w:sz="0" w:space="0" w:color="auto"/>
      </w:divBdr>
    </w:div>
    <w:div w:id="1041441826">
      <w:bodyDiv w:val="1"/>
      <w:marLeft w:val="0"/>
      <w:marRight w:val="0"/>
      <w:marTop w:val="0"/>
      <w:marBottom w:val="0"/>
      <w:divBdr>
        <w:top w:val="none" w:sz="0" w:space="0" w:color="auto"/>
        <w:left w:val="none" w:sz="0" w:space="0" w:color="auto"/>
        <w:bottom w:val="none" w:sz="0" w:space="0" w:color="auto"/>
        <w:right w:val="none" w:sz="0" w:space="0" w:color="auto"/>
      </w:divBdr>
    </w:div>
    <w:div w:id="1122265479">
      <w:bodyDiv w:val="1"/>
      <w:marLeft w:val="0"/>
      <w:marRight w:val="0"/>
      <w:marTop w:val="0"/>
      <w:marBottom w:val="0"/>
      <w:divBdr>
        <w:top w:val="none" w:sz="0" w:space="0" w:color="auto"/>
        <w:left w:val="none" w:sz="0" w:space="0" w:color="auto"/>
        <w:bottom w:val="none" w:sz="0" w:space="0" w:color="auto"/>
        <w:right w:val="none" w:sz="0" w:space="0" w:color="auto"/>
      </w:divBdr>
    </w:div>
    <w:div w:id="1250381502">
      <w:bodyDiv w:val="1"/>
      <w:marLeft w:val="0"/>
      <w:marRight w:val="0"/>
      <w:marTop w:val="0"/>
      <w:marBottom w:val="0"/>
      <w:divBdr>
        <w:top w:val="none" w:sz="0" w:space="0" w:color="auto"/>
        <w:left w:val="none" w:sz="0" w:space="0" w:color="auto"/>
        <w:bottom w:val="none" w:sz="0" w:space="0" w:color="auto"/>
        <w:right w:val="none" w:sz="0" w:space="0" w:color="auto"/>
      </w:divBdr>
    </w:div>
    <w:div w:id="1300187054">
      <w:bodyDiv w:val="1"/>
      <w:marLeft w:val="0"/>
      <w:marRight w:val="0"/>
      <w:marTop w:val="0"/>
      <w:marBottom w:val="0"/>
      <w:divBdr>
        <w:top w:val="none" w:sz="0" w:space="0" w:color="auto"/>
        <w:left w:val="none" w:sz="0" w:space="0" w:color="auto"/>
        <w:bottom w:val="none" w:sz="0" w:space="0" w:color="auto"/>
        <w:right w:val="none" w:sz="0" w:space="0" w:color="auto"/>
      </w:divBdr>
    </w:div>
    <w:div w:id="1442262460">
      <w:bodyDiv w:val="1"/>
      <w:marLeft w:val="0"/>
      <w:marRight w:val="0"/>
      <w:marTop w:val="0"/>
      <w:marBottom w:val="0"/>
      <w:divBdr>
        <w:top w:val="none" w:sz="0" w:space="0" w:color="auto"/>
        <w:left w:val="none" w:sz="0" w:space="0" w:color="auto"/>
        <w:bottom w:val="none" w:sz="0" w:space="0" w:color="auto"/>
        <w:right w:val="none" w:sz="0" w:space="0" w:color="auto"/>
      </w:divBdr>
    </w:div>
    <w:div w:id="1456018037">
      <w:bodyDiv w:val="1"/>
      <w:marLeft w:val="0"/>
      <w:marRight w:val="0"/>
      <w:marTop w:val="0"/>
      <w:marBottom w:val="0"/>
      <w:divBdr>
        <w:top w:val="none" w:sz="0" w:space="0" w:color="auto"/>
        <w:left w:val="none" w:sz="0" w:space="0" w:color="auto"/>
        <w:bottom w:val="none" w:sz="0" w:space="0" w:color="auto"/>
        <w:right w:val="none" w:sz="0" w:space="0" w:color="auto"/>
      </w:divBdr>
    </w:div>
    <w:div w:id="1499492489">
      <w:bodyDiv w:val="1"/>
      <w:marLeft w:val="0"/>
      <w:marRight w:val="0"/>
      <w:marTop w:val="0"/>
      <w:marBottom w:val="0"/>
      <w:divBdr>
        <w:top w:val="none" w:sz="0" w:space="0" w:color="auto"/>
        <w:left w:val="none" w:sz="0" w:space="0" w:color="auto"/>
        <w:bottom w:val="none" w:sz="0" w:space="0" w:color="auto"/>
        <w:right w:val="none" w:sz="0" w:space="0" w:color="auto"/>
      </w:divBdr>
    </w:div>
    <w:div w:id="1546134999">
      <w:bodyDiv w:val="1"/>
      <w:marLeft w:val="0"/>
      <w:marRight w:val="0"/>
      <w:marTop w:val="0"/>
      <w:marBottom w:val="0"/>
      <w:divBdr>
        <w:top w:val="none" w:sz="0" w:space="0" w:color="auto"/>
        <w:left w:val="none" w:sz="0" w:space="0" w:color="auto"/>
        <w:bottom w:val="none" w:sz="0" w:space="0" w:color="auto"/>
        <w:right w:val="none" w:sz="0" w:space="0" w:color="auto"/>
      </w:divBdr>
    </w:div>
    <w:div w:id="1546141813">
      <w:bodyDiv w:val="1"/>
      <w:marLeft w:val="0"/>
      <w:marRight w:val="0"/>
      <w:marTop w:val="0"/>
      <w:marBottom w:val="0"/>
      <w:divBdr>
        <w:top w:val="none" w:sz="0" w:space="0" w:color="auto"/>
        <w:left w:val="none" w:sz="0" w:space="0" w:color="auto"/>
        <w:bottom w:val="none" w:sz="0" w:space="0" w:color="auto"/>
        <w:right w:val="none" w:sz="0" w:space="0" w:color="auto"/>
      </w:divBdr>
    </w:div>
    <w:div w:id="1636982568">
      <w:bodyDiv w:val="1"/>
      <w:marLeft w:val="0"/>
      <w:marRight w:val="0"/>
      <w:marTop w:val="0"/>
      <w:marBottom w:val="0"/>
      <w:divBdr>
        <w:top w:val="none" w:sz="0" w:space="0" w:color="auto"/>
        <w:left w:val="none" w:sz="0" w:space="0" w:color="auto"/>
        <w:bottom w:val="none" w:sz="0" w:space="0" w:color="auto"/>
        <w:right w:val="none" w:sz="0" w:space="0" w:color="auto"/>
      </w:divBdr>
    </w:div>
    <w:div w:id="1644964439">
      <w:bodyDiv w:val="1"/>
      <w:marLeft w:val="0"/>
      <w:marRight w:val="0"/>
      <w:marTop w:val="0"/>
      <w:marBottom w:val="0"/>
      <w:divBdr>
        <w:top w:val="none" w:sz="0" w:space="0" w:color="auto"/>
        <w:left w:val="none" w:sz="0" w:space="0" w:color="auto"/>
        <w:bottom w:val="none" w:sz="0" w:space="0" w:color="auto"/>
        <w:right w:val="none" w:sz="0" w:space="0" w:color="auto"/>
      </w:divBdr>
    </w:div>
    <w:div w:id="1671063834">
      <w:bodyDiv w:val="1"/>
      <w:marLeft w:val="0"/>
      <w:marRight w:val="0"/>
      <w:marTop w:val="0"/>
      <w:marBottom w:val="0"/>
      <w:divBdr>
        <w:top w:val="none" w:sz="0" w:space="0" w:color="auto"/>
        <w:left w:val="none" w:sz="0" w:space="0" w:color="auto"/>
        <w:bottom w:val="none" w:sz="0" w:space="0" w:color="auto"/>
        <w:right w:val="none" w:sz="0" w:space="0" w:color="auto"/>
      </w:divBdr>
    </w:div>
    <w:div w:id="1747603641">
      <w:bodyDiv w:val="1"/>
      <w:marLeft w:val="0"/>
      <w:marRight w:val="0"/>
      <w:marTop w:val="0"/>
      <w:marBottom w:val="0"/>
      <w:divBdr>
        <w:top w:val="none" w:sz="0" w:space="0" w:color="auto"/>
        <w:left w:val="none" w:sz="0" w:space="0" w:color="auto"/>
        <w:bottom w:val="none" w:sz="0" w:space="0" w:color="auto"/>
        <w:right w:val="none" w:sz="0" w:space="0" w:color="auto"/>
      </w:divBdr>
    </w:div>
    <w:div w:id="1802654090">
      <w:bodyDiv w:val="1"/>
      <w:marLeft w:val="0"/>
      <w:marRight w:val="0"/>
      <w:marTop w:val="0"/>
      <w:marBottom w:val="0"/>
      <w:divBdr>
        <w:top w:val="none" w:sz="0" w:space="0" w:color="auto"/>
        <w:left w:val="none" w:sz="0" w:space="0" w:color="auto"/>
        <w:bottom w:val="none" w:sz="0" w:space="0" w:color="auto"/>
        <w:right w:val="none" w:sz="0" w:space="0" w:color="auto"/>
      </w:divBdr>
    </w:div>
    <w:div w:id="1860775168">
      <w:bodyDiv w:val="1"/>
      <w:marLeft w:val="0"/>
      <w:marRight w:val="0"/>
      <w:marTop w:val="0"/>
      <w:marBottom w:val="0"/>
      <w:divBdr>
        <w:top w:val="none" w:sz="0" w:space="0" w:color="auto"/>
        <w:left w:val="none" w:sz="0" w:space="0" w:color="auto"/>
        <w:bottom w:val="none" w:sz="0" w:space="0" w:color="auto"/>
        <w:right w:val="none" w:sz="0" w:space="0" w:color="auto"/>
      </w:divBdr>
    </w:div>
    <w:div w:id="1957710594">
      <w:bodyDiv w:val="1"/>
      <w:marLeft w:val="0"/>
      <w:marRight w:val="0"/>
      <w:marTop w:val="0"/>
      <w:marBottom w:val="0"/>
      <w:divBdr>
        <w:top w:val="none" w:sz="0" w:space="0" w:color="auto"/>
        <w:left w:val="none" w:sz="0" w:space="0" w:color="auto"/>
        <w:bottom w:val="none" w:sz="0" w:space="0" w:color="auto"/>
        <w:right w:val="none" w:sz="0" w:space="0" w:color="auto"/>
      </w:divBdr>
    </w:div>
    <w:div w:id="1978298894">
      <w:bodyDiv w:val="1"/>
      <w:marLeft w:val="0"/>
      <w:marRight w:val="0"/>
      <w:marTop w:val="0"/>
      <w:marBottom w:val="0"/>
      <w:divBdr>
        <w:top w:val="none" w:sz="0" w:space="0" w:color="auto"/>
        <w:left w:val="none" w:sz="0" w:space="0" w:color="auto"/>
        <w:bottom w:val="none" w:sz="0" w:space="0" w:color="auto"/>
        <w:right w:val="none" w:sz="0" w:space="0" w:color="auto"/>
      </w:divBdr>
    </w:div>
    <w:div w:id="200705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8468</TotalTime>
  <Pages>45</Pages>
  <Words>7043</Words>
  <Characters>40147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dat pham hong</cp:lastModifiedBy>
  <cp:revision>57</cp:revision>
  <cp:lastPrinted>2019-05-16T15:57:00Z</cp:lastPrinted>
  <dcterms:created xsi:type="dcterms:W3CDTF">2019-05-28T09:10:00Z</dcterms:created>
  <dcterms:modified xsi:type="dcterms:W3CDTF">2022-07-30T17:25:00Z</dcterms:modified>
</cp:coreProperties>
</file>